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2A3AB0" w14:textId="2BB0A32F" w:rsidR="00F405E5" w:rsidRPr="00412FD6" w:rsidRDefault="003801EF" w:rsidP="00F405E5">
      <w:pPr>
        <w:pStyle w:val="Header-Right"/>
        <w:rPr>
          <w:bCs/>
          <w:smallCaps/>
          <w:szCs w:val="36"/>
        </w:rPr>
      </w:pPr>
      <w:r>
        <w:rPr>
          <w:noProof/>
        </w:rPr>
        <mc:AlternateContent>
          <mc:Choice Requires="wps">
            <w:drawing>
              <wp:anchor distT="0" distB="0" distL="114300" distR="114300" simplePos="0" relativeHeight="251673601" behindDoc="0" locked="0" layoutInCell="1" allowOverlap="1" wp14:anchorId="29AB8173" wp14:editId="0A1AA360">
                <wp:simplePos x="0" y="0"/>
                <wp:positionH relativeFrom="page">
                  <wp:posOffset>106045</wp:posOffset>
                </wp:positionH>
                <wp:positionV relativeFrom="page">
                  <wp:posOffset>5737860</wp:posOffset>
                </wp:positionV>
                <wp:extent cx="7387590" cy="1577340"/>
                <wp:effectExtent l="0" t="25400" r="0" b="22860"/>
                <wp:wrapTight wrapText="bothSides">
                  <wp:wrapPolygon edited="0">
                    <wp:start x="74" y="-348"/>
                    <wp:lineTo x="74" y="21565"/>
                    <wp:lineTo x="21463" y="21565"/>
                    <wp:lineTo x="21463" y="-348"/>
                    <wp:lineTo x="74" y="-348"/>
                  </wp:wrapPolygon>
                </wp:wrapTight>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87590" cy="1577340"/>
                        </a:xfrm>
                        <a:prstGeom prst="rect">
                          <a:avLst/>
                        </a:prstGeom>
                        <a:noFill/>
                        <a:ln>
                          <a:noFill/>
                        </a:ln>
                        <a:effectLst/>
                        <a:extLst>
                          <a:ext uri="{FAA26D3D-D897-4be2-8F04-BA451C77F1D7}">
                            <ma14:placeholder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2EC6DC" w14:textId="7A08900F" w:rsidR="00444342" w:rsidRPr="0021281D" w:rsidRDefault="00444342" w:rsidP="00C751CE">
                            <w:pPr>
                              <w:pStyle w:val="a8"/>
                              <w:rPr>
                                <w:bCs w:val="0"/>
                                <w:caps w:val="0"/>
                                <w:smallCaps/>
                                <w:sz w:val="154"/>
                                <w:szCs w:val="170"/>
                              </w:rPr>
                            </w:pPr>
                            <w:r w:rsidRPr="0021281D">
                              <w:rPr>
                                <w:bCs w:val="0"/>
                                <w:caps w:val="0"/>
                                <w:smallCaps/>
                                <w:sz w:val="154"/>
                                <w:szCs w:val="170"/>
                              </w:rPr>
                              <w:t>User 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threePt" dir="t"/>
                        </a:scene3d>
                        <a:sp3d>
                          <a:contourClr>
                            <a:schemeClr val="bg1"/>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1" o:spid="_x0000_s1026" type="#_x0000_t202" style="position:absolute;margin-left:8.35pt;margin-top:451.8pt;width:581.7pt;height:124.2pt;z-index:25167360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" filled="f" stroked="f">
                <v:path arrowok="t"/>
                <v:textbox>
                  <w:txbxContent>
                    <w:p w14:paraId="3A2EC6DC" w14:textId="7A08900F" w:rsidR="00444342" w:rsidRPr="0021281D" w:rsidRDefault="00444342" w:rsidP="00C751CE">
                      <w:pPr>
                        <w:pStyle w:val="a8"/>
                        <w:rPr>
                          <w:bCs w:val="0"/>
                          <w:caps w:val="0"/>
                          <w:smallCaps/>
                          <w:sz w:val="154"/>
                          <w:szCs w:val="170"/>
                        </w:rPr>
                      </w:pPr>
                      <w:r w:rsidRPr="0021281D">
                        <w:rPr>
                          <w:bCs w:val="0"/>
                          <w:caps w:val="0"/>
                          <w:smallCaps/>
                          <w:sz w:val="154"/>
                          <w:szCs w:val="170"/>
                        </w:rPr>
                        <w:t>User Models</w:t>
                      </w:r>
                    </w:p>
                  </w:txbxContent>
                </v:textbox>
                <w10:wrap type="tight" anchorx="page" anchory="page"/>
              </v:shape>
            </w:pict>
          </mc:Fallback>
        </mc:AlternateContent>
      </w:r>
      <w:r>
        <w:rPr>
          <w:noProof/>
        </w:rPr>
        <mc:AlternateContent>
          <mc:Choice Requires="wps">
            <w:drawing>
              <wp:anchor distT="0" distB="0" distL="114300" distR="114300" simplePos="0" relativeHeight="251659264" behindDoc="0" locked="0" layoutInCell="0" allowOverlap="1" wp14:anchorId="7FE796A5" wp14:editId="728B4268">
                <wp:simplePos x="0" y="0"/>
                <wp:positionH relativeFrom="margin">
                  <wp:align>center</wp:align>
                </wp:positionH>
                <wp:positionV relativeFrom="page">
                  <wp:posOffset>915670</wp:posOffset>
                </wp:positionV>
                <wp:extent cx="6400800" cy="548640"/>
                <wp:effectExtent l="0" t="0" r="0" b="10160"/>
                <wp:wrapTight wrapText="bothSides">
                  <wp:wrapPolygon edited="0">
                    <wp:start x="86" y="0"/>
                    <wp:lineTo x="86" y="21000"/>
                    <wp:lineTo x="21429" y="21000"/>
                    <wp:lineTo x="21429" y="0"/>
                    <wp:lineTo x="86" y="0"/>
                  </wp:wrapPolygon>
                </wp:wrapTight>
                <wp:docPr id="2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1300A7" w14:textId="5FEF2FA9" w:rsidR="00444342" w:rsidRPr="00300649" w:rsidRDefault="00444342" w:rsidP="00294606">
                            <w:pPr>
                              <w:pStyle w:val="ContactDetails"/>
                              <w:wordWrap w:val="0"/>
                              <w:rPr>
                                <w:smallCaps/>
                                <w:szCs w:val="16"/>
                              </w:rPr>
                            </w:pPr>
                            <w:r w:rsidRPr="00300649">
                              <w:rPr>
                                <w:smallCaps/>
                                <w:szCs w:val="16"/>
                              </w:rPr>
                              <w:t>C</w:t>
                            </w:r>
                            <w:r>
                              <w:rPr>
                                <w:smallCaps/>
                                <w:szCs w:val="16"/>
                              </w:rPr>
                              <w:t>S522-Mobile Systems and Applications</w:t>
                            </w:r>
                            <w:r w:rsidRPr="00300649">
                              <w:rPr>
                                <w:smallCaps/>
                                <w:szCs w:val="16"/>
                              </w:rPr>
                              <w:br/>
                              <w:t>Cell: 917-587-8550</w:t>
                            </w:r>
                            <w:r w:rsidRPr="00300649">
                              <w:rPr>
                                <w:smallCaps/>
                                <w:szCs w:val="16"/>
                              </w:rPr>
                              <w:br/>
                            </w:r>
                            <w:r w:rsidRPr="00300649">
                              <w:rPr>
                                <w:smallCaps/>
                                <w:szCs w:val="16"/>
                                <w:lang w:val="zh-CN"/>
                              </w:rPr>
                              <w:t>Email: Luckin89@gmail.com</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0;margin-top:72.1pt;width:7in;height:43.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" o:allowincell="f" filled="f" stroked="f">
                <v:textbox inset=",0,,0">
                  <w:txbxContent>
                    <w:p w14:paraId="371300A7" w14:textId="5FEF2FA9" w:rsidR="00444342" w:rsidRPr="00300649" w:rsidRDefault="00444342" w:rsidP="00294606">
                      <w:pPr>
                        <w:pStyle w:val="ContactDetails"/>
                        <w:wordWrap w:val="0"/>
                        <w:rPr>
                          <w:smallCaps/>
                          <w:szCs w:val="16"/>
                        </w:rPr>
                      </w:pPr>
                      <w:r w:rsidRPr="00300649">
                        <w:rPr>
                          <w:smallCaps/>
                          <w:szCs w:val="16"/>
                        </w:rPr>
                        <w:t>C</w:t>
                      </w:r>
                      <w:r>
                        <w:rPr>
                          <w:smallCaps/>
                          <w:szCs w:val="16"/>
                        </w:rPr>
                        <w:t>S522-Mobile Systems and Applications</w:t>
                      </w:r>
                      <w:r w:rsidRPr="00300649">
                        <w:rPr>
                          <w:smallCaps/>
                          <w:szCs w:val="16"/>
                        </w:rPr>
                        <w:br/>
                        <w:t>Cell: 917-587-8550</w:t>
                      </w:r>
                      <w:r w:rsidRPr="00300649">
                        <w:rPr>
                          <w:smallCaps/>
                          <w:szCs w:val="16"/>
                        </w:rPr>
                        <w:br/>
                      </w:r>
                      <w:r w:rsidRPr="00300649">
                        <w:rPr>
                          <w:smallCaps/>
                          <w:szCs w:val="16"/>
                          <w:lang w:val="zh-CN"/>
                        </w:rPr>
                        <w:t>Email: Luckin89@gmail.com</w:t>
                      </w:r>
                    </w:p>
                  </w:txbxContent>
                </v:textbox>
                <w10:wrap type="tight" anchorx="margin" anchory="page"/>
              </v:shape>
            </w:pict>
          </mc:Fallback>
        </mc:AlternateContent>
      </w:r>
      <w:r>
        <w:rPr>
          <w:noProof/>
        </w:rPr>
        <mc:AlternateContent>
          <mc:Choice Requires="wps">
            <w:drawing>
              <wp:anchor distT="0" distB="0" distL="114300" distR="114300" simplePos="0" relativeHeight="251661312" behindDoc="0" locked="0" layoutInCell="0" allowOverlap="1" wp14:anchorId="637F8365" wp14:editId="2DE09E06">
                <wp:simplePos x="0" y="0"/>
                <wp:positionH relativeFrom="margin">
                  <wp:align>center</wp:align>
                </wp:positionH>
                <wp:positionV relativeFrom="page">
                  <wp:posOffset>8246745</wp:posOffset>
                </wp:positionV>
                <wp:extent cx="6400800" cy="274320"/>
                <wp:effectExtent l="0" t="0" r="0" b="5080"/>
                <wp:wrapTight wrapText="bothSides">
                  <wp:wrapPolygon edited="0">
                    <wp:start x="86" y="0"/>
                    <wp:lineTo x="86" y="20000"/>
                    <wp:lineTo x="21429" y="20000"/>
                    <wp:lineTo x="21429" y="0"/>
                    <wp:lineTo x="86" y="0"/>
                  </wp:wrapPolygon>
                </wp:wrapTight>
                <wp:docPr id="19"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5B66F466" w14:textId="6C609A51" w:rsidR="00444342" w:rsidRPr="00BD0034" w:rsidRDefault="00444342">
                            <w:pPr>
                              <w:pStyle w:val="aa"/>
                              <w:rPr>
                                <w:bCs/>
                                <w:smallCaps/>
                                <w:szCs w:val="28"/>
                              </w:rPr>
                            </w:pPr>
                            <w:r>
                              <w:rPr>
                                <w:bCs/>
                                <w:smallCaps/>
                                <w:szCs w:val="28"/>
                              </w:rPr>
                              <w:t>Mar. 29</w:t>
                            </w:r>
                            <w:r w:rsidRPr="00BD0034">
                              <w:rPr>
                                <w:bCs/>
                                <w:smallCaps/>
                                <w:szCs w:val="28"/>
                                <w:vertAlign w:val="superscript"/>
                              </w:rPr>
                              <w:t>th</w:t>
                            </w:r>
                            <w:r>
                              <w:rPr>
                                <w:bCs/>
                                <w:smallCaps/>
                                <w:szCs w:val="28"/>
                              </w:rPr>
                              <w:t xml:space="preserve"> 2012</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8" type="#_x0000_t202" style="position:absolute;margin-left:0;margin-top:649.35pt;width:7in;height:21.6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" o:allowincell="f" filled="f" stroked="f">
                <v:textbox inset=",0,,0">
                  <w:txbxContent>
                    <w:p w14:paraId="5B66F466" w14:textId="6C609A51" w:rsidR="00444342" w:rsidRPr="00BD0034" w:rsidRDefault="00444342">
                      <w:pPr>
                        <w:pStyle w:val="aa"/>
                        <w:rPr>
                          <w:bCs/>
                          <w:smallCaps/>
                          <w:szCs w:val="28"/>
                        </w:rPr>
                      </w:pPr>
                      <w:r>
                        <w:rPr>
                          <w:bCs/>
                          <w:smallCaps/>
                          <w:szCs w:val="28"/>
                        </w:rPr>
                        <w:t>Mar. 29</w:t>
                      </w:r>
                      <w:r w:rsidRPr="00BD0034">
                        <w:rPr>
                          <w:bCs/>
                          <w:smallCaps/>
                          <w:szCs w:val="28"/>
                          <w:vertAlign w:val="superscript"/>
                        </w:rPr>
                        <w:t>th</w:t>
                      </w:r>
                      <w:r>
                        <w:rPr>
                          <w:bCs/>
                          <w:smallCaps/>
                          <w:szCs w:val="28"/>
                        </w:rPr>
                        <w:t xml:space="preserve"> 2012</w:t>
                      </w:r>
                    </w:p>
                  </w:txbxContent>
                </v:textbox>
                <w10:wrap type="tight" anchorx="margin" anchory="page"/>
              </v:shape>
            </w:pict>
          </mc:Fallback>
        </mc:AlternateContent>
      </w:r>
      <w:r>
        <w:rPr>
          <w:noProof/>
        </w:rPr>
        <mc:AlternateContent>
          <mc:Choice Requires="wps">
            <w:drawing>
              <wp:anchor distT="0" distB="0" distL="114300" distR="114300" simplePos="0" relativeHeight="251662336" behindDoc="0" locked="0" layoutInCell="0" allowOverlap="1" wp14:anchorId="1D1B07FA" wp14:editId="310DB359">
                <wp:simplePos x="0" y="0"/>
                <wp:positionH relativeFrom="margin">
                  <wp:align>center</wp:align>
                </wp:positionH>
                <wp:positionV relativeFrom="page">
                  <wp:posOffset>8510905</wp:posOffset>
                </wp:positionV>
                <wp:extent cx="6400800" cy="671195"/>
                <wp:effectExtent l="0" t="0" r="0" b="14605"/>
                <wp:wrapTight wrapText="bothSides">
                  <wp:wrapPolygon edited="0">
                    <wp:start x="86" y="0"/>
                    <wp:lineTo x="86" y="21253"/>
                    <wp:lineTo x="21429" y="21253"/>
                    <wp:lineTo x="21429" y="0"/>
                    <wp:lineTo x="86" y="0"/>
                  </wp:wrapPolygon>
                </wp:wrapTight>
                <wp:docPr id="1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671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74AF0260" w14:textId="5A308349" w:rsidR="00444342" w:rsidRPr="002004B2" w:rsidRDefault="00444342">
                            <w:pPr>
                              <w:pStyle w:val="ac"/>
                              <w:rPr>
                                <w:smallCaps/>
                                <w:sz w:val="52"/>
                                <w:szCs w:val="56"/>
                              </w:rPr>
                            </w:pPr>
                            <w:r>
                              <w:rPr>
                                <w:smallCaps/>
                                <w:sz w:val="52"/>
                                <w:szCs w:val="56"/>
                              </w:rPr>
                              <w:t>CS522 Mobile Systems and Applications</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margin-left:0;margin-top:670.15pt;width:7in;height:52.8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" o:allowincell="f" filled="f" stroked="f">
                <v:textbox inset=",0,,0">
                  <w:txbxContent>
                    <w:p w14:paraId="74AF0260" w14:textId="5A308349" w:rsidR="00444342" w:rsidRPr="002004B2" w:rsidRDefault="00444342">
                      <w:pPr>
                        <w:pStyle w:val="ac"/>
                        <w:rPr>
                          <w:smallCaps/>
                          <w:sz w:val="52"/>
                          <w:szCs w:val="56"/>
                        </w:rPr>
                      </w:pPr>
                      <w:r>
                        <w:rPr>
                          <w:smallCaps/>
                          <w:sz w:val="52"/>
                          <w:szCs w:val="56"/>
                        </w:rPr>
                        <w:t>CS522 Mobile Systems and Applications</w:t>
                      </w:r>
                    </w:p>
                  </w:txbxContent>
                </v:textbox>
                <w10:wrap type="tight" anchorx="margin" anchory="page"/>
              </v:shape>
            </w:pict>
          </mc:Fallback>
        </mc:AlternateContent>
      </w:r>
      <w:r>
        <w:rPr>
          <w:noProof/>
        </w:rPr>
        <mc:AlternateContent>
          <mc:Choice Requires="wps">
            <w:drawing>
              <wp:anchor distT="0" distB="0" distL="114300" distR="114300" simplePos="0" relativeHeight="251660288" behindDoc="0" locked="0" layoutInCell="0" allowOverlap="1" wp14:anchorId="75A639A4" wp14:editId="04FE4064">
                <wp:simplePos x="0" y="0"/>
                <wp:positionH relativeFrom="margin">
                  <wp:align>center</wp:align>
                </wp:positionH>
                <wp:positionV relativeFrom="page">
                  <wp:posOffset>650240</wp:posOffset>
                </wp:positionV>
                <wp:extent cx="6400800" cy="274320"/>
                <wp:effectExtent l="0" t="0" r="0" b="5080"/>
                <wp:wrapTight wrapText="bothSides">
                  <wp:wrapPolygon edited="0">
                    <wp:start x="86" y="0"/>
                    <wp:lineTo x="86" y="20000"/>
                    <wp:lineTo x="21429" y="20000"/>
                    <wp:lineTo x="21429" y="0"/>
                    <wp:lineTo x="86" y="0"/>
                  </wp:wrapPolygon>
                </wp:wrapTight>
                <wp:docPr id="1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581CDB" w14:textId="306A1A02" w:rsidR="00444342" w:rsidRPr="00D06DF4" w:rsidRDefault="00444342" w:rsidP="00294606">
                            <w:pPr>
                              <w:pStyle w:val="af0"/>
                              <w:wordWrap w:val="0"/>
                              <w:rPr>
                                <w:bCs/>
                                <w:smallCaps/>
                              </w:rPr>
                            </w:pPr>
                            <w:r>
                              <w:rPr>
                                <w:bCs/>
                                <w:smallCaps/>
                              </w:rPr>
                              <w:t>Yang Wang</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margin-left:0;margin-top:51.2pt;width:7in;height:21.6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" o:allowincell="f" filled="f" stroked="f">
                <v:textbox inset=",0,,0">
                  <w:txbxContent>
                    <w:p w14:paraId="54581CDB" w14:textId="306A1A02" w:rsidR="00444342" w:rsidRPr="00D06DF4" w:rsidRDefault="00444342" w:rsidP="00294606">
                      <w:pPr>
                        <w:pStyle w:val="af0"/>
                        <w:wordWrap w:val="0"/>
                        <w:rPr>
                          <w:bCs/>
                          <w:smallCaps/>
                        </w:rPr>
                      </w:pPr>
                      <w:r>
                        <w:rPr>
                          <w:bCs/>
                          <w:smallCaps/>
                        </w:rPr>
                        <w:t>Yang Wang</w:t>
                      </w:r>
                    </w:p>
                  </w:txbxContent>
                </v:textbox>
                <w10:wrap type="tight" anchorx="margin" anchory="page"/>
              </v:shape>
            </w:pict>
          </mc:Fallback>
        </mc:AlternateContent>
      </w:r>
      <w:r w:rsidR="00B76B58">
        <w:br w:type="page"/>
      </w:r>
      <w:r w:rsidR="00F405E5" w:rsidRPr="00412FD6">
        <w:rPr>
          <w:bCs/>
          <w:smallCaps/>
          <w:szCs w:val="36"/>
        </w:rPr>
        <w:t>Jennifer</w:t>
      </w:r>
      <w:r w:rsidR="00444342">
        <w:rPr>
          <w:bCs/>
          <w:smallCaps/>
          <w:szCs w:val="36"/>
        </w:rPr>
        <w:t xml:space="preserve"> Geller</w:t>
      </w:r>
    </w:p>
    <w:sdt>
      <w:sdtPr>
        <w:id w:val="9459735"/>
        <w:placeholder>
          <w:docPart w:val="8783067D6377C04ABC0C0B252D63DD51"/>
        </w:placeholder>
      </w:sdtPr>
      <w:sdtEndPr>
        <w:rPr>
          <w:i/>
        </w:rPr>
      </w:sdtEndPr>
      <w:sdtContent>
        <w:p w14:paraId="6A27D02F" w14:textId="1C965675" w:rsidR="00412FD6" w:rsidRDefault="00412FD6" w:rsidP="00412FD6">
          <w:pPr>
            <w:rPr>
              <w:i/>
            </w:rPr>
          </w:pPr>
          <w:r>
            <w:rPr>
              <w:rFonts w:eastAsia="Cambria"/>
              <w:noProof/>
            </w:rPr>
            <w:drawing>
              <wp:anchor distT="0" distB="0" distL="114300" distR="114300" simplePos="0" relativeHeight="251674625" behindDoc="1" locked="0" layoutInCell="1" allowOverlap="1" wp14:anchorId="5E100E7E" wp14:editId="6629B561">
                <wp:simplePos x="0" y="0"/>
                <wp:positionH relativeFrom="column">
                  <wp:posOffset>4632960</wp:posOffset>
                </wp:positionH>
                <wp:positionV relativeFrom="paragraph">
                  <wp:posOffset>-76200</wp:posOffset>
                </wp:positionV>
                <wp:extent cx="1600200" cy="1554268"/>
                <wp:effectExtent l="25400" t="0" r="25400" b="478155"/>
                <wp:wrapNone/>
                <wp:docPr id="7" name="图片 6" descr="jane_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ne_thumb"/>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600200" cy="155426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00412FD6">
            <w:rPr>
              <w:i/>
            </w:rPr>
            <w:t xml:space="preserve">“I need keep in touch with my patient; they should gather their own </w:t>
          </w:r>
          <w:r>
            <w:rPr>
              <w:i/>
            </w:rPr>
            <w:br/>
          </w:r>
          <w:r w:rsidRPr="00412FD6">
            <w:rPr>
              <w:i/>
            </w:rPr>
            <w:t>information!”</w:t>
          </w:r>
        </w:p>
        <w:p w14:paraId="72B5F6D4" w14:textId="5974AC9C" w:rsidR="006F11BB" w:rsidRDefault="006F11BB" w:rsidP="00412FD6">
          <w:pPr>
            <w:rPr>
              <w:noProof/>
            </w:rPr>
          </w:pPr>
        </w:p>
        <w:p w14:paraId="626954D1" w14:textId="4E4D2C8E" w:rsidR="00412FD6" w:rsidRPr="00B702D3" w:rsidRDefault="00B702D3" w:rsidP="00412FD6">
          <w:pPr>
            <w:rPr>
              <w:noProof/>
            </w:rPr>
          </w:pPr>
          <w:r>
            <w:rPr>
              <w:noProof/>
            </w:rPr>
            <mc:AlternateContent>
              <mc:Choice Requires="wpg">
                <w:drawing>
                  <wp:inline distT="0" distB="0" distL="0" distR="0" wp14:anchorId="37DB2E0C" wp14:editId="266D6196">
                    <wp:extent cx="3657600" cy="629920"/>
                    <wp:effectExtent l="76200" t="0" r="76200" b="106680"/>
                    <wp:docPr id="37" name="组 37"/>
                    <wp:cNvGraphicFramePr/>
                    <a:graphic xmlns:a="http://schemas.openxmlformats.org/drawingml/2006/main">
                      <a:graphicData uri="http://schemas.microsoft.com/office/word/2010/wordprocessingGroup">
                        <wpg:wgp>
                          <wpg:cNvGrpSpPr/>
                          <wpg:grpSpPr>
                            <a:xfrm>
                              <a:off x="0" y="0"/>
                              <a:ext cx="3657600" cy="629920"/>
                              <a:chOff x="0" y="0"/>
                              <a:chExt cx="3657600" cy="629920"/>
                            </a:xfrm>
                          </wpg:grpSpPr>
                          <wps:wsp>
                            <wps:cNvPr id="34" name="圆角矩形 34"/>
                            <wps:cNvSpPr/>
                            <wps:spPr>
                              <a:xfrm>
                                <a:off x="2458720" y="0"/>
                                <a:ext cx="1143000" cy="594360"/>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666B1EE1" w14:textId="471BEBB2" w:rsidR="00444342" w:rsidRDefault="00444342" w:rsidP="006F11BB">
                                  <w:pPr>
                                    <w:jc w:val="center"/>
                                  </w:pPr>
                                  <w:r>
                                    <w:t>Expert</w:t>
                                  </w:r>
                                </w:p>
                              </w:txbxContent>
                            </wps:txbx>
                            <wps:bodyPr/>
                          </wps:wsp>
                          <wps:wsp>
                            <wps:cNvPr id="33" name="圆角矩形 33"/>
                            <wps:cNvSpPr/>
                            <wps:spPr>
                              <a:xfrm>
                                <a:off x="35560" y="0"/>
                                <a:ext cx="1143000" cy="594360"/>
                              </a:xfrm>
                              <a:prstGeom prst="roundRect">
                                <a:avLst/>
                              </a:prstGeom>
                              <a:ln/>
                            </wps:spPr>
                            <wps:style>
                              <a:lnRef idx="2">
                                <a:schemeClr val="accent6"/>
                              </a:lnRef>
                              <a:fillRef idx="1">
                                <a:schemeClr val="lt1"/>
                              </a:fillRef>
                              <a:effectRef idx="0">
                                <a:schemeClr val="accent6"/>
                              </a:effectRef>
                              <a:fontRef idx="minor">
                                <a:schemeClr val="dk1"/>
                              </a:fontRef>
                            </wps:style>
                            <wps:txbx>
                              <w:txbxContent>
                                <w:p w14:paraId="2D95060E" w14:textId="6CFAA3CF" w:rsidR="00444342" w:rsidRDefault="00444342" w:rsidP="006F11BB">
                                  <w:pPr>
                                    <w:jc w:val="center"/>
                                  </w:pPr>
                                  <w:r>
                                    <w:t>Novice</w:t>
                                  </w:r>
                                </w:p>
                              </w:txbxContent>
                            </wps:txbx>
                            <wps:bodyPr/>
                          </wps:wsp>
                          <wps:wsp>
                            <wps:cNvPr id="32" name="圆角矩形 32"/>
                            <wps:cNvSpPr/>
                            <wps:spPr>
                              <a:xfrm>
                                <a:off x="0" y="344805"/>
                                <a:ext cx="3657600" cy="285115"/>
                              </a:xfrm>
                              <a:prstGeom prst="roundRect">
                                <a:avLst/>
                              </a:prstGeom>
                              <a:ln/>
                            </wps:spPr>
                            <wps:style>
                              <a:lnRef idx="3">
                                <a:schemeClr val="lt1"/>
                              </a:lnRef>
                              <a:fillRef idx="1">
                                <a:schemeClr val="accent6"/>
                              </a:fillRef>
                              <a:effectRef idx="1">
                                <a:schemeClr val="accent6"/>
                              </a:effectRef>
                              <a:fontRef idx="minor">
                                <a:schemeClr val="lt1"/>
                              </a:fontRef>
                            </wps:style>
                            <wps:bodyPr/>
                          </wps:wsp>
                          <wps:wsp>
                            <wps:cNvPr id="36" name="泪珠形 36"/>
                            <wps:cNvSpPr/>
                            <wps:spPr>
                              <a:xfrm>
                                <a:off x="2550160" y="217805"/>
                                <a:ext cx="355600" cy="355600"/>
                              </a:xfrm>
                              <a:prstGeom prst="teardrop">
                                <a:avLst/>
                              </a:prstGeom>
                              <a:ln/>
                            </wps:spPr>
                            <wps:style>
                              <a:lnRef idx="3">
                                <a:schemeClr val="lt1"/>
                              </a:lnRef>
                              <a:fillRef idx="1">
                                <a:schemeClr val="dk1"/>
                              </a:fillRef>
                              <a:effectRef idx="1">
                                <a:schemeClr val="dk1"/>
                              </a:effectRef>
                              <a:fontRef idx="minor">
                                <a:schemeClr val="lt1"/>
                              </a:fontRef>
                            </wps:style>
                            <wps:txbx>
                              <w:txbxContent>
                                <w:p w14:paraId="6D442C6B" w14:textId="713F9C3D" w:rsidR="00444342" w:rsidRPr="006F11BB" w:rsidRDefault="00444342" w:rsidP="006F11BB">
                                  <w:pPr>
                                    <w:jc w:val="center"/>
                                    <w:rPr>
                                      <w:sz w:val="52"/>
                                    </w:rPr>
                                  </w:pPr>
                                </w:p>
                              </w:txbxContent>
                            </wps:txbx>
                            <wps:bodyPr wrap="square">
                              <a:noAutofit/>
                            </wps:bodyPr>
                          </wps:wsp>
                        </wpg:wgp>
                      </a:graphicData>
                    </a:graphic>
                  </wp:inline>
                </w:drawing>
              </mc:Choice>
              <mc:Fallback>
                <w:pict>
                  <v:group id="组 37" o:spid="_x0000_s1031" style="width:4in;height:49.6pt;mso-position-horizontal-relative:char;mso-position-vertical-relative:line" coordsize="3657600,6299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">
                    <v:roundrect id="圆角矩形 34" o:spid="_x0000_s1032" style="position:absolute;left:2458720;width:1143000;height:5943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IJUSwgAA&#10;ANsAAAAPAAAAZHJzL2Rvd25yZXYueG1sRI9Bi8IwFITvgv8hPMGbpq5SpGuUVRS86VYv3h7N27Zs&#10;89JNotZ/bwRhj8PMfMMsVp1pxI2cry0rmIwTEMSF1TWXCs6n3WgOwgdkjY1lUvAgD6tlv7fATNs7&#10;f9MtD6WIEPYZKqhCaDMpfVGRQT+2LXH0fqwzGKJ0pdQO7xFuGvmRJKk0WHNcqLClTUXFb341Cv5q&#10;t95trDsWaZpvT/5wabC9KDUcdF+fIAJ14T/8bu+1gukMXl/iD5DL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YglRLCAAAA2wAAAA8AAAAAAAAAAAAAAAAAlwIAAGRycy9kb3du&#10;cmV2LnhtbFBLBQYAAAAABAAEAPUAAACGAwAAAAA=&#10;" fillcolor="white [3201]" strokecolor="#ad7d4d [3209]" strokeweight="2pt">
                      <v:textbox>
                        <w:txbxContent>
                          <w:p w14:paraId="666B1EE1" w14:textId="471BEBB2" w:rsidR="00444342" w:rsidRDefault="00444342" w:rsidP="006F11BB">
                            <w:pPr>
                              <w:jc w:val="center"/>
                            </w:pPr>
                            <w:r>
                              <w:t>Expert</w:t>
                            </w:r>
                          </w:p>
                        </w:txbxContent>
                      </v:textbox>
                    </v:roundrect>
                    <v:roundrect id="圆角矩形 33" o:spid="_x0000_s1033" style="position:absolute;left:35560;width:1143000;height:59436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yQ1mwwAA&#10;ANsAAAAPAAAAZHJzL2Rvd25yZXYueG1sRI/BasMwEETvgfyD2EBvsZwaTHCjhDY00FtTuxffFmtr&#10;m1orR1Jj9++rQCHHYWbeMLvDbAZxJed7ywo2SQqCuLG651bBZ3Vab0H4gKxxsEwKfsnDYb9c7LDQ&#10;duIPupahFRHCvkAFXQhjIaVvOjLoEzsSR+/LOoMhStdK7XCKcDPIxzTNpcGe40KHIx07ar7LH6Pg&#10;0ruX09G6c5Pn5Wvl3+sBx1qph9X8/AQi0Bzu4f/2m1aQZXD7En+A3P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5yQ1mwwAAANsAAAAPAAAAAAAAAAAAAAAAAJcCAABkcnMvZG93&#10;bnJldi54bWxQSwUGAAAAAAQABAD1AAAAhwMAAAAA&#10;" fillcolor="white [3201]" strokecolor="#ad7d4d [3209]" strokeweight="2pt">
                      <v:textbox>
                        <w:txbxContent>
                          <w:p w14:paraId="2D95060E" w14:textId="6CFAA3CF" w:rsidR="00444342" w:rsidRDefault="00444342" w:rsidP="006F11BB">
                            <w:pPr>
                              <w:jc w:val="center"/>
                            </w:pPr>
                            <w:r>
                              <w:t>Novice</w:t>
                            </w:r>
                          </w:p>
                        </w:txbxContent>
                      </v:textbox>
                    </v:roundrect>
                    <v:roundrect id="圆角矩形 32" o:spid="_x0000_s1034" style="position:absolute;top:344805;width:3657600;height:285115;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Z02yxgAA&#10;ANsAAAAPAAAAZHJzL2Rvd25yZXYueG1sRI9Ba8JAFITvBf/D8oRepG5UWprUVUQIiJRCoxdvj91n&#10;Epp9G7PbGP313UKhx2FmvmGW68E2oqfO144VzKYJCGLtTM2lguMhf3oF4QOywcYxKbiRh/Vq9LDE&#10;zLgrf1JfhFJECPsMFVQhtJmUXldk0U9dSxy9s+sshii7UpoOrxFuGzlPkhdpsea4UGFL24r0V/Ft&#10;Fcjm3qfPp1Qn717n6Ue+n9wmF6Uex8PmDUSgIfyH/9o7o2Axh98v8QfI1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iZ02yxgAAANsAAAAPAAAAAAAAAAAAAAAAAJcCAABkcnMv&#10;ZG93bnJldi54bWxQSwUGAAAAAAQABAD1AAAAigMAAAAA&#10;" fillcolor="#ad7d4d [3209]" strokecolor="white [3201]" strokeweight="3pt">
                      <v:shadow on="t" opacity="24903f" mv:blur="40000f" origin=",.5" offset="0,20000emu"/>
                    </v:roundrect>
                    <v:shape id="泪珠形 36" o:spid="_x0000_s1035" style="position:absolute;left:2550160;top:217805;width:355600;height:355600;visibility:visible;mso-wrap-style:square;v-text-anchor:top" coordsize="355600,355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yFVFwgAA&#10;ANsAAAAPAAAAZHJzL2Rvd25yZXYueG1sRI9Pi8IwFMTvwn6H8Ba8aVpXRLqmZRGEFS/+Y8+P5tkW&#10;m5duk9r67Y0geBxm5jfMKhtMLW7UusqygngagSDOra64UHA+bSZLEM4ja6wtk4I7OcjSj9EKE217&#10;PtDt6AsRIOwSVFB63yRSurwkg25qG+LgXWxr0AfZFlK32Ae4qeUsihbSYMVhocSG1iXl12NnFJhu&#10;TuvzX7dbbnsdx7T/397nqNT4c/j5BuFp8O/wq/2rFXwt4Pkl/ACZP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nIVUXCAAAA2wAAAA8AAAAAAAAAAAAAAAAAlwIAAGRycy9kb3du&#10;cmV2LnhtbFBLBQYAAAAABAAEAPUAAACGAwAAAAA=&#10;" adj="-11796480,,5400" path="m0,177800c0,79604,79604,,177800,0l355600,,355600,177800c355600,275996,275996,355600,177800,355600,79604,355600,,275996,,177800xe" fillcolor="#2e2224 [3200]" strokecolor="white [3201]" strokeweight="3pt">
                      <v:stroke joinstyle="miter"/>
                      <v:shadow on="t" opacity="24903f" mv:blur="40000f" origin=",.5" offset="0,20000emu"/>
                      <v:formulas/>
                      <v:path arrowok="t" o:connecttype="custom" o:connectlocs="0,177800;177800,0;355600,0;355600,177800;177800,355600;0,177800" o:connectangles="0,0,0,0,0,0" textboxrect="0,0,355600,355600"/>
                      <v:textbox>
                        <w:txbxContent>
                          <w:p w14:paraId="6D442C6B" w14:textId="713F9C3D" w:rsidR="00444342" w:rsidRPr="006F11BB" w:rsidRDefault="00444342" w:rsidP="006F11BB">
                            <w:pPr>
                              <w:jc w:val="center"/>
                              <w:rPr>
                                <w:sz w:val="52"/>
                              </w:rPr>
                            </w:pPr>
                          </w:p>
                        </w:txbxContent>
                      </v:textbox>
                    </v:shape>
                    <w10:anchorlock/>
                  </v:group>
                </w:pict>
              </mc:Fallback>
            </mc:AlternateContent>
          </w:r>
        </w:p>
      </w:sdtContent>
    </w:sdt>
    <w:p w14:paraId="499E083E" w14:textId="001C4ACD" w:rsidR="00F405E5" w:rsidRPr="00412FD6" w:rsidRDefault="00F405E5" w:rsidP="00412FD6">
      <w:pPr>
        <w:pStyle w:val="1"/>
        <w:rPr>
          <w:smallCaps/>
          <w:color w:val="61625E" w:themeColor="accent1"/>
          <w:szCs w:val="32"/>
          <w:lang w:val="zh-CN"/>
        </w:rPr>
      </w:pPr>
      <w:r w:rsidRPr="00412FD6">
        <w:rPr>
          <w:smallCaps/>
          <w:color w:val="61625E" w:themeColor="accent1"/>
          <w:szCs w:val="32"/>
          <w:lang w:val="zh-CN"/>
        </w:rPr>
        <w:t>Activity</w:t>
      </w:r>
    </w:p>
    <w:p w14:paraId="004A3805" w14:textId="01B311D1" w:rsidR="00412FD6" w:rsidRPr="00412FD6" w:rsidRDefault="00412FD6" w:rsidP="00AE1E2E">
      <w:pPr>
        <w:pStyle w:val="af5"/>
        <w:numPr>
          <w:ilvl w:val="0"/>
          <w:numId w:val="14"/>
        </w:numPr>
        <w:ind w:firstLineChars="0"/>
      </w:pPr>
      <w:r w:rsidRPr="00412FD6">
        <w:rPr>
          <w:rFonts w:eastAsia="Cambria"/>
          <w:b/>
          <w:sz w:val="22"/>
        </w:rPr>
        <w:t>Personal Computer:</w:t>
      </w:r>
      <w:r w:rsidRPr="00412FD6">
        <w:rPr>
          <w:rFonts w:eastAsia="Cambria"/>
          <w:sz w:val="22"/>
        </w:rPr>
        <w:t xml:space="preserve"> High / Fluent; </w:t>
      </w:r>
    </w:p>
    <w:p w14:paraId="3A53BFD4" w14:textId="6002490D" w:rsidR="00412FD6" w:rsidRPr="00412FD6" w:rsidRDefault="00412FD6" w:rsidP="00AE1E2E">
      <w:pPr>
        <w:pStyle w:val="af5"/>
        <w:numPr>
          <w:ilvl w:val="0"/>
          <w:numId w:val="14"/>
        </w:numPr>
        <w:ind w:firstLineChars="0"/>
        <w:rPr>
          <w:rFonts w:eastAsia="Cambria"/>
          <w:sz w:val="22"/>
        </w:rPr>
      </w:pPr>
      <w:r w:rsidRPr="00412FD6">
        <w:rPr>
          <w:rFonts w:eastAsia="Cambria"/>
          <w:b/>
          <w:sz w:val="22"/>
        </w:rPr>
        <w:t>Internet Usage:</w:t>
      </w:r>
      <w:r w:rsidRPr="00412FD6">
        <w:rPr>
          <w:rFonts w:eastAsia="Cambria"/>
          <w:sz w:val="22"/>
        </w:rPr>
        <w:t xml:space="preserve"> Medium / Fluent; </w:t>
      </w:r>
    </w:p>
    <w:p w14:paraId="2F5F90FE" w14:textId="1E7F059D" w:rsidR="00412FD6" w:rsidRPr="00412FD6" w:rsidRDefault="00412FD6" w:rsidP="00AE1E2E">
      <w:pPr>
        <w:pStyle w:val="af5"/>
        <w:numPr>
          <w:ilvl w:val="0"/>
          <w:numId w:val="14"/>
        </w:numPr>
        <w:ind w:firstLineChars="0"/>
        <w:rPr>
          <w:smallCaps/>
          <w:szCs w:val="32"/>
          <w:lang w:val="zh-CN"/>
        </w:rPr>
      </w:pPr>
      <w:r w:rsidRPr="00412FD6">
        <w:rPr>
          <w:rFonts w:eastAsia="Cambria"/>
          <w:b/>
          <w:sz w:val="22"/>
        </w:rPr>
        <w:t>Mobile:</w:t>
      </w:r>
      <w:r w:rsidRPr="00412FD6">
        <w:rPr>
          <w:rFonts w:eastAsia="Cambria"/>
          <w:sz w:val="22"/>
        </w:rPr>
        <w:t xml:space="preserve"> High / Fluent; </w:t>
      </w:r>
    </w:p>
    <w:p w14:paraId="60C9C716" w14:textId="77777777" w:rsidR="00142C92" w:rsidRPr="00142C92" w:rsidRDefault="00142C92" w:rsidP="00AE1E2E">
      <w:pPr>
        <w:pStyle w:val="af5"/>
        <w:numPr>
          <w:ilvl w:val="0"/>
          <w:numId w:val="14"/>
        </w:numPr>
        <w:ind w:firstLineChars="0"/>
        <w:rPr>
          <w:rFonts w:eastAsia="Cambria"/>
          <w:sz w:val="22"/>
        </w:rPr>
      </w:pPr>
      <w:r w:rsidRPr="00142C92">
        <w:rPr>
          <w:rFonts w:eastAsia="Cambria"/>
          <w:b/>
          <w:sz w:val="22"/>
        </w:rPr>
        <w:t>Social Networking:</w:t>
      </w:r>
      <w:r w:rsidRPr="00142C92">
        <w:rPr>
          <w:rFonts w:eastAsia="Cambria"/>
          <w:sz w:val="22"/>
        </w:rPr>
        <w:t xml:space="preserve"> Facebook &amp; LinkedIn.</w:t>
      </w:r>
    </w:p>
    <w:p w14:paraId="37E76FEF" w14:textId="77777777" w:rsidR="00142C92" w:rsidRPr="00142C92" w:rsidRDefault="00142C92" w:rsidP="00AE1E2E">
      <w:pPr>
        <w:pStyle w:val="af5"/>
        <w:numPr>
          <w:ilvl w:val="0"/>
          <w:numId w:val="14"/>
        </w:numPr>
        <w:ind w:firstLineChars="0"/>
        <w:rPr>
          <w:rFonts w:eastAsia="Cambria"/>
          <w:sz w:val="22"/>
        </w:rPr>
      </w:pPr>
      <w:r w:rsidRPr="00142C92">
        <w:rPr>
          <w:rFonts w:eastAsia="Cambria"/>
          <w:b/>
          <w:sz w:val="22"/>
        </w:rPr>
        <w:t>Television Shows:</w:t>
      </w:r>
      <w:r w:rsidRPr="00142C92">
        <w:rPr>
          <w:rFonts w:eastAsia="Cambria"/>
          <w:sz w:val="22"/>
        </w:rPr>
        <w:t xml:space="preserve">  How I Met Your Mother, American Idol.</w:t>
      </w:r>
    </w:p>
    <w:p w14:paraId="50CCECE6" w14:textId="44BDEE9A" w:rsidR="00412FD6" w:rsidRDefault="00142C92" w:rsidP="00AE1E2E">
      <w:pPr>
        <w:pStyle w:val="af5"/>
        <w:numPr>
          <w:ilvl w:val="0"/>
          <w:numId w:val="14"/>
        </w:numPr>
        <w:ind w:firstLineChars="0"/>
      </w:pPr>
      <w:r w:rsidRPr="00142C92">
        <w:rPr>
          <w:rFonts w:eastAsia="Cambria"/>
          <w:b/>
          <w:sz w:val="22"/>
        </w:rPr>
        <w:t>Magazines:</w:t>
      </w:r>
      <w:r w:rsidRPr="00142C92">
        <w:rPr>
          <w:rFonts w:eastAsia="Cambria"/>
          <w:sz w:val="22"/>
        </w:rPr>
        <w:t xml:space="preserve"> Stays current with Celebrity and Parenting periodicals.</w:t>
      </w:r>
    </w:p>
    <w:p w14:paraId="33E1AF86" w14:textId="77777777" w:rsidR="006F11BB" w:rsidRDefault="006F11BB" w:rsidP="0021281D"/>
    <w:p w14:paraId="6EF49CCD" w14:textId="4B1E9E97" w:rsidR="006F11BB" w:rsidRPr="00FB7B01" w:rsidRDefault="006F11BB" w:rsidP="00FB7B01">
      <w:pPr>
        <w:pStyle w:val="1"/>
        <w:rPr>
          <w:smallCaps/>
          <w:color w:val="61625E" w:themeColor="accent1"/>
          <w:szCs w:val="32"/>
          <w:lang w:val="zh-CN"/>
        </w:rPr>
      </w:pPr>
      <w:r>
        <w:rPr>
          <w:smallCaps/>
          <w:color w:val="61625E" w:themeColor="accent1"/>
          <w:szCs w:val="32"/>
          <w:lang w:val="zh-CN"/>
        </w:rPr>
        <w:t>Attitudes</w:t>
      </w:r>
    </w:p>
    <w:p w14:paraId="39304E32" w14:textId="6FE23300" w:rsidR="006F11BB" w:rsidRPr="00B0641D" w:rsidRDefault="0056707C" w:rsidP="0056707C">
      <w:pPr>
        <w:pStyle w:val="af5"/>
        <w:numPr>
          <w:ilvl w:val="0"/>
          <w:numId w:val="15"/>
        </w:numPr>
        <w:ind w:firstLineChars="0"/>
        <w:rPr>
          <w:noProof/>
          <w:sz w:val="22"/>
          <w:szCs w:val="22"/>
        </w:rPr>
      </w:pPr>
      <w:r w:rsidRPr="00B0641D">
        <w:rPr>
          <w:noProof/>
          <w:sz w:val="22"/>
          <w:szCs w:val="22"/>
        </w:rPr>
        <w:t>Want to try the app which could let her review her patients’ information in real-time.</w:t>
      </w:r>
    </w:p>
    <w:p w14:paraId="53CB858E" w14:textId="77777777" w:rsidR="0056707C" w:rsidRDefault="0056707C" w:rsidP="0056707C">
      <w:pPr>
        <w:rPr>
          <w:noProof/>
        </w:rPr>
      </w:pPr>
    </w:p>
    <w:p w14:paraId="1E3246F7" w14:textId="6AF3AE3C" w:rsidR="0056707C" w:rsidRDefault="0056707C" w:rsidP="0056707C">
      <w:pPr>
        <w:pStyle w:val="1"/>
        <w:rPr>
          <w:smallCaps/>
          <w:color w:val="61625E" w:themeColor="accent1"/>
          <w:szCs w:val="32"/>
          <w:lang w:val="zh-CN"/>
        </w:rPr>
      </w:pPr>
      <w:r>
        <w:rPr>
          <w:smallCaps/>
          <w:color w:val="61625E" w:themeColor="accent1"/>
          <w:szCs w:val="32"/>
          <w:lang w:val="zh-CN"/>
        </w:rPr>
        <w:t>Aptitudes</w:t>
      </w:r>
    </w:p>
    <w:p w14:paraId="5E1FDCA0" w14:textId="77777777" w:rsidR="0056707C" w:rsidRPr="00B0641D" w:rsidRDefault="0056707C" w:rsidP="00B0641D">
      <w:pPr>
        <w:pStyle w:val="af5"/>
        <w:numPr>
          <w:ilvl w:val="0"/>
          <w:numId w:val="15"/>
        </w:numPr>
        <w:ind w:firstLineChars="0"/>
        <w:rPr>
          <w:sz w:val="22"/>
          <w:szCs w:val="22"/>
          <w:shd w:val="clear" w:color="auto" w:fill="FFFFFF"/>
        </w:rPr>
      </w:pPr>
      <w:r w:rsidRPr="00B0641D">
        <w:rPr>
          <w:sz w:val="22"/>
          <w:szCs w:val="22"/>
          <w:shd w:val="clear" w:color="auto" w:fill="FFFFFF"/>
        </w:rPr>
        <w:t xml:space="preserve">She has a B.S. degree from Miami University (Ohio), </w:t>
      </w:r>
    </w:p>
    <w:p w14:paraId="0298B2C6" w14:textId="254B7A74" w:rsidR="0056707C" w:rsidRPr="00B0641D" w:rsidRDefault="0056707C" w:rsidP="00B0641D">
      <w:pPr>
        <w:pStyle w:val="af5"/>
        <w:numPr>
          <w:ilvl w:val="0"/>
          <w:numId w:val="15"/>
        </w:numPr>
        <w:ind w:firstLineChars="0"/>
        <w:rPr>
          <w:sz w:val="22"/>
          <w:szCs w:val="22"/>
          <w:shd w:val="clear" w:color="auto" w:fill="FFFFFF"/>
        </w:rPr>
      </w:pPr>
      <w:r w:rsidRPr="00B0641D">
        <w:rPr>
          <w:sz w:val="22"/>
          <w:szCs w:val="22"/>
          <w:shd w:val="clear" w:color="auto" w:fill="FFFFFF"/>
        </w:rPr>
        <w:t xml:space="preserve">An M.A. in Art Education from The Ohio State University, </w:t>
      </w:r>
    </w:p>
    <w:p w14:paraId="29CAA4C5" w14:textId="7775DCAD" w:rsidR="0056707C" w:rsidRPr="00B0641D" w:rsidRDefault="0056707C" w:rsidP="00B0641D">
      <w:pPr>
        <w:pStyle w:val="af5"/>
        <w:numPr>
          <w:ilvl w:val="0"/>
          <w:numId w:val="15"/>
        </w:numPr>
        <w:ind w:firstLineChars="0"/>
        <w:rPr>
          <w:rFonts w:ascii="Times" w:hAnsi="Times"/>
          <w:sz w:val="22"/>
          <w:szCs w:val="22"/>
        </w:rPr>
      </w:pPr>
      <w:r w:rsidRPr="00B0641D">
        <w:rPr>
          <w:sz w:val="22"/>
          <w:szCs w:val="22"/>
          <w:shd w:val="clear" w:color="auto" w:fill="FFFFFF"/>
        </w:rPr>
        <w:t>And an M.S. in Counseling from Georgia State University.</w:t>
      </w:r>
    </w:p>
    <w:p w14:paraId="5DDEA939" w14:textId="77777777" w:rsidR="00444342" w:rsidRPr="00B0641D" w:rsidRDefault="00444342" w:rsidP="00B0641D">
      <w:pPr>
        <w:pStyle w:val="af5"/>
        <w:numPr>
          <w:ilvl w:val="0"/>
          <w:numId w:val="15"/>
        </w:numPr>
        <w:ind w:firstLineChars="0"/>
        <w:rPr>
          <w:rFonts w:ascii="Times" w:hAnsi="Times"/>
          <w:sz w:val="22"/>
          <w:szCs w:val="22"/>
        </w:rPr>
      </w:pPr>
      <w:r w:rsidRPr="00B0641D">
        <w:rPr>
          <w:sz w:val="22"/>
          <w:szCs w:val="22"/>
          <w:shd w:val="clear" w:color="auto" w:fill="FFFFFF"/>
        </w:rPr>
        <w:t>A Licensed Professional Counselor (LPC) is a mental health professional trained in psychotherapy and family systems therapy. The State of Georgia requires an LPC to complete a master’s degree from an accredited college or university and 4 years of supervised training as a full-time counselor. The LPC designation indicates that the counselor has a state license.</w:t>
      </w:r>
    </w:p>
    <w:p w14:paraId="7734B7CB" w14:textId="77777777" w:rsidR="00444342" w:rsidRPr="0056707C" w:rsidRDefault="00444342" w:rsidP="00444342">
      <w:pPr>
        <w:pStyle w:val="af5"/>
        <w:ind w:left="284" w:firstLineChars="0" w:firstLine="0"/>
        <w:rPr>
          <w:rFonts w:ascii="Times" w:eastAsia="Times New Roman" w:hAnsi="Times" w:cs="Times New Roman"/>
          <w:sz w:val="20"/>
          <w:szCs w:val="20"/>
        </w:rPr>
      </w:pPr>
    </w:p>
    <w:p w14:paraId="217017AE" w14:textId="7C86FA01" w:rsidR="0056707C" w:rsidRPr="00FB7B01" w:rsidRDefault="00444342" w:rsidP="0056707C">
      <w:pPr>
        <w:pStyle w:val="1"/>
        <w:rPr>
          <w:smallCaps/>
          <w:color w:val="61625E" w:themeColor="accent1"/>
          <w:szCs w:val="32"/>
          <w:lang w:val="zh-CN"/>
        </w:rPr>
      </w:pPr>
      <w:r>
        <w:rPr>
          <w:smallCaps/>
          <w:color w:val="61625E" w:themeColor="accent1"/>
          <w:szCs w:val="32"/>
          <w:lang w:val="zh-CN"/>
        </w:rPr>
        <w:t>Motivations</w:t>
      </w:r>
    </w:p>
    <w:p w14:paraId="32710E81" w14:textId="77777777" w:rsidR="00444342" w:rsidRDefault="00444342" w:rsidP="00444342">
      <w:pPr>
        <w:pStyle w:val="af5"/>
        <w:numPr>
          <w:ilvl w:val="0"/>
          <w:numId w:val="16"/>
        </w:numPr>
        <w:ind w:firstLineChars="0"/>
        <w:rPr>
          <w:rFonts w:eastAsia="Cambria"/>
          <w:sz w:val="22"/>
        </w:rPr>
      </w:pPr>
      <w:r w:rsidRPr="00444342">
        <w:rPr>
          <w:rFonts w:eastAsia="Cambria"/>
          <w:sz w:val="22"/>
        </w:rPr>
        <w:t>Jennifer travels a lot, and during the travel she cannot get the real-time information of her patients conveniently.</w:t>
      </w:r>
    </w:p>
    <w:p w14:paraId="3C992F2C" w14:textId="7F6B7887" w:rsidR="00444342" w:rsidRDefault="00444342" w:rsidP="00444342">
      <w:pPr>
        <w:pStyle w:val="af5"/>
        <w:numPr>
          <w:ilvl w:val="0"/>
          <w:numId w:val="16"/>
        </w:numPr>
        <w:ind w:firstLineChars="0"/>
        <w:rPr>
          <w:rFonts w:eastAsia="Cambria"/>
          <w:sz w:val="22"/>
        </w:rPr>
      </w:pPr>
      <w:r w:rsidRPr="00444342">
        <w:rPr>
          <w:rFonts w:eastAsia="Cambria"/>
          <w:sz w:val="22"/>
        </w:rPr>
        <w:t xml:space="preserve">She would appreciate if there has an application could let her solve these problems. </w:t>
      </w:r>
    </w:p>
    <w:p w14:paraId="76A7AF6E" w14:textId="5BB382E0" w:rsidR="00444342" w:rsidRPr="00444342" w:rsidRDefault="00444342" w:rsidP="00444342">
      <w:pPr>
        <w:pStyle w:val="af5"/>
        <w:numPr>
          <w:ilvl w:val="0"/>
          <w:numId w:val="16"/>
        </w:numPr>
        <w:ind w:firstLineChars="0"/>
        <w:rPr>
          <w:rFonts w:eastAsia="Cambria"/>
          <w:sz w:val="22"/>
        </w:rPr>
      </w:pPr>
      <w:r w:rsidRPr="00444342">
        <w:rPr>
          <w:rFonts w:eastAsia="Cambria"/>
          <w:sz w:val="22"/>
        </w:rPr>
        <w:t>She also wants to add her pati</w:t>
      </w:r>
      <w:bookmarkStart w:id="0" w:name="_GoBack"/>
      <w:bookmarkEnd w:id="0"/>
      <w:r w:rsidRPr="00444342">
        <w:rPr>
          <w:rFonts w:eastAsia="Cambria"/>
          <w:sz w:val="22"/>
        </w:rPr>
        <w:t>ents’ location then she could make the visit plan.</w:t>
      </w:r>
    </w:p>
    <w:p w14:paraId="1B2F4A39" w14:textId="77777777" w:rsidR="0056707C" w:rsidRDefault="0056707C" w:rsidP="0056707C">
      <w:pPr>
        <w:rPr>
          <w:noProof/>
        </w:rPr>
      </w:pPr>
    </w:p>
    <w:p w14:paraId="76C096F0" w14:textId="29E1F0D4" w:rsidR="00B0641D" w:rsidRPr="00FB7B01" w:rsidRDefault="00B0641D" w:rsidP="00B0641D">
      <w:pPr>
        <w:pStyle w:val="1"/>
        <w:rPr>
          <w:smallCaps/>
          <w:color w:val="61625E" w:themeColor="accent1"/>
          <w:szCs w:val="32"/>
          <w:lang w:val="zh-CN"/>
        </w:rPr>
      </w:pPr>
      <w:r>
        <w:rPr>
          <w:smallCaps/>
          <w:color w:val="61625E" w:themeColor="accent1"/>
          <w:szCs w:val="32"/>
          <w:lang w:val="zh-CN"/>
        </w:rPr>
        <w:t>Other</w:t>
      </w:r>
      <w:r w:rsidR="004F7CFC">
        <w:rPr>
          <w:smallCaps/>
          <w:color w:val="61625E" w:themeColor="accent1"/>
          <w:szCs w:val="32"/>
          <w:lang w:val="zh-CN"/>
        </w:rPr>
        <w:t>s</w:t>
      </w:r>
    </w:p>
    <w:p w14:paraId="705F54C7" w14:textId="5AA20C8A" w:rsidR="00B0641D" w:rsidRPr="00B0641D" w:rsidRDefault="00B0641D" w:rsidP="00B0641D">
      <w:pPr>
        <w:pStyle w:val="af5"/>
        <w:numPr>
          <w:ilvl w:val="0"/>
          <w:numId w:val="18"/>
        </w:numPr>
        <w:ind w:firstLineChars="0"/>
        <w:rPr>
          <w:sz w:val="22"/>
          <w:szCs w:val="22"/>
        </w:rPr>
      </w:pPr>
      <w:r w:rsidRPr="00B0641D">
        <w:rPr>
          <w:sz w:val="22"/>
          <w:szCs w:val="22"/>
        </w:rPr>
        <w:t>Have two daughters.</w:t>
      </w:r>
    </w:p>
    <w:p w14:paraId="15C7F86E" w14:textId="29647F15" w:rsidR="00B0641D" w:rsidRPr="00B0641D" w:rsidRDefault="00B0641D" w:rsidP="00B0641D">
      <w:pPr>
        <w:pStyle w:val="af5"/>
        <w:numPr>
          <w:ilvl w:val="0"/>
          <w:numId w:val="18"/>
        </w:numPr>
        <w:ind w:firstLineChars="0"/>
      </w:pPr>
      <w:r>
        <w:rPr>
          <w:sz w:val="22"/>
          <w:szCs w:val="22"/>
        </w:rPr>
        <w:t>Love to play piano during her private time.</w:t>
      </w:r>
    </w:p>
    <w:p w14:paraId="5B0351C3" w14:textId="0F6C08EC" w:rsidR="00B0641D" w:rsidRDefault="00B0641D" w:rsidP="00B0641D">
      <w:pPr>
        <w:pStyle w:val="af5"/>
        <w:numPr>
          <w:ilvl w:val="0"/>
          <w:numId w:val="18"/>
        </w:numPr>
        <w:ind w:firstLineChars="0"/>
      </w:pPr>
      <w:r>
        <w:rPr>
          <w:sz w:val="22"/>
          <w:szCs w:val="22"/>
        </w:rPr>
        <w:t>Usually went to the beach.</w:t>
      </w:r>
    </w:p>
    <w:p w14:paraId="292FD6F5" w14:textId="5AF2C404" w:rsidR="0021281D" w:rsidRDefault="0021281D" w:rsidP="00B0641D"/>
    <w:p w14:paraId="05D48E31" w14:textId="465F8F25" w:rsidR="00B0641D" w:rsidRDefault="00B0641D" w:rsidP="00B0641D">
      <w:r>
        <w:br w:type="page"/>
      </w:r>
    </w:p>
    <w:tbl>
      <w:tblPr>
        <w:tblW w:w="105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486"/>
        <w:gridCol w:w="6050"/>
      </w:tblGrid>
      <w:tr w:rsidR="0021281D" w:rsidRPr="00141449" w14:paraId="281BB1A7" w14:textId="77777777" w:rsidTr="00B0641D">
        <w:trPr>
          <w:trHeight w:val="235"/>
        </w:trPr>
        <w:tc>
          <w:tcPr>
            <w:tcW w:w="10536" w:type="dxa"/>
            <w:gridSpan w:val="2"/>
            <w:shd w:val="solid" w:color="auto" w:fill="auto"/>
          </w:tcPr>
          <w:p w14:paraId="2B56482D" w14:textId="77777777" w:rsidR="0021281D" w:rsidRPr="00141449" w:rsidRDefault="0021281D" w:rsidP="002E079B">
            <w:pPr>
              <w:rPr>
                <w:rFonts w:ascii="Trebuchet MS" w:eastAsia="Cambria" w:hAnsi="Trebuchet MS"/>
                <w:b/>
                <w:color w:val="FFFFFF"/>
              </w:rPr>
            </w:pPr>
            <w:r>
              <w:rPr>
                <w:rFonts w:ascii="Trebuchet MS" w:eastAsia="Cambria" w:hAnsi="Trebuchet MS"/>
                <w:b/>
              </w:rPr>
              <w:t>Jennifer – 41</w:t>
            </w:r>
            <w:r w:rsidRPr="00141449">
              <w:rPr>
                <w:rFonts w:ascii="Trebuchet MS" w:eastAsia="Cambria" w:hAnsi="Trebuchet MS"/>
                <w:b/>
              </w:rPr>
              <w:t xml:space="preserve"> Year Old Certified </w:t>
            </w:r>
            <w:r>
              <w:rPr>
                <w:rFonts w:ascii="Trebuchet MS" w:eastAsia="Cambria" w:hAnsi="Trebuchet MS"/>
                <w:b/>
              </w:rPr>
              <w:t>Psychological Counselor From</w:t>
            </w:r>
            <w:r w:rsidRPr="00141449">
              <w:rPr>
                <w:rFonts w:ascii="Trebuchet MS" w:eastAsia="Cambria" w:hAnsi="Trebuchet MS"/>
                <w:b/>
              </w:rPr>
              <w:t xml:space="preserve"> </w:t>
            </w:r>
            <w:r>
              <w:rPr>
                <w:rFonts w:ascii="Trebuchet MS" w:eastAsia="Cambria" w:hAnsi="Trebuchet MS"/>
                <w:b/>
              </w:rPr>
              <w:t>Nashville</w:t>
            </w:r>
            <w:r w:rsidRPr="00141449">
              <w:rPr>
                <w:rFonts w:ascii="Trebuchet MS" w:eastAsia="Cambria" w:hAnsi="Trebuchet MS"/>
                <w:b/>
              </w:rPr>
              <w:t xml:space="preserve">, </w:t>
            </w:r>
            <w:r>
              <w:rPr>
                <w:rFonts w:ascii="Trebuchet MS" w:eastAsia="Cambria" w:hAnsi="Trebuchet MS"/>
                <w:b/>
              </w:rPr>
              <w:t>TN</w:t>
            </w:r>
          </w:p>
        </w:tc>
      </w:tr>
      <w:tr w:rsidR="0021281D" w:rsidRPr="00141449" w14:paraId="15B5E822" w14:textId="77777777" w:rsidTr="00B0641D">
        <w:trPr>
          <w:trHeight w:val="3698"/>
        </w:trPr>
        <w:tc>
          <w:tcPr>
            <w:tcW w:w="4486" w:type="dxa"/>
          </w:tcPr>
          <w:p w14:paraId="05E9DE49" w14:textId="77777777" w:rsidR="002E079B" w:rsidRDefault="002E079B" w:rsidP="002E079B">
            <w:pPr>
              <w:jc w:val="center"/>
              <w:rPr>
                <w:rFonts w:eastAsia="Cambria" w:hint="eastAsia"/>
              </w:rPr>
            </w:pPr>
          </w:p>
          <w:p w14:paraId="497B1C33" w14:textId="604E247A" w:rsidR="0021281D" w:rsidRPr="00141449" w:rsidRDefault="0021281D" w:rsidP="002E079B">
            <w:pPr>
              <w:jc w:val="center"/>
              <w:rPr>
                <w:rFonts w:eastAsia="Cambria"/>
              </w:rPr>
            </w:pPr>
            <w:r>
              <w:rPr>
                <w:rFonts w:eastAsia="Cambria"/>
                <w:noProof/>
              </w:rPr>
              <w:drawing>
                <wp:inline distT="0" distB="0" distL="0" distR="0" wp14:anchorId="2CA3F662" wp14:editId="3477503E">
                  <wp:extent cx="2519680" cy="2448560"/>
                  <wp:effectExtent l="0" t="0" r="0" b="0"/>
                  <wp:docPr id="3" name="图片 6" descr="jane_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ne_thumb"/>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2519680" cy="2448560"/>
                          </a:xfrm>
                          <a:prstGeom prst="rect">
                            <a:avLst/>
                          </a:prstGeom>
                          <a:noFill/>
                          <a:ln>
                            <a:noFill/>
                          </a:ln>
                        </pic:spPr>
                      </pic:pic>
                    </a:graphicData>
                  </a:graphic>
                </wp:inline>
              </w:drawing>
            </w:r>
          </w:p>
          <w:p w14:paraId="12F5A3C7" w14:textId="77777777" w:rsidR="0021281D" w:rsidRDefault="0021281D" w:rsidP="002E079B">
            <w:pPr>
              <w:jc w:val="center"/>
              <w:rPr>
                <w:rFonts w:ascii="Trebuchet MS" w:eastAsia="Cambria" w:hAnsi="Trebuchet MS" w:hint="eastAsia"/>
                <w:i/>
                <w:sz w:val="18"/>
              </w:rPr>
            </w:pPr>
          </w:p>
          <w:p w14:paraId="30DA40E0" w14:textId="77777777" w:rsidR="0021281D" w:rsidRDefault="0021281D" w:rsidP="002E079B">
            <w:pPr>
              <w:jc w:val="center"/>
              <w:rPr>
                <w:rFonts w:ascii="Trebuchet MS" w:eastAsia="Cambria" w:hAnsi="Trebuchet MS" w:hint="eastAsia"/>
                <w:i/>
                <w:sz w:val="18"/>
              </w:rPr>
            </w:pPr>
          </w:p>
          <w:p w14:paraId="3FF7A213" w14:textId="77777777" w:rsidR="0021281D" w:rsidRDefault="0021281D" w:rsidP="002E079B">
            <w:pPr>
              <w:jc w:val="center"/>
              <w:rPr>
                <w:rFonts w:ascii="Trebuchet MS" w:eastAsia="Cambria" w:hAnsi="Trebuchet MS" w:hint="eastAsia"/>
                <w:i/>
                <w:sz w:val="18"/>
              </w:rPr>
            </w:pPr>
          </w:p>
          <w:p w14:paraId="7498B533" w14:textId="77777777" w:rsidR="0021281D" w:rsidRPr="00141449" w:rsidRDefault="0021281D" w:rsidP="002E079B">
            <w:pPr>
              <w:jc w:val="center"/>
              <w:rPr>
                <w:rFonts w:ascii="Trebuchet MS" w:eastAsia="Cambria" w:hAnsi="Trebuchet MS"/>
                <w:i/>
                <w:sz w:val="18"/>
              </w:rPr>
            </w:pPr>
            <w:r w:rsidRPr="00141449">
              <w:rPr>
                <w:rFonts w:ascii="Trebuchet MS" w:eastAsia="Cambria" w:hAnsi="Trebuchet MS"/>
                <w:i/>
                <w:sz w:val="18"/>
              </w:rPr>
              <w:t>“</w:t>
            </w:r>
            <w:r>
              <w:rPr>
                <w:rFonts w:ascii="Trebuchet MS" w:eastAsia="Cambria" w:hAnsi="Trebuchet MS"/>
                <w:i/>
                <w:sz w:val="18"/>
              </w:rPr>
              <w:t>I need keep in touch with m</w:t>
            </w:r>
            <w:r w:rsidRPr="00141449">
              <w:rPr>
                <w:rFonts w:ascii="Trebuchet MS" w:eastAsia="Cambria" w:hAnsi="Trebuchet MS"/>
                <w:i/>
                <w:sz w:val="18"/>
              </w:rPr>
              <w:t>y</w:t>
            </w:r>
            <w:r>
              <w:rPr>
                <w:rFonts w:ascii="Trebuchet MS" w:eastAsia="Cambria" w:hAnsi="Trebuchet MS"/>
                <w:i/>
                <w:sz w:val="18"/>
              </w:rPr>
              <w:t xml:space="preserve"> patient</w:t>
            </w:r>
            <w:r w:rsidRPr="00141449">
              <w:rPr>
                <w:rFonts w:ascii="Trebuchet MS" w:eastAsia="Cambria" w:hAnsi="Trebuchet MS"/>
                <w:i/>
                <w:sz w:val="18"/>
              </w:rPr>
              <w:t>;</w:t>
            </w:r>
            <w:r>
              <w:rPr>
                <w:rFonts w:ascii="Trebuchet MS" w:eastAsia="Cambria" w:hAnsi="Trebuchet MS"/>
                <w:i/>
                <w:sz w:val="18"/>
              </w:rPr>
              <w:t xml:space="preserve"> They should gather their own information</w:t>
            </w:r>
            <w:r w:rsidRPr="00141449">
              <w:rPr>
                <w:rFonts w:ascii="Trebuchet MS" w:eastAsia="Cambria" w:hAnsi="Trebuchet MS"/>
                <w:i/>
                <w:sz w:val="18"/>
              </w:rPr>
              <w:t>!”</w:t>
            </w:r>
          </w:p>
        </w:tc>
        <w:tc>
          <w:tcPr>
            <w:tcW w:w="6050" w:type="dxa"/>
          </w:tcPr>
          <w:p w14:paraId="216C504D" w14:textId="77777777" w:rsidR="0021281D" w:rsidRPr="00141449" w:rsidRDefault="0021281D" w:rsidP="002E079B">
            <w:pPr>
              <w:rPr>
                <w:rFonts w:eastAsia="Cambria"/>
                <w:b/>
                <w:sz w:val="22"/>
              </w:rPr>
            </w:pPr>
            <w:r w:rsidRPr="00141449">
              <w:rPr>
                <w:rFonts w:eastAsia="Cambria"/>
                <w:b/>
                <w:sz w:val="22"/>
              </w:rPr>
              <w:t>Personal Background</w:t>
            </w:r>
          </w:p>
          <w:p w14:paraId="53516DAB" w14:textId="77777777" w:rsidR="0021281D" w:rsidRDefault="0021281D" w:rsidP="002E079B">
            <w:pPr>
              <w:rPr>
                <w:sz w:val="22"/>
                <w:szCs w:val="22"/>
              </w:rPr>
            </w:pPr>
            <w:r>
              <w:rPr>
                <w:sz w:val="22"/>
                <w:szCs w:val="22"/>
              </w:rPr>
              <w:t>Jennifer</w:t>
            </w:r>
            <w:r w:rsidRPr="0078792F">
              <w:rPr>
                <w:sz w:val="22"/>
                <w:szCs w:val="22"/>
              </w:rPr>
              <w:t xml:space="preserve"> began her career in the counseling field in 1982 when she worked as a career consultant for a psychological testing and consulting firm in Nashville, Tennessee. She is now a licensed counselor who devotes half her practice to psychotherapy and the rest to career testing and counseling.</w:t>
            </w:r>
          </w:p>
          <w:p w14:paraId="75E90ED6" w14:textId="77777777" w:rsidR="0021281D" w:rsidRPr="0078792F" w:rsidRDefault="0021281D" w:rsidP="002E079B">
            <w:pPr>
              <w:rPr>
                <w:sz w:val="22"/>
                <w:szCs w:val="22"/>
              </w:rPr>
            </w:pPr>
          </w:p>
          <w:p w14:paraId="08EB2028" w14:textId="77777777" w:rsidR="0021281D" w:rsidRDefault="0021281D" w:rsidP="002E079B">
            <w:pPr>
              <w:rPr>
                <w:sz w:val="22"/>
                <w:szCs w:val="22"/>
              </w:rPr>
            </w:pPr>
            <w:r>
              <w:rPr>
                <w:sz w:val="22"/>
                <w:szCs w:val="22"/>
              </w:rPr>
              <w:t>Jennifer</w:t>
            </w:r>
            <w:r w:rsidRPr="0078792F">
              <w:rPr>
                <w:sz w:val="22"/>
                <w:szCs w:val="22"/>
              </w:rPr>
              <w:t xml:space="preserve"> also holds certification as a rehabilitation counselor. She helps people adjust after a life-changing event such as an accident, addiction recovery, and loss of a loved one, divorce, mental or physical illness, job loss or other life transition.</w:t>
            </w:r>
            <w:r>
              <w:rPr>
                <w:sz w:val="22"/>
                <w:szCs w:val="22"/>
              </w:rPr>
              <w:t xml:space="preserve"> </w:t>
            </w:r>
            <w:r w:rsidRPr="0078792F">
              <w:rPr>
                <w:sz w:val="22"/>
                <w:szCs w:val="22"/>
              </w:rPr>
              <w:t>She has 6 years' experience working in hospitals with patients after catastrophic injury, helping them to return to their previous jobs whenever possible, or to create new career paths with the help of vocational testing and assistive technology.</w:t>
            </w:r>
          </w:p>
          <w:p w14:paraId="3F3D4E1C" w14:textId="77777777" w:rsidR="0021281D" w:rsidRPr="0078792F" w:rsidRDefault="0021281D" w:rsidP="002E079B">
            <w:pPr>
              <w:rPr>
                <w:sz w:val="22"/>
                <w:szCs w:val="22"/>
              </w:rPr>
            </w:pPr>
          </w:p>
          <w:p w14:paraId="2DEA6F20" w14:textId="77777777" w:rsidR="0021281D" w:rsidRPr="00141449" w:rsidRDefault="0021281D" w:rsidP="002E079B">
            <w:pPr>
              <w:rPr>
                <w:rFonts w:eastAsia="Cambria"/>
              </w:rPr>
            </w:pPr>
            <w:r>
              <w:rPr>
                <w:sz w:val="22"/>
                <w:szCs w:val="22"/>
              </w:rPr>
              <w:t>Jennifer wants to review her patients’ information during the busy time; she needs a mobile App integrated with all her patients’ information in the all-in-one interface. She always needs went to some remote area to interview her patients, she need to know the position of her patient (with their permission) as a guide to make a visit route plan.</w:t>
            </w:r>
          </w:p>
        </w:tc>
      </w:tr>
    </w:tbl>
    <w:p w14:paraId="7E971B18" w14:textId="77777777" w:rsidR="0021281D" w:rsidRDefault="0021281D" w:rsidP="0021281D">
      <w:pPr>
        <w:rPr>
          <w:rFonts w:hint="eastAsia"/>
        </w:rPr>
      </w:pP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274"/>
        <w:gridCol w:w="5274"/>
      </w:tblGrid>
      <w:tr w:rsidR="0021281D" w:rsidRPr="00141449" w14:paraId="5E478247" w14:textId="77777777" w:rsidTr="00B0641D">
        <w:trPr>
          <w:trHeight w:val="340"/>
        </w:trPr>
        <w:tc>
          <w:tcPr>
            <w:tcW w:w="2500" w:type="pct"/>
            <w:shd w:val="solid" w:color="auto" w:fill="auto"/>
          </w:tcPr>
          <w:p w14:paraId="05F75126" w14:textId="77777777" w:rsidR="0021281D" w:rsidRPr="00141449" w:rsidRDefault="0021281D" w:rsidP="002E079B">
            <w:pPr>
              <w:rPr>
                <w:rFonts w:ascii="Trebuchet MS" w:eastAsia="Cambria" w:hAnsi="Trebuchet MS"/>
                <w:b/>
                <w:color w:val="FFFFFF"/>
              </w:rPr>
            </w:pPr>
            <w:r w:rsidRPr="00141449">
              <w:rPr>
                <w:rFonts w:ascii="Trebuchet MS" w:eastAsia="Cambria" w:hAnsi="Trebuchet MS"/>
                <w:b/>
              </w:rPr>
              <w:t>More About Nicolle</w:t>
            </w:r>
          </w:p>
        </w:tc>
        <w:tc>
          <w:tcPr>
            <w:tcW w:w="2500" w:type="pct"/>
            <w:shd w:val="solid" w:color="auto" w:fill="auto"/>
          </w:tcPr>
          <w:p w14:paraId="7BF0C1CB" w14:textId="77777777" w:rsidR="0021281D" w:rsidRPr="00141449" w:rsidRDefault="0021281D" w:rsidP="002E079B">
            <w:pPr>
              <w:rPr>
                <w:rFonts w:ascii="Trebuchet MS" w:eastAsia="Cambria" w:hAnsi="Trebuchet MS"/>
                <w:b/>
                <w:color w:val="FFFFFF"/>
              </w:rPr>
            </w:pPr>
            <w:r w:rsidRPr="00141449">
              <w:rPr>
                <w:rFonts w:ascii="Trebuchet MS" w:eastAsia="Cambria" w:hAnsi="Trebuchet MS"/>
                <w:b/>
              </w:rPr>
              <w:t>Engagement &amp; Activities</w:t>
            </w:r>
          </w:p>
        </w:tc>
      </w:tr>
      <w:tr w:rsidR="0021281D" w:rsidRPr="00141449" w14:paraId="6E281CA3" w14:textId="77777777" w:rsidTr="00B0641D">
        <w:trPr>
          <w:trHeight w:val="2606"/>
        </w:trPr>
        <w:tc>
          <w:tcPr>
            <w:tcW w:w="2500" w:type="pct"/>
          </w:tcPr>
          <w:p w14:paraId="785DCF9B" w14:textId="77777777" w:rsidR="0021281D" w:rsidRPr="00141449" w:rsidRDefault="0021281D" w:rsidP="002E079B">
            <w:pPr>
              <w:rPr>
                <w:rFonts w:eastAsia="Cambria"/>
                <w:b/>
                <w:sz w:val="22"/>
              </w:rPr>
            </w:pPr>
            <w:r w:rsidRPr="00141449">
              <w:rPr>
                <w:rFonts w:eastAsia="Cambria"/>
                <w:b/>
                <w:sz w:val="22"/>
              </w:rPr>
              <w:t>Motivators</w:t>
            </w:r>
          </w:p>
          <w:p w14:paraId="41F26A24" w14:textId="77777777" w:rsidR="0021281D" w:rsidRPr="00141449" w:rsidRDefault="0021281D" w:rsidP="002E079B">
            <w:pPr>
              <w:rPr>
                <w:rFonts w:eastAsia="Cambria"/>
                <w:sz w:val="22"/>
              </w:rPr>
            </w:pPr>
            <w:r>
              <w:rPr>
                <w:rFonts w:eastAsia="Cambria"/>
                <w:sz w:val="22"/>
              </w:rPr>
              <w:t>Jennifer travels a lot, and during the travel she cannot get the real-time information of her patients conveniently. She would appreciate if there has an application could let her solve these problems. She also wants to add her patients’ location then she could make the visit plan.</w:t>
            </w:r>
          </w:p>
          <w:p w14:paraId="0BDEB23C" w14:textId="77777777" w:rsidR="0021281D" w:rsidRPr="00141449" w:rsidRDefault="0021281D" w:rsidP="002E079B">
            <w:pPr>
              <w:rPr>
                <w:rFonts w:eastAsia="Cambria"/>
                <w:b/>
                <w:sz w:val="22"/>
              </w:rPr>
            </w:pPr>
          </w:p>
          <w:p w14:paraId="79686263" w14:textId="77777777" w:rsidR="0021281D" w:rsidRPr="00141449" w:rsidRDefault="0021281D" w:rsidP="002E079B">
            <w:pPr>
              <w:rPr>
                <w:rFonts w:eastAsia="Cambria"/>
                <w:sz w:val="22"/>
              </w:rPr>
            </w:pPr>
          </w:p>
        </w:tc>
        <w:tc>
          <w:tcPr>
            <w:tcW w:w="2500" w:type="pct"/>
          </w:tcPr>
          <w:p w14:paraId="349371D1" w14:textId="77777777" w:rsidR="0021281D" w:rsidRPr="00141449" w:rsidRDefault="0021281D" w:rsidP="002E079B">
            <w:pPr>
              <w:rPr>
                <w:rFonts w:eastAsia="Cambria"/>
                <w:sz w:val="22"/>
              </w:rPr>
            </w:pPr>
            <w:r w:rsidRPr="00141449">
              <w:rPr>
                <w:rFonts w:eastAsia="Cambria"/>
                <w:b/>
                <w:sz w:val="22"/>
              </w:rPr>
              <w:t>Personal Computer:</w:t>
            </w:r>
            <w:r w:rsidRPr="00141449">
              <w:rPr>
                <w:rFonts w:eastAsia="Cambria"/>
                <w:sz w:val="22"/>
              </w:rPr>
              <w:t xml:space="preserve"> High / Fluent; comfortable with common apps</w:t>
            </w:r>
          </w:p>
          <w:p w14:paraId="17823087" w14:textId="77777777" w:rsidR="0021281D" w:rsidRPr="00141449" w:rsidRDefault="0021281D" w:rsidP="002E079B">
            <w:pPr>
              <w:rPr>
                <w:rFonts w:eastAsia="Cambria"/>
                <w:sz w:val="22"/>
              </w:rPr>
            </w:pPr>
            <w:r w:rsidRPr="00141449">
              <w:rPr>
                <w:rFonts w:eastAsia="Cambria"/>
                <w:b/>
                <w:sz w:val="22"/>
              </w:rPr>
              <w:t>Internet Usage:</w:t>
            </w:r>
            <w:r w:rsidRPr="00141449">
              <w:rPr>
                <w:rFonts w:eastAsia="Cambria"/>
                <w:sz w:val="22"/>
              </w:rPr>
              <w:t xml:space="preserve"> Medium / Fluent</w:t>
            </w:r>
            <w:proofErr w:type="gramStart"/>
            <w:r w:rsidRPr="00141449">
              <w:rPr>
                <w:rFonts w:eastAsia="Cambria"/>
                <w:sz w:val="22"/>
              </w:rPr>
              <w:t>;</w:t>
            </w:r>
            <w:proofErr w:type="gramEnd"/>
            <w:r w:rsidRPr="00141449">
              <w:rPr>
                <w:rFonts w:eastAsia="Cambria"/>
                <w:sz w:val="22"/>
              </w:rPr>
              <w:t xml:space="preserve"> not adventuresome, but has a personal blog, Flickr, YouTube for friends and family.</w:t>
            </w:r>
          </w:p>
          <w:p w14:paraId="788C5719" w14:textId="77777777" w:rsidR="0021281D" w:rsidRPr="00141449" w:rsidRDefault="0021281D" w:rsidP="002E079B">
            <w:pPr>
              <w:rPr>
                <w:rFonts w:eastAsia="Cambria"/>
                <w:sz w:val="22"/>
              </w:rPr>
            </w:pPr>
            <w:r w:rsidRPr="00141449">
              <w:rPr>
                <w:rFonts w:eastAsia="Cambria"/>
                <w:b/>
                <w:sz w:val="22"/>
              </w:rPr>
              <w:t>Mobile:</w:t>
            </w:r>
            <w:r w:rsidRPr="00141449">
              <w:rPr>
                <w:rFonts w:eastAsia="Cambria"/>
                <w:sz w:val="22"/>
              </w:rPr>
              <w:t xml:space="preserve"> High / Fluent</w:t>
            </w:r>
            <w:proofErr w:type="gramStart"/>
            <w:r w:rsidRPr="00141449">
              <w:rPr>
                <w:rFonts w:eastAsia="Cambria"/>
                <w:sz w:val="22"/>
              </w:rPr>
              <w:t>;</w:t>
            </w:r>
            <w:proofErr w:type="gramEnd"/>
            <w:r w:rsidRPr="00141449">
              <w:rPr>
                <w:rFonts w:eastAsia="Cambria"/>
                <w:sz w:val="22"/>
              </w:rPr>
              <w:t xml:space="preserve"> seeks new tools to help her day-to-day. Uses text messaging frequently, but not high volume.</w:t>
            </w:r>
          </w:p>
          <w:p w14:paraId="3AF652CB" w14:textId="77777777" w:rsidR="0021281D" w:rsidRDefault="0021281D" w:rsidP="002E079B">
            <w:pPr>
              <w:rPr>
                <w:rFonts w:eastAsia="Cambria"/>
                <w:sz w:val="22"/>
              </w:rPr>
            </w:pPr>
            <w:r w:rsidRPr="00141449">
              <w:rPr>
                <w:rFonts w:eastAsia="Cambria"/>
                <w:b/>
                <w:sz w:val="22"/>
              </w:rPr>
              <w:t>Social Networking:</w:t>
            </w:r>
            <w:r>
              <w:rPr>
                <w:rFonts w:eastAsia="Cambria"/>
                <w:sz w:val="22"/>
              </w:rPr>
              <w:t xml:space="preserve"> Facebook &amp; LinkedIn.</w:t>
            </w:r>
          </w:p>
          <w:p w14:paraId="16D30134" w14:textId="77777777" w:rsidR="0021281D" w:rsidRPr="00141449" w:rsidRDefault="0021281D" w:rsidP="002E079B">
            <w:pPr>
              <w:rPr>
                <w:rFonts w:eastAsia="Cambria"/>
                <w:sz w:val="22"/>
              </w:rPr>
            </w:pPr>
            <w:r w:rsidRPr="00141449">
              <w:rPr>
                <w:rFonts w:eastAsia="Cambria"/>
                <w:b/>
                <w:sz w:val="22"/>
              </w:rPr>
              <w:t>Television Shows:</w:t>
            </w:r>
            <w:r w:rsidRPr="00141449">
              <w:rPr>
                <w:rFonts w:eastAsia="Cambria"/>
                <w:sz w:val="22"/>
              </w:rPr>
              <w:t xml:space="preserve">  How I</w:t>
            </w:r>
            <w:r>
              <w:rPr>
                <w:rFonts w:eastAsia="Cambria"/>
                <w:sz w:val="22"/>
              </w:rPr>
              <w:t xml:space="preserve"> Met Your Mother, American Idol.</w:t>
            </w:r>
          </w:p>
          <w:p w14:paraId="37E1D7FF" w14:textId="77777777" w:rsidR="0021281D" w:rsidRPr="00141449" w:rsidRDefault="0021281D" w:rsidP="002E079B">
            <w:pPr>
              <w:rPr>
                <w:rFonts w:eastAsia="Cambria"/>
                <w:sz w:val="22"/>
              </w:rPr>
            </w:pPr>
            <w:r w:rsidRPr="00141449">
              <w:rPr>
                <w:rFonts w:eastAsia="Cambria"/>
                <w:b/>
                <w:sz w:val="22"/>
              </w:rPr>
              <w:t>Magazines:</w:t>
            </w:r>
            <w:r w:rsidRPr="00141449">
              <w:rPr>
                <w:rFonts w:eastAsia="Cambria"/>
                <w:sz w:val="22"/>
              </w:rPr>
              <w:t xml:space="preserve"> Stays current with Celebrity and Parenting periodicals.</w:t>
            </w:r>
          </w:p>
        </w:tc>
      </w:tr>
    </w:tbl>
    <w:p w14:paraId="59F7DA56" w14:textId="16879271" w:rsidR="002441E5" w:rsidRPr="007912BF" w:rsidRDefault="002441E5" w:rsidP="0021281D">
      <w:pPr>
        <w:rPr>
          <w:noProof/>
        </w:rPr>
      </w:pPr>
    </w:p>
    <w:sectPr w:rsidR="002441E5" w:rsidRPr="007912BF" w:rsidSect="00C23038">
      <w:headerReference w:type="default" r:id="rId10"/>
      <w:footerReference w:type="default" r:id="rId11"/>
      <w:headerReference w:type="first" r:id="rId12"/>
      <w:type w:val="continuous"/>
      <w:pgSz w:w="11909" w:h="16834" w:code="9"/>
      <w:pgMar w:top="720" w:right="720" w:bottom="720" w:left="72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3D3670" w14:textId="77777777" w:rsidR="00444342" w:rsidRDefault="00444342">
      <w:r>
        <w:separator/>
      </w:r>
    </w:p>
  </w:endnote>
  <w:endnote w:type="continuationSeparator" w:id="0">
    <w:p w14:paraId="427985BB" w14:textId="77777777" w:rsidR="00444342" w:rsidRDefault="00444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aco">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楷体">
    <w:panose1 w:val="02010609060101010101"/>
    <w:charset w:val="50"/>
    <w:family w:val="auto"/>
    <w:pitch w:val="variable"/>
    <w:sig w:usb0="800002BF" w:usb1="38CF7CFA" w:usb2="00000016" w:usb3="00000000" w:csb0="00040001" w:csb1="00000000"/>
  </w:font>
  <w:font w:name="Rockwell">
    <w:panose1 w:val="02060603020205020403"/>
    <w:charset w:val="00"/>
    <w:family w:val="auto"/>
    <w:pitch w:val="variable"/>
    <w:sig w:usb0="00000003" w:usb1="00000000" w:usb2="00000000" w:usb3="00000000" w:csb0="00000001" w:csb1="00000000"/>
  </w:font>
  <w:font w:name="Impact">
    <w:panose1 w:val="020B080603090205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4F2F0" w14:textId="155649FA" w:rsidR="00444342" w:rsidRDefault="00444342">
    <w:pPr>
      <w:pStyle w:val="a6"/>
    </w:pPr>
    <w:r>
      <w:rPr>
        <w:noProof/>
      </w:rPr>
      <mc:AlternateContent>
        <mc:Choice Requires="wps">
          <w:drawing>
            <wp:anchor distT="0" distB="0" distL="114300" distR="114300" simplePos="0" relativeHeight="251666432" behindDoc="0" locked="0" layoutInCell="1" allowOverlap="1" wp14:anchorId="2A60AD33" wp14:editId="775EB6B9">
              <wp:simplePos x="0" y="0"/>
              <wp:positionH relativeFrom="column">
                <wp:posOffset>0</wp:posOffset>
              </wp:positionH>
              <wp:positionV relativeFrom="paragraph">
                <wp:posOffset>-113665</wp:posOffset>
              </wp:positionV>
              <wp:extent cx="3429000" cy="4572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3429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A5B1A4" w14:textId="1FA2B9CA" w:rsidR="00444342" w:rsidRPr="00E70079" w:rsidRDefault="00444342">
                          <w:pPr>
                            <w:rPr>
                              <w:smallCaps/>
                              <w:color w:val="AD7D4D" w:themeColor="accent6"/>
                            </w:rPr>
                          </w:pPr>
                          <w:r>
                            <w:rPr>
                              <w:smallCaps/>
                              <w:color w:val="AD7D4D" w:themeColor="accent6"/>
                            </w:rPr>
                            <w:t>User 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23" o:spid="_x0000_s1039" type="#_x0000_t202" style="position:absolute;left:0;text-align:left;margin-left:0;margin-top:-8.9pt;width:270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" filled="f" stroked="f">
              <v:textbox>
                <w:txbxContent>
                  <w:p w14:paraId="2AA5B1A4" w14:textId="1FA2B9CA" w:rsidR="00444342" w:rsidRPr="00E70079" w:rsidRDefault="00444342">
                    <w:pPr>
                      <w:rPr>
                        <w:smallCaps/>
                        <w:color w:val="AD7D4D" w:themeColor="accent6"/>
                      </w:rPr>
                    </w:pPr>
                    <w:r>
                      <w:rPr>
                        <w:smallCaps/>
                        <w:color w:val="AD7D4D" w:themeColor="accent6"/>
                      </w:rPr>
                      <w:t>User Models</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2E3B637" wp14:editId="04D22F3B">
              <wp:simplePos x="0" y="0"/>
              <wp:positionH relativeFrom="page">
                <wp:posOffset>6507480</wp:posOffset>
              </wp:positionH>
              <wp:positionV relativeFrom="page">
                <wp:posOffset>9820275</wp:posOffset>
              </wp:positionV>
              <wp:extent cx="692150" cy="358775"/>
              <wp:effectExtent l="0" t="0" r="0" b="22225"/>
              <wp:wrapTight wrapText="bothSides">
                <wp:wrapPolygon edited="0">
                  <wp:start x="0" y="0"/>
                  <wp:lineTo x="0" y="21409"/>
                  <wp:lineTo x="20609" y="21409"/>
                  <wp:lineTo x="20609" y="0"/>
                  <wp:lineTo x="0" y="0"/>
                </wp:wrapPolygon>
              </wp:wrapTight>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BED6AF" w14:textId="77777777" w:rsidR="00444342" w:rsidRDefault="00444342" w:rsidP="00364C68">
                          <w:pPr>
                            <w:pStyle w:val="a6"/>
                          </w:pPr>
                          <w:r>
                            <w:fldChar w:fldCharType="begin"/>
                          </w:r>
                          <w:r>
                            <w:instrText>PAGE \* Arabic \* MERGEFORMAT</w:instrText>
                          </w:r>
                          <w:r>
                            <w:fldChar w:fldCharType="separate"/>
                          </w:r>
                          <w:r w:rsidR="004F7CFC" w:rsidRPr="004F7CFC">
                            <w:rPr>
                              <w:noProof/>
                              <w:lang w:val="zh-CN"/>
                            </w:rPr>
                            <w:t>2</w:t>
                          </w:r>
                          <w:r>
                            <w:rPr>
                              <w:noProof/>
                            </w:rPr>
                            <w:fldChar w:fldCharType="end"/>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0" type="#_x0000_t202" style="position:absolute;left:0;text-align:left;margin-left:512.4pt;margin-top:773.25pt;width:54.5pt;height:28.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" filled="f" stroked="f">
              <v:textbox inset="3.6pt,0,3.6pt,0">
                <w:txbxContent>
                  <w:p w14:paraId="21BED6AF" w14:textId="77777777" w:rsidR="00444342" w:rsidRDefault="00444342" w:rsidP="00364C68">
                    <w:pPr>
                      <w:pStyle w:val="a6"/>
                    </w:pPr>
                    <w:r>
                      <w:fldChar w:fldCharType="begin"/>
                    </w:r>
                    <w:r>
                      <w:instrText>PAGE \* Arabic \* MERGEFORMAT</w:instrText>
                    </w:r>
                    <w:r>
                      <w:fldChar w:fldCharType="separate"/>
                    </w:r>
                    <w:r w:rsidR="004F7CFC" w:rsidRPr="004F7CFC">
                      <w:rPr>
                        <w:noProof/>
                        <w:lang w:val="zh-CN"/>
                      </w:rPr>
                      <w:t>2</w:t>
                    </w:r>
                    <w:r>
                      <w:rPr>
                        <w:noProof/>
                      </w:rPr>
                      <w:fldChar w:fldCharType="end"/>
                    </w:r>
                  </w:p>
                </w:txbxContent>
              </v:textbox>
              <w10:wrap type="tight"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173493" w14:textId="77777777" w:rsidR="00444342" w:rsidRDefault="00444342">
      <w:r>
        <w:separator/>
      </w:r>
    </w:p>
  </w:footnote>
  <w:footnote w:type="continuationSeparator" w:id="0">
    <w:p w14:paraId="15AF6298" w14:textId="77777777" w:rsidR="00444342" w:rsidRDefault="0044434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BE130" w14:textId="5B339B66" w:rsidR="00444342" w:rsidRDefault="00444342">
    <w:pPr>
      <w:pStyle w:val="a4"/>
    </w:pPr>
    <w:r>
      <w:rPr>
        <w:noProof/>
      </w:rPr>
      <mc:AlternateContent>
        <mc:Choice Requires="wps">
          <w:drawing>
            <wp:anchor distT="0" distB="0" distL="114300" distR="114300" simplePos="0" relativeHeight="251664384" behindDoc="0" locked="0" layoutInCell="1" allowOverlap="1" wp14:anchorId="69C09EC9" wp14:editId="62ACF766">
              <wp:simplePos x="0" y="0"/>
              <wp:positionH relativeFrom="page">
                <wp:posOffset>5486400</wp:posOffset>
              </wp:positionH>
              <wp:positionV relativeFrom="page">
                <wp:posOffset>1371600</wp:posOffset>
              </wp:positionV>
              <wp:extent cx="1828800" cy="419100"/>
              <wp:effectExtent l="0" t="0" r="0" b="12700"/>
              <wp:wrapTight wrapText="bothSides">
                <wp:wrapPolygon edited="0">
                  <wp:start x="0" y="0"/>
                  <wp:lineTo x="0" y="20945"/>
                  <wp:lineTo x="21300" y="20945"/>
                  <wp:lineTo x="21300" y="0"/>
                  <wp:lineTo x="0" y="0"/>
                </wp:wrapPolygon>
              </wp:wrapTight>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4CB392A2" w14:textId="12444542" w:rsidR="00444342" w:rsidRPr="00BD0034" w:rsidRDefault="00444342" w:rsidP="00364C68">
                          <w:pPr>
                            <w:pStyle w:val="Header-Right"/>
                            <w:rPr>
                              <w:bCs/>
                              <w:smallCaps/>
                              <w:szCs w:val="36"/>
                            </w:rPr>
                          </w:pPr>
                          <w:r>
                            <w:rPr>
                              <w:bCs/>
                              <w:smallCaps/>
                              <w:szCs w:val="36"/>
                            </w:rPr>
                            <w:t>User Models</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_x0000_s1036" type="#_x0000_t202" style="position:absolute;margin-left:6in;margin-top:108pt;width:2in;height:33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" filled="f" stroked="f">
              <v:textbox inset="3.6pt,0,3.6pt,0">
                <w:txbxContent>
                  <w:p w14:paraId="4CB392A2" w14:textId="12444542" w:rsidR="00444342" w:rsidRPr="00BD0034" w:rsidRDefault="00444342" w:rsidP="00364C68">
                    <w:pPr>
                      <w:pStyle w:val="Header-Right"/>
                      <w:rPr>
                        <w:bCs/>
                        <w:smallCaps/>
                        <w:szCs w:val="36"/>
                      </w:rPr>
                    </w:pPr>
                    <w:r>
                      <w:rPr>
                        <w:bCs/>
                        <w:smallCaps/>
                        <w:szCs w:val="36"/>
                      </w:rPr>
                      <w:t>User Models</w:t>
                    </w:r>
                  </w:p>
                </w:txbxContent>
              </v:textbox>
              <w10:wrap type="tight"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7B88AD89" wp14:editId="4185B4EE">
              <wp:simplePos x="0" y="0"/>
              <wp:positionH relativeFrom="page">
                <wp:posOffset>2417445</wp:posOffset>
              </wp:positionH>
              <wp:positionV relativeFrom="page">
                <wp:posOffset>1124585</wp:posOffset>
              </wp:positionV>
              <wp:extent cx="3185795" cy="183515"/>
              <wp:effectExtent l="0" t="0" r="0" b="19685"/>
              <wp:wrapTight wrapText="bothSides">
                <wp:wrapPolygon edited="0">
                  <wp:start x="0" y="0"/>
                  <wp:lineTo x="0" y="20927"/>
                  <wp:lineTo x="21355" y="20927"/>
                  <wp:lineTo x="21355" y="0"/>
                  <wp:lineTo x="0" y="0"/>
                </wp:wrapPolygon>
              </wp:wrapTight>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795" cy="183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328C33" w14:textId="00F7DEEA" w:rsidR="00444342" w:rsidRPr="005E08F5" w:rsidRDefault="00444342" w:rsidP="005E08F5">
                          <w:pPr>
                            <w:pStyle w:val="Header-Left"/>
                            <w:wordWrap w:val="0"/>
                            <w:rPr>
                              <w:bCs/>
                              <w:smallCaps/>
                              <w:szCs w:val="20"/>
                            </w:rPr>
                          </w:pPr>
                          <w:r>
                            <w:rPr>
                              <w:bCs/>
                              <w:smallCaps/>
                              <w:szCs w:val="20"/>
                            </w:rPr>
                            <w:t>Yang WANG</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7" type="#_x0000_t202" style="position:absolute;margin-left:190.35pt;margin-top:88.55pt;width:250.85pt;height:14.4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" filled="f" stroked="f">
              <v:textbox inset="3.6pt,0,3.6pt,0">
                <w:txbxContent>
                  <w:p w14:paraId="60328C33" w14:textId="00F7DEEA" w:rsidR="00444342" w:rsidRPr="005E08F5" w:rsidRDefault="00444342" w:rsidP="005E08F5">
                    <w:pPr>
                      <w:pStyle w:val="Header-Left"/>
                      <w:wordWrap w:val="0"/>
                      <w:rPr>
                        <w:bCs/>
                        <w:smallCaps/>
                        <w:szCs w:val="20"/>
                      </w:rPr>
                    </w:pPr>
                    <w:r>
                      <w:rPr>
                        <w:bCs/>
                        <w:smallCaps/>
                        <w:szCs w:val="20"/>
                      </w:rPr>
                      <w:t>Yang WANG</w:t>
                    </w:r>
                  </w:p>
                </w:txbxContent>
              </v:textbox>
              <w10:wrap type="tight"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7C13F1B7" wp14:editId="7B9EAC32">
              <wp:simplePos x="0" y="0"/>
              <wp:positionH relativeFrom="page">
                <wp:posOffset>5603240</wp:posOffset>
              </wp:positionH>
              <wp:positionV relativeFrom="page">
                <wp:posOffset>1124585</wp:posOffset>
              </wp:positionV>
              <wp:extent cx="1828800" cy="182880"/>
              <wp:effectExtent l="0" t="0" r="0" b="20320"/>
              <wp:wrapTight wrapText="bothSides">
                <wp:wrapPolygon edited="0">
                  <wp:start x="0" y="0"/>
                  <wp:lineTo x="0" y="21000"/>
                  <wp:lineTo x="21300" y="21000"/>
                  <wp:lineTo x="21300"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a:ext>
                      </a:extLst>
                    </wps:spPr>
                    <wps:txbx>
                      <w:txbxContent>
                        <w:p w14:paraId="36B25CE0" w14:textId="5C047B12" w:rsidR="00444342" w:rsidRPr="00BD0034" w:rsidRDefault="00444342" w:rsidP="00364C68">
                          <w:pPr>
                            <w:pStyle w:val="Date2"/>
                            <w:rPr>
                              <w:smallCaps/>
                              <w:szCs w:val="18"/>
                            </w:rPr>
                          </w:pPr>
                          <w:r>
                            <w:rPr>
                              <w:smallCaps/>
                              <w:szCs w:val="18"/>
                            </w:rPr>
                            <w:t>Mar. 29</w:t>
                          </w:r>
                          <w:r w:rsidRPr="00BD0034">
                            <w:rPr>
                              <w:smallCaps/>
                              <w:szCs w:val="18"/>
                              <w:vertAlign w:val="superscript"/>
                            </w:rPr>
                            <w:t>th</w:t>
                          </w:r>
                          <w:r>
                            <w:rPr>
                              <w:smallCaps/>
                              <w:szCs w:val="18"/>
                            </w:rPr>
                            <w:t xml:space="preserve"> 2012</w:t>
                          </w:r>
                        </w:p>
                      </w:txbxContent>
                    </wps:txbx>
                    <wps:bodyPr rot="0" vert="horz" wrap="square" lIns="45720" tIns="0" rIns="4572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8" type="#_x0000_t202" style="position:absolute;margin-left:441.2pt;margin-top:88.55pt;width:2in;height:14.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" filled="f" stroked="f">
              <v:textbox inset="3.6pt,0,3.6pt,0">
                <w:txbxContent>
                  <w:p w14:paraId="36B25CE0" w14:textId="5C047B12" w:rsidR="00444342" w:rsidRPr="00BD0034" w:rsidRDefault="00444342" w:rsidP="00364C68">
                    <w:pPr>
                      <w:pStyle w:val="Date2"/>
                      <w:rPr>
                        <w:smallCaps/>
                        <w:szCs w:val="18"/>
                      </w:rPr>
                    </w:pPr>
                    <w:r>
                      <w:rPr>
                        <w:smallCaps/>
                        <w:szCs w:val="18"/>
                      </w:rPr>
                      <w:t>Mar. 29</w:t>
                    </w:r>
                    <w:r w:rsidRPr="00BD0034">
                      <w:rPr>
                        <w:smallCaps/>
                        <w:szCs w:val="18"/>
                        <w:vertAlign w:val="superscript"/>
                      </w:rPr>
                      <w:t>th</w:t>
                    </w:r>
                    <w:r>
                      <w:rPr>
                        <w:smallCaps/>
                        <w:szCs w:val="18"/>
                      </w:rPr>
                      <w:t xml:space="preserve"> 2012</w:t>
                    </w:r>
                  </w:p>
                </w:txbxContent>
              </v:textbox>
              <w10:wrap type="tight" anchorx="page" anchory="page"/>
            </v:shape>
          </w:pict>
        </mc:Fallback>
      </mc:AlternateContent>
    </w:r>
    <w:r>
      <w:rPr>
        <w:noProof/>
      </w:rPr>
      <w:drawing>
        <wp:anchor distT="0" distB="0" distL="118745" distR="118745" simplePos="0" relativeHeight="251661312" behindDoc="0" locked="0" layoutInCell="0" allowOverlap="1" wp14:anchorId="6D7354BC" wp14:editId="29647F8F">
          <wp:simplePos x="457200" y="457200"/>
          <wp:positionH relativeFrom="page">
            <wp:posOffset>457200</wp:posOffset>
          </wp:positionH>
          <wp:positionV relativeFrom="page">
            <wp:posOffset>457200</wp:posOffset>
          </wp:positionV>
          <wp:extent cx="6858000" cy="1422400"/>
          <wp:effectExtent l="19050" t="0" r="0" b="0"/>
          <wp:wrapTight wrapText="bothSides">
            <wp:wrapPolygon edited="0">
              <wp:start x="240" y="0"/>
              <wp:lineTo x="-60" y="0"/>
              <wp:lineTo x="-60" y="2893"/>
              <wp:lineTo x="360" y="4629"/>
              <wp:lineTo x="0" y="5786"/>
              <wp:lineTo x="-60" y="13307"/>
              <wp:lineTo x="180" y="14464"/>
              <wp:lineTo x="60" y="21118"/>
              <wp:lineTo x="18840" y="21118"/>
              <wp:lineTo x="21180" y="20250"/>
              <wp:lineTo x="19920" y="18514"/>
              <wp:lineTo x="21300" y="18225"/>
              <wp:lineTo x="20820" y="16200"/>
              <wp:lineTo x="8280" y="13886"/>
              <wp:lineTo x="21300" y="13886"/>
              <wp:lineTo x="21600" y="11571"/>
              <wp:lineTo x="20460" y="9257"/>
              <wp:lineTo x="21600" y="7232"/>
              <wp:lineTo x="21540" y="4629"/>
              <wp:lineTo x="21600" y="4629"/>
              <wp:lineTo x="21600" y="1446"/>
              <wp:lineTo x="5760" y="0"/>
              <wp:lineTo x="240" y="0"/>
            </wp:wrapPolygon>
          </wp:wrapTight>
          <wp:docPr id="9" name="Picture 3" descr="Interior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iorInk.png"/>
                  <pic:cNvPicPr/>
                </pic:nvPicPr>
                <pic:blipFill>
                  <a:blip r:embed="rId1"/>
                  <a:stretch>
                    <a:fillRect/>
                  </a:stretch>
                </pic:blipFill>
                <pic:spPr>
                  <a:xfrm>
                    <a:off x="0" y="0"/>
                    <a:ext cx="6858000" cy="1422400"/>
                  </a:xfrm>
                  <a:prstGeom prst="rect">
                    <a:avLst/>
                  </a:prstGeom>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639B53" w14:textId="77777777" w:rsidR="00444342" w:rsidRDefault="00444342">
    <w:pPr>
      <w:pStyle w:val="a4"/>
    </w:pPr>
    <w:r w:rsidRPr="000B637C">
      <w:rPr>
        <w:noProof/>
      </w:rPr>
      <w:drawing>
        <wp:anchor distT="0" distB="0" distL="118745" distR="118745" simplePos="0" relativeHeight="251659264" behindDoc="0" locked="0" layoutInCell="0" allowOverlap="1" wp14:anchorId="0E6A9658" wp14:editId="33E4348B">
          <wp:simplePos x="0" y="0"/>
          <wp:positionH relativeFrom="page">
            <wp:posOffset>0</wp:posOffset>
          </wp:positionH>
          <wp:positionV relativeFrom="page">
            <wp:posOffset>0</wp:posOffset>
          </wp:positionV>
          <wp:extent cx="7543800" cy="10744200"/>
          <wp:effectExtent l="0" t="0" r="0" b="0"/>
          <wp:wrapTight wrapText="bothSides">
            <wp:wrapPolygon edited="0">
              <wp:start x="0" y="357"/>
              <wp:lineTo x="0" y="1021"/>
              <wp:lineTo x="1745" y="1277"/>
              <wp:lineTo x="582" y="1685"/>
              <wp:lineTo x="0" y="1940"/>
              <wp:lineTo x="0" y="2196"/>
              <wp:lineTo x="1018" y="2911"/>
              <wp:lineTo x="218" y="3217"/>
              <wp:lineTo x="364" y="3728"/>
              <wp:lineTo x="73" y="4443"/>
              <wp:lineTo x="4000" y="4545"/>
              <wp:lineTo x="364" y="4800"/>
              <wp:lineTo x="364" y="5157"/>
              <wp:lineTo x="3345" y="5362"/>
              <wp:lineTo x="0" y="5413"/>
              <wp:lineTo x="0" y="6077"/>
              <wp:lineTo x="582" y="6179"/>
              <wp:lineTo x="582" y="6791"/>
              <wp:lineTo x="4727" y="6996"/>
              <wp:lineTo x="0" y="7302"/>
              <wp:lineTo x="0" y="12868"/>
              <wp:lineTo x="655" y="13532"/>
              <wp:lineTo x="0" y="13889"/>
              <wp:lineTo x="0" y="14349"/>
              <wp:lineTo x="1527" y="14502"/>
              <wp:lineTo x="2255" y="15166"/>
              <wp:lineTo x="1455" y="15319"/>
              <wp:lineTo x="1745" y="15779"/>
              <wp:lineTo x="4873" y="15983"/>
              <wp:lineTo x="0" y="16187"/>
              <wp:lineTo x="0" y="16698"/>
              <wp:lineTo x="218" y="17362"/>
              <wp:lineTo x="10764" y="17617"/>
              <wp:lineTo x="4436" y="17872"/>
              <wp:lineTo x="1382" y="18128"/>
              <wp:lineTo x="1382" y="18843"/>
              <wp:lineTo x="6327" y="19251"/>
              <wp:lineTo x="10764" y="19251"/>
              <wp:lineTo x="1164" y="19455"/>
              <wp:lineTo x="1236" y="20068"/>
              <wp:lineTo x="1673" y="20885"/>
              <wp:lineTo x="145" y="20936"/>
              <wp:lineTo x="0" y="21038"/>
              <wp:lineTo x="291" y="21243"/>
              <wp:lineTo x="655" y="21243"/>
              <wp:lineTo x="3491" y="20528"/>
              <wp:lineTo x="3564" y="20170"/>
              <wp:lineTo x="3927" y="20068"/>
              <wp:lineTo x="9091" y="19557"/>
              <wp:lineTo x="10691" y="19251"/>
              <wp:lineTo x="6255" y="18434"/>
              <wp:lineTo x="6618" y="18434"/>
              <wp:lineTo x="10182" y="17770"/>
              <wp:lineTo x="10691" y="17617"/>
              <wp:lineTo x="10691" y="16800"/>
              <wp:lineTo x="5164" y="15983"/>
              <wp:lineTo x="6982" y="15626"/>
              <wp:lineTo x="6764" y="15319"/>
              <wp:lineTo x="6182" y="15166"/>
              <wp:lineTo x="8218" y="14860"/>
              <wp:lineTo x="8145" y="14349"/>
              <wp:lineTo x="9091" y="14349"/>
              <wp:lineTo x="8436" y="13685"/>
              <wp:lineTo x="7345" y="13481"/>
              <wp:lineTo x="9164" y="13174"/>
              <wp:lineTo x="9018" y="12715"/>
              <wp:lineTo x="9964" y="12255"/>
              <wp:lineTo x="9382" y="12153"/>
              <wp:lineTo x="4436" y="11898"/>
              <wp:lineTo x="9091" y="11898"/>
              <wp:lineTo x="9236" y="11081"/>
              <wp:lineTo x="6327" y="11081"/>
              <wp:lineTo x="9745" y="10468"/>
              <wp:lineTo x="9600" y="10264"/>
              <wp:lineTo x="10400" y="10213"/>
              <wp:lineTo x="10618" y="9600"/>
              <wp:lineTo x="5600" y="9447"/>
              <wp:lineTo x="10545" y="9243"/>
              <wp:lineTo x="10545" y="8885"/>
              <wp:lineTo x="4727" y="8630"/>
              <wp:lineTo x="9745" y="8579"/>
              <wp:lineTo x="9891" y="8477"/>
              <wp:lineTo x="7709" y="7813"/>
              <wp:lineTo x="9455" y="7762"/>
              <wp:lineTo x="9309" y="7557"/>
              <wp:lineTo x="5091" y="6996"/>
              <wp:lineTo x="9745" y="6996"/>
              <wp:lineTo x="9891" y="6383"/>
              <wp:lineTo x="7127" y="6179"/>
              <wp:lineTo x="8509" y="6128"/>
              <wp:lineTo x="8218" y="5668"/>
              <wp:lineTo x="3709" y="5362"/>
              <wp:lineTo x="11709" y="5004"/>
              <wp:lineTo x="5309" y="4545"/>
              <wp:lineTo x="10982" y="4443"/>
              <wp:lineTo x="10909" y="4085"/>
              <wp:lineTo x="2909" y="3728"/>
              <wp:lineTo x="12145" y="3728"/>
              <wp:lineTo x="12218" y="2911"/>
              <wp:lineTo x="11273" y="2911"/>
              <wp:lineTo x="11200" y="2247"/>
              <wp:lineTo x="9164" y="2094"/>
              <wp:lineTo x="9236" y="1787"/>
              <wp:lineTo x="6327" y="1277"/>
              <wp:lineTo x="6400" y="1072"/>
              <wp:lineTo x="2982" y="613"/>
              <wp:lineTo x="218" y="357"/>
              <wp:lineTo x="0" y="357"/>
            </wp:wrapPolygon>
          </wp:wrapTight>
          <wp:docPr id="11" name="Picture 2" descr="CoverInk-Ful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overInk-Full.png"/>
                  <pic:cNvPicPr/>
                </pic:nvPicPr>
                <pic:blipFill>
                  <a:blip r:embed="rId1"/>
                  <a:srcRect r="918"/>
                  <a:stretch>
                    <a:fillRect/>
                  </a:stretch>
                </pic:blipFill>
                <pic:spPr>
                  <a:xfrm>
                    <a:off x="0" y="0"/>
                    <a:ext cx="7543800" cy="10744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30304"/>
    <w:multiLevelType w:val="hybridMultilevel"/>
    <w:tmpl w:val="D7DC9678"/>
    <w:lvl w:ilvl="0" w:tplc="0DEA235C">
      <w:start w:val="1"/>
      <w:numFmt w:val="bullet"/>
      <w:pStyle w:val="Title2"/>
      <w:lvlText w:val=""/>
      <w:lvlJc w:val="left"/>
      <w:pPr>
        <w:ind w:left="480" w:hanging="480"/>
      </w:pPr>
      <w:rPr>
        <w:rFonts w:ascii="Symbol" w:hAnsi="Symbol"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8C46D74"/>
    <w:multiLevelType w:val="hybridMultilevel"/>
    <w:tmpl w:val="AA9EE64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D692BF1"/>
    <w:multiLevelType w:val="hybridMultilevel"/>
    <w:tmpl w:val="E65017BA"/>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13F55A9C"/>
    <w:multiLevelType w:val="hybridMultilevel"/>
    <w:tmpl w:val="582A9B6E"/>
    <w:lvl w:ilvl="0" w:tplc="70A85916">
      <w:start w:val="1"/>
      <w:numFmt w:val="decimal"/>
      <w:lvlText w:val="%1."/>
      <w:lvlJc w:val="left"/>
      <w:pPr>
        <w:ind w:left="360" w:hanging="360"/>
      </w:pPr>
      <w:rPr>
        <w:rFonts w:ascii="Monaco" w:hAnsi="Monaco"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1905A21"/>
    <w:multiLevelType w:val="hybridMultilevel"/>
    <w:tmpl w:val="F6B414C0"/>
    <w:lvl w:ilvl="0" w:tplc="04090009">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5">
    <w:nsid w:val="250F734E"/>
    <w:multiLevelType w:val="hybridMultilevel"/>
    <w:tmpl w:val="B3F42404"/>
    <w:lvl w:ilvl="0" w:tplc="04090019">
      <w:start w:val="1"/>
      <w:numFmt w:val="lowerLetter"/>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nsid w:val="2576479A"/>
    <w:multiLevelType w:val="hybridMultilevel"/>
    <w:tmpl w:val="504AB1BC"/>
    <w:lvl w:ilvl="0" w:tplc="A7D67094">
      <w:start w:val="1"/>
      <w:numFmt w:val="bullet"/>
      <w:pStyle w:val="a"/>
      <w:lvlText w:val="n"/>
      <w:lvlJc w:val="left"/>
      <w:pPr>
        <w:tabs>
          <w:tab w:val="num" w:pos="360"/>
        </w:tabs>
        <w:ind w:left="360" w:hanging="360"/>
      </w:pPr>
      <w:rPr>
        <w:rFonts w:ascii="Wingdings" w:hAnsi="Wingdings" w:hint="default"/>
        <w:color w:val="2E2224"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FD126C"/>
    <w:multiLevelType w:val="hybridMultilevel"/>
    <w:tmpl w:val="FB1E4F20"/>
    <w:lvl w:ilvl="0" w:tplc="08004500">
      <w:start w:val="1"/>
      <w:numFmt w:val="bullet"/>
      <w:lvlText w:val=""/>
      <w:lvlJc w:val="left"/>
      <w:pPr>
        <w:ind w:left="284" w:hanging="284"/>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3C2F243B"/>
    <w:multiLevelType w:val="hybridMultilevel"/>
    <w:tmpl w:val="6B925766"/>
    <w:lvl w:ilvl="0" w:tplc="0DEA235C">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41326338"/>
    <w:multiLevelType w:val="hybridMultilevel"/>
    <w:tmpl w:val="73C6E346"/>
    <w:lvl w:ilvl="0" w:tplc="08004500">
      <w:start w:val="1"/>
      <w:numFmt w:val="bullet"/>
      <w:lvlText w:val=""/>
      <w:lvlJc w:val="left"/>
      <w:pPr>
        <w:ind w:left="284" w:hanging="284"/>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482E4F42"/>
    <w:multiLevelType w:val="hybridMultilevel"/>
    <w:tmpl w:val="D8D60880"/>
    <w:lvl w:ilvl="0" w:tplc="04090009">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1">
    <w:nsid w:val="4BDE59A8"/>
    <w:multiLevelType w:val="hybridMultilevel"/>
    <w:tmpl w:val="8430B1DC"/>
    <w:lvl w:ilvl="0" w:tplc="08004500">
      <w:start w:val="1"/>
      <w:numFmt w:val="bullet"/>
      <w:lvlText w:val=""/>
      <w:lvlJc w:val="left"/>
      <w:pPr>
        <w:ind w:left="284" w:hanging="284"/>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5A9E2A30"/>
    <w:multiLevelType w:val="hybridMultilevel"/>
    <w:tmpl w:val="47305AC6"/>
    <w:lvl w:ilvl="0" w:tplc="0DEA235C">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5FA91FD5"/>
    <w:multiLevelType w:val="hybridMultilevel"/>
    <w:tmpl w:val="D75CA276"/>
    <w:lvl w:ilvl="0" w:tplc="FBD4AAA6">
      <w:start w:val="1"/>
      <w:numFmt w:val="lowerLetter"/>
      <w:lvlText w:val="%1)"/>
      <w:lvlJc w:val="left"/>
      <w:pPr>
        <w:ind w:left="840" w:hanging="480"/>
      </w:pPr>
      <w:rPr>
        <w:rFonts w:asciiTheme="minorHAnsi" w:hAnsiTheme="minorHAnsi"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4">
    <w:nsid w:val="61315469"/>
    <w:multiLevelType w:val="hybridMultilevel"/>
    <w:tmpl w:val="1A020A72"/>
    <w:lvl w:ilvl="0" w:tplc="08004500">
      <w:start w:val="1"/>
      <w:numFmt w:val="bullet"/>
      <w:lvlText w:val=""/>
      <w:lvlJc w:val="left"/>
      <w:pPr>
        <w:ind w:left="284" w:hanging="284"/>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66801B9C"/>
    <w:multiLevelType w:val="hybridMultilevel"/>
    <w:tmpl w:val="91504F04"/>
    <w:lvl w:ilvl="0" w:tplc="ABB25188">
      <w:start w:val="1"/>
      <w:numFmt w:val="decimal"/>
      <w:pStyle w:val="Listnumb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nsid w:val="66EC434C"/>
    <w:multiLevelType w:val="hybridMultilevel"/>
    <w:tmpl w:val="67221FE6"/>
    <w:lvl w:ilvl="0" w:tplc="08004500">
      <w:start w:val="1"/>
      <w:numFmt w:val="bullet"/>
      <w:lvlText w:val=""/>
      <w:lvlJc w:val="left"/>
      <w:pPr>
        <w:ind w:left="284" w:hanging="284"/>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7BDD30B3"/>
    <w:multiLevelType w:val="hybridMultilevel"/>
    <w:tmpl w:val="DB92FA00"/>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abstractNumId w:val="0"/>
  </w:num>
  <w:num w:numId="2">
    <w:abstractNumId w:val="15"/>
  </w:num>
  <w:num w:numId="3">
    <w:abstractNumId w:val="3"/>
  </w:num>
  <w:num w:numId="4">
    <w:abstractNumId w:val="17"/>
  </w:num>
  <w:num w:numId="5">
    <w:abstractNumId w:val="10"/>
  </w:num>
  <w:num w:numId="6">
    <w:abstractNumId w:val="5"/>
  </w:num>
  <w:num w:numId="7">
    <w:abstractNumId w:val="13"/>
  </w:num>
  <w:num w:numId="8">
    <w:abstractNumId w:val="4"/>
  </w:num>
  <w:num w:numId="9">
    <w:abstractNumId w:val="1"/>
  </w:num>
  <w:num w:numId="10">
    <w:abstractNumId w:val="12"/>
  </w:num>
  <w:num w:numId="11">
    <w:abstractNumId w:val="6"/>
  </w:num>
  <w:num w:numId="12">
    <w:abstractNumId w:val="2"/>
  </w:num>
  <w:num w:numId="13">
    <w:abstractNumId w:val="8"/>
  </w:num>
  <w:num w:numId="14">
    <w:abstractNumId w:val="9"/>
  </w:num>
  <w:num w:numId="15">
    <w:abstractNumId w:val="16"/>
  </w:num>
  <w:num w:numId="16">
    <w:abstractNumId w:val="14"/>
  </w:num>
  <w:num w:numId="17">
    <w:abstractNumId w:val="11"/>
  </w:num>
  <w:num w:numId="18">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s>
  <w:rsids>
    <w:rsidRoot w:val="00294606"/>
    <w:rsid w:val="000254DF"/>
    <w:rsid w:val="000404A7"/>
    <w:rsid w:val="00043D1A"/>
    <w:rsid w:val="0005150D"/>
    <w:rsid w:val="00056DF0"/>
    <w:rsid w:val="00077BCC"/>
    <w:rsid w:val="00086BD1"/>
    <w:rsid w:val="000A4BFD"/>
    <w:rsid w:val="000C6A4C"/>
    <w:rsid w:val="000D3B4D"/>
    <w:rsid w:val="000F4215"/>
    <w:rsid w:val="0010437E"/>
    <w:rsid w:val="001226A5"/>
    <w:rsid w:val="00130C1F"/>
    <w:rsid w:val="00132093"/>
    <w:rsid w:val="001375CC"/>
    <w:rsid w:val="00142C92"/>
    <w:rsid w:val="00145104"/>
    <w:rsid w:val="00191C57"/>
    <w:rsid w:val="001B6ECF"/>
    <w:rsid w:val="001C10C8"/>
    <w:rsid w:val="001D189B"/>
    <w:rsid w:val="001D26B1"/>
    <w:rsid w:val="001D6976"/>
    <w:rsid w:val="001E300D"/>
    <w:rsid w:val="001F7597"/>
    <w:rsid w:val="002004B2"/>
    <w:rsid w:val="0021281D"/>
    <w:rsid w:val="0021423A"/>
    <w:rsid w:val="00227599"/>
    <w:rsid w:val="00231D1D"/>
    <w:rsid w:val="002411C2"/>
    <w:rsid w:val="002441E5"/>
    <w:rsid w:val="002506E8"/>
    <w:rsid w:val="002548BF"/>
    <w:rsid w:val="002834EA"/>
    <w:rsid w:val="00286914"/>
    <w:rsid w:val="00294606"/>
    <w:rsid w:val="002A7C84"/>
    <w:rsid w:val="002E079B"/>
    <w:rsid w:val="002E44EB"/>
    <w:rsid w:val="00300649"/>
    <w:rsid w:val="00314825"/>
    <w:rsid w:val="00315D18"/>
    <w:rsid w:val="0033082C"/>
    <w:rsid w:val="00340325"/>
    <w:rsid w:val="0034391A"/>
    <w:rsid w:val="00364C68"/>
    <w:rsid w:val="003801EF"/>
    <w:rsid w:val="003814C5"/>
    <w:rsid w:val="00383F42"/>
    <w:rsid w:val="003852E9"/>
    <w:rsid w:val="0038754A"/>
    <w:rsid w:val="00387630"/>
    <w:rsid w:val="00395C3F"/>
    <w:rsid w:val="003972C7"/>
    <w:rsid w:val="003B003B"/>
    <w:rsid w:val="003C3655"/>
    <w:rsid w:val="003C7F7B"/>
    <w:rsid w:val="003D06E7"/>
    <w:rsid w:val="003D65A5"/>
    <w:rsid w:val="003E08B4"/>
    <w:rsid w:val="003E6AEA"/>
    <w:rsid w:val="003F5412"/>
    <w:rsid w:val="00412FD6"/>
    <w:rsid w:val="00423CA2"/>
    <w:rsid w:val="0044124B"/>
    <w:rsid w:val="00444342"/>
    <w:rsid w:val="00474691"/>
    <w:rsid w:val="004765BB"/>
    <w:rsid w:val="004B1198"/>
    <w:rsid w:val="004C431B"/>
    <w:rsid w:val="004D0144"/>
    <w:rsid w:val="004E1DB1"/>
    <w:rsid w:val="004F4D77"/>
    <w:rsid w:val="004F7CFC"/>
    <w:rsid w:val="005441B9"/>
    <w:rsid w:val="00555E51"/>
    <w:rsid w:val="00566844"/>
    <w:rsid w:val="0056707C"/>
    <w:rsid w:val="00573C96"/>
    <w:rsid w:val="005A6A91"/>
    <w:rsid w:val="005B40FD"/>
    <w:rsid w:val="005C0943"/>
    <w:rsid w:val="005C35A1"/>
    <w:rsid w:val="005C4F33"/>
    <w:rsid w:val="005C6FEF"/>
    <w:rsid w:val="005D086E"/>
    <w:rsid w:val="005E08F5"/>
    <w:rsid w:val="005E3B66"/>
    <w:rsid w:val="005F4936"/>
    <w:rsid w:val="00616AFA"/>
    <w:rsid w:val="0062495D"/>
    <w:rsid w:val="00625140"/>
    <w:rsid w:val="00625C72"/>
    <w:rsid w:val="00630D34"/>
    <w:rsid w:val="00666A23"/>
    <w:rsid w:val="006707ED"/>
    <w:rsid w:val="00674098"/>
    <w:rsid w:val="00682730"/>
    <w:rsid w:val="00691CA1"/>
    <w:rsid w:val="00696FCE"/>
    <w:rsid w:val="006C11E2"/>
    <w:rsid w:val="006C3DB8"/>
    <w:rsid w:val="006F11BB"/>
    <w:rsid w:val="00710CA5"/>
    <w:rsid w:val="007323B4"/>
    <w:rsid w:val="00740913"/>
    <w:rsid w:val="00755525"/>
    <w:rsid w:val="0076414E"/>
    <w:rsid w:val="0076648A"/>
    <w:rsid w:val="00790813"/>
    <w:rsid w:val="007912BF"/>
    <w:rsid w:val="007B0398"/>
    <w:rsid w:val="007C4E23"/>
    <w:rsid w:val="007C5AE1"/>
    <w:rsid w:val="007E6468"/>
    <w:rsid w:val="00801501"/>
    <w:rsid w:val="00823698"/>
    <w:rsid w:val="0083401A"/>
    <w:rsid w:val="00861B2B"/>
    <w:rsid w:val="00862500"/>
    <w:rsid w:val="0087442B"/>
    <w:rsid w:val="008862D8"/>
    <w:rsid w:val="008902D8"/>
    <w:rsid w:val="008936A3"/>
    <w:rsid w:val="008A044A"/>
    <w:rsid w:val="008B0088"/>
    <w:rsid w:val="008B5410"/>
    <w:rsid w:val="008D3238"/>
    <w:rsid w:val="008D44B3"/>
    <w:rsid w:val="008E4626"/>
    <w:rsid w:val="008E4CEC"/>
    <w:rsid w:val="0090364E"/>
    <w:rsid w:val="0090647D"/>
    <w:rsid w:val="00916C7B"/>
    <w:rsid w:val="00925D03"/>
    <w:rsid w:val="00930663"/>
    <w:rsid w:val="00933E8F"/>
    <w:rsid w:val="00966416"/>
    <w:rsid w:val="009750A4"/>
    <w:rsid w:val="009949CC"/>
    <w:rsid w:val="009E459E"/>
    <w:rsid w:val="009F443D"/>
    <w:rsid w:val="00A1415F"/>
    <w:rsid w:val="00A1587C"/>
    <w:rsid w:val="00A53C2F"/>
    <w:rsid w:val="00A66529"/>
    <w:rsid w:val="00A752F4"/>
    <w:rsid w:val="00A76F0A"/>
    <w:rsid w:val="00A85C54"/>
    <w:rsid w:val="00A91E8C"/>
    <w:rsid w:val="00AA1BA7"/>
    <w:rsid w:val="00AC2E10"/>
    <w:rsid w:val="00AE1E2E"/>
    <w:rsid w:val="00AE3A7D"/>
    <w:rsid w:val="00AF2DD3"/>
    <w:rsid w:val="00B04897"/>
    <w:rsid w:val="00B0641D"/>
    <w:rsid w:val="00B40D5C"/>
    <w:rsid w:val="00B533E4"/>
    <w:rsid w:val="00B702D3"/>
    <w:rsid w:val="00B74368"/>
    <w:rsid w:val="00B749CE"/>
    <w:rsid w:val="00B76B58"/>
    <w:rsid w:val="00B842C0"/>
    <w:rsid w:val="00B927CF"/>
    <w:rsid w:val="00BA4E45"/>
    <w:rsid w:val="00BD0034"/>
    <w:rsid w:val="00BD32AE"/>
    <w:rsid w:val="00BE705C"/>
    <w:rsid w:val="00C0537F"/>
    <w:rsid w:val="00C06F2D"/>
    <w:rsid w:val="00C23038"/>
    <w:rsid w:val="00C316CB"/>
    <w:rsid w:val="00C37EED"/>
    <w:rsid w:val="00C600FC"/>
    <w:rsid w:val="00C61FA1"/>
    <w:rsid w:val="00C751CE"/>
    <w:rsid w:val="00C75C44"/>
    <w:rsid w:val="00CA073A"/>
    <w:rsid w:val="00CA3683"/>
    <w:rsid w:val="00CB6E23"/>
    <w:rsid w:val="00CD58E5"/>
    <w:rsid w:val="00D00FCA"/>
    <w:rsid w:val="00D04424"/>
    <w:rsid w:val="00D06DF4"/>
    <w:rsid w:val="00D17B61"/>
    <w:rsid w:val="00D20329"/>
    <w:rsid w:val="00D27555"/>
    <w:rsid w:val="00D376E7"/>
    <w:rsid w:val="00D52208"/>
    <w:rsid w:val="00D74575"/>
    <w:rsid w:val="00D80C09"/>
    <w:rsid w:val="00D95432"/>
    <w:rsid w:val="00DA0717"/>
    <w:rsid w:val="00DB4823"/>
    <w:rsid w:val="00E16E91"/>
    <w:rsid w:val="00E211A9"/>
    <w:rsid w:val="00E27B8F"/>
    <w:rsid w:val="00E3064D"/>
    <w:rsid w:val="00E53975"/>
    <w:rsid w:val="00E61280"/>
    <w:rsid w:val="00E70079"/>
    <w:rsid w:val="00E80B01"/>
    <w:rsid w:val="00EC2D59"/>
    <w:rsid w:val="00ED45A7"/>
    <w:rsid w:val="00EE6CC9"/>
    <w:rsid w:val="00F0783F"/>
    <w:rsid w:val="00F109EA"/>
    <w:rsid w:val="00F17BDB"/>
    <w:rsid w:val="00F261C3"/>
    <w:rsid w:val="00F36677"/>
    <w:rsid w:val="00F405E5"/>
    <w:rsid w:val="00F51DA0"/>
    <w:rsid w:val="00F52CDF"/>
    <w:rsid w:val="00F563BB"/>
    <w:rsid w:val="00F769D8"/>
    <w:rsid w:val="00FB7B01"/>
    <w:rsid w:val="00FC1D76"/>
    <w:rsid w:val="00FC4686"/>
    <w:rsid w:val="00FD4464"/>
    <w:rsid w:val="00FE4F8B"/>
    <w:rsid w:val="00FF392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8C49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0" w:defSemiHidden="0" w:defUnhideWhenUsed="0" w:defQFormat="0" w:count="276">
    <w:lsdException w:name="Hyperlink" w:uiPriority="99"/>
  </w:latentStyles>
  <w:style w:type="paragraph" w:default="1" w:styleId="a0">
    <w:name w:val="Normal"/>
    <w:qFormat/>
  </w:style>
  <w:style w:type="paragraph" w:styleId="1">
    <w:name w:val="heading 1"/>
    <w:basedOn w:val="a0"/>
    <w:link w:val="10"/>
    <w:pPr>
      <w:outlineLvl w:val="0"/>
    </w:pPr>
    <w:rPr>
      <w:b/>
      <w:bCs/>
      <w:color w:val="2E2224" w:themeColor="text1"/>
      <w:sz w:val="32"/>
      <w:szCs w:val="36"/>
    </w:rPr>
  </w:style>
  <w:style w:type="paragraph" w:styleId="2">
    <w:name w:val="heading 2"/>
    <w:basedOn w:val="a0"/>
    <w:link w:val="20"/>
    <w:pPr>
      <w:outlineLvl w:val="1"/>
    </w:pPr>
    <w:rPr>
      <w:b/>
      <w:bCs/>
      <w:color w:val="2E2224" w:themeColor="text1"/>
      <w:szCs w:val="26"/>
    </w:rPr>
  </w:style>
  <w:style w:type="paragraph" w:styleId="3">
    <w:name w:val="heading 3"/>
    <w:basedOn w:val="a0"/>
    <w:link w:val="30"/>
    <w:pPr>
      <w:jc w:val="right"/>
      <w:outlineLvl w:val="2"/>
    </w:pPr>
    <w:rPr>
      <w:b/>
      <w:bCs/>
      <w:color w:val="2E2224" w:themeColor="text1"/>
      <w:sz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pPr>
      <w:tabs>
        <w:tab w:val="center" w:pos="4320"/>
        <w:tab w:val="right" w:pos="8640"/>
      </w:tabs>
    </w:pPr>
  </w:style>
  <w:style w:type="character" w:customStyle="1" w:styleId="a5">
    <w:name w:val="页眉字符"/>
    <w:basedOn w:val="a1"/>
    <w:link w:val="a4"/>
  </w:style>
  <w:style w:type="paragraph" w:styleId="a6">
    <w:name w:val="footer"/>
    <w:basedOn w:val="a0"/>
    <w:link w:val="a7"/>
    <w:unhideWhenUsed/>
    <w:pPr>
      <w:jc w:val="right"/>
    </w:pPr>
    <w:rPr>
      <w:rFonts w:asciiTheme="majorHAnsi" w:eastAsiaTheme="majorEastAsia" w:hAnsiTheme="majorHAnsi" w:cs="Rockwell"/>
      <w:b/>
      <w:color w:val="B75D52" w:themeColor="text2" w:themeTint="99"/>
      <w:sz w:val="34"/>
    </w:rPr>
  </w:style>
  <w:style w:type="character" w:customStyle="1" w:styleId="a7">
    <w:name w:val="页脚字符"/>
    <w:basedOn w:val="a1"/>
    <w:link w:val="a6"/>
    <w:rPr>
      <w:rFonts w:asciiTheme="majorHAnsi" w:eastAsiaTheme="majorEastAsia" w:hAnsiTheme="majorHAnsi" w:cs="Rockwell"/>
      <w:b/>
      <w:color w:val="B75D52" w:themeColor="text2" w:themeTint="99"/>
      <w:sz w:val="34"/>
    </w:rPr>
  </w:style>
  <w:style w:type="character" w:customStyle="1" w:styleId="10">
    <w:name w:val="标题 1字符"/>
    <w:basedOn w:val="a1"/>
    <w:link w:val="1"/>
    <w:rPr>
      <w:b/>
      <w:bCs/>
      <w:color w:val="2E2224" w:themeColor="text1"/>
      <w:sz w:val="32"/>
      <w:szCs w:val="36"/>
    </w:rPr>
  </w:style>
  <w:style w:type="paragraph" w:styleId="a8">
    <w:name w:val="Subtitle"/>
    <w:basedOn w:val="a0"/>
    <w:link w:val="a9"/>
    <w:qFormat/>
    <w:pPr>
      <w:numPr>
        <w:ilvl w:val="1"/>
      </w:numPr>
      <w:jc w:val="center"/>
    </w:pPr>
    <w:rPr>
      <w:rFonts w:ascii="Impact" w:eastAsiaTheme="majorEastAsia" w:hAnsi="Impact" w:cs="Rockwell"/>
      <w:bCs/>
      <w:caps/>
      <w:color w:val="2E2224" w:themeColor="text1"/>
      <w:sz w:val="280"/>
      <w:szCs w:val="192"/>
      <w14:textFill>
        <w14:solidFill>
          <w14:schemeClr w14:val="tx1">
            <w14:alpha w14:val="85000"/>
          </w14:schemeClr>
        </w14:solidFill>
      </w14:textFill>
      <w14:props3d w14:extrusionH="0" w14:contourW="0" w14:prstMaterial="none">
        <w14:contourClr>
          <w14:schemeClr w14:val="bg1"/>
        </w14:contourClr>
      </w14:props3d>
    </w:rPr>
  </w:style>
  <w:style w:type="character" w:customStyle="1" w:styleId="a9">
    <w:name w:val="副标题字符"/>
    <w:basedOn w:val="a1"/>
    <w:link w:val="a8"/>
    <w:rPr>
      <w:rFonts w:ascii="Impact" w:eastAsiaTheme="majorEastAsia" w:hAnsi="Impact" w:cs="Rockwell"/>
      <w:bCs/>
      <w:caps/>
      <w:color w:val="2E2224" w:themeColor="text1"/>
      <w:sz w:val="280"/>
      <w:szCs w:val="192"/>
      <w14:textFill>
        <w14:solidFill>
          <w14:schemeClr w14:val="tx1">
            <w14:alpha w14:val="85000"/>
          </w14:schemeClr>
        </w14:solidFill>
      </w14:textFill>
      <w14:props3d w14:extrusionH="0" w14:contourW="0" w14:prstMaterial="none">
        <w14:contourClr>
          <w14:schemeClr w14:val="bg1"/>
        </w14:contourClr>
      </w14:props3d>
    </w:rPr>
  </w:style>
  <w:style w:type="paragraph" w:customStyle="1" w:styleId="ContactDetails">
    <w:name w:val="Contact Details"/>
    <w:basedOn w:val="a0"/>
    <w:qFormat/>
    <w:pPr>
      <w:spacing w:line="264" w:lineRule="auto"/>
      <w:jc w:val="right"/>
    </w:pPr>
    <w:rPr>
      <w:rFonts w:asciiTheme="majorHAnsi" w:eastAsiaTheme="majorEastAsia" w:hAnsiTheme="majorHAnsi" w:cs="Rockwell"/>
      <w:color w:val="CBD8DD" w:themeColor="background2"/>
      <w:sz w:val="16"/>
    </w:rPr>
  </w:style>
  <w:style w:type="paragraph" w:styleId="aa">
    <w:name w:val="Date"/>
    <w:basedOn w:val="a0"/>
    <w:link w:val="ab"/>
    <w:semiHidden/>
    <w:unhideWhenUsed/>
    <w:rPr>
      <w:rFonts w:asciiTheme="majorHAnsi" w:eastAsiaTheme="majorEastAsia" w:hAnsiTheme="majorHAnsi" w:cs="Rockwell"/>
      <w:b/>
      <w:color w:val="CBD8DD" w:themeColor="background2"/>
      <w:sz w:val="28"/>
    </w:rPr>
  </w:style>
  <w:style w:type="character" w:customStyle="1" w:styleId="ab">
    <w:name w:val="日期字符"/>
    <w:basedOn w:val="a1"/>
    <w:link w:val="aa"/>
    <w:semiHidden/>
    <w:rPr>
      <w:rFonts w:asciiTheme="majorHAnsi" w:eastAsiaTheme="majorEastAsia" w:hAnsiTheme="majorHAnsi" w:cs="Rockwell"/>
      <w:b/>
      <w:color w:val="CBD8DD" w:themeColor="background2"/>
      <w:sz w:val="28"/>
    </w:rPr>
  </w:style>
  <w:style w:type="paragraph" w:styleId="ac">
    <w:name w:val="Title"/>
    <w:basedOn w:val="a0"/>
    <w:link w:val="ad"/>
    <w:qFormat/>
    <w:rPr>
      <w:color w:val="CBD8DD" w:themeColor="background2"/>
      <w:kern w:val="28"/>
      <w:sz w:val="80"/>
      <w:szCs w:val="52"/>
    </w:rPr>
  </w:style>
  <w:style w:type="character" w:customStyle="1" w:styleId="ad">
    <w:name w:val="标题字符"/>
    <w:basedOn w:val="a1"/>
    <w:link w:val="ac"/>
    <w:rPr>
      <w:color w:val="CBD8DD" w:themeColor="background2"/>
      <w:kern w:val="28"/>
      <w:sz w:val="80"/>
      <w:szCs w:val="52"/>
    </w:rPr>
  </w:style>
  <w:style w:type="paragraph" w:customStyle="1" w:styleId="Header-Left">
    <w:name w:val="Header - Left"/>
    <w:basedOn w:val="a0"/>
    <w:qFormat/>
    <w:pPr>
      <w:spacing w:line="240" w:lineRule="exact"/>
      <w:jc w:val="right"/>
    </w:pPr>
    <w:rPr>
      <w:rFonts w:asciiTheme="majorHAnsi" w:eastAsiaTheme="majorEastAsia" w:hAnsiTheme="majorHAnsi" w:cs="Rockwell"/>
      <w:b/>
      <w:color w:val="B75D52" w:themeColor="text2" w:themeTint="99"/>
      <w:sz w:val="20"/>
    </w:rPr>
  </w:style>
  <w:style w:type="paragraph" w:customStyle="1" w:styleId="Date2">
    <w:name w:val="Date 2"/>
    <w:basedOn w:val="a0"/>
    <w:qFormat/>
    <w:pPr>
      <w:spacing w:line="240" w:lineRule="exact"/>
    </w:pPr>
    <w:rPr>
      <w:color w:val="B75D52" w:themeColor="text2" w:themeTint="99"/>
      <w:sz w:val="18"/>
    </w:rPr>
  </w:style>
  <w:style w:type="paragraph" w:customStyle="1" w:styleId="Header-Right">
    <w:name w:val="Header - Right"/>
    <w:basedOn w:val="a0"/>
    <w:qFormat/>
    <w:pPr>
      <w:spacing w:line="400" w:lineRule="exact"/>
    </w:pPr>
    <w:rPr>
      <w:b/>
      <w:color w:val="B75D52" w:themeColor="text2" w:themeTint="99"/>
      <w:sz w:val="36"/>
    </w:rPr>
  </w:style>
  <w:style w:type="paragraph" w:styleId="ae">
    <w:name w:val="Body Text"/>
    <w:basedOn w:val="a0"/>
    <w:link w:val="af"/>
    <w:unhideWhenUsed/>
    <w:pPr>
      <w:spacing w:after="240" w:line="264" w:lineRule="auto"/>
      <w:jc w:val="both"/>
    </w:pPr>
    <w:rPr>
      <w:color w:val="2E2224" w:themeColor="text1"/>
      <w:sz w:val="18"/>
    </w:rPr>
  </w:style>
  <w:style w:type="character" w:customStyle="1" w:styleId="af">
    <w:name w:val="正文文本字符"/>
    <w:basedOn w:val="a1"/>
    <w:link w:val="ae"/>
    <w:rPr>
      <w:color w:val="2E2224" w:themeColor="text1"/>
      <w:sz w:val="18"/>
    </w:rPr>
  </w:style>
  <w:style w:type="paragraph" w:customStyle="1" w:styleId="BodyText-Left">
    <w:name w:val="Body Text - Left"/>
    <w:basedOn w:val="ae"/>
    <w:qFormat/>
    <w:pPr>
      <w:jc w:val="left"/>
    </w:pPr>
  </w:style>
  <w:style w:type="character" w:customStyle="1" w:styleId="20">
    <w:name w:val="标题 2字符"/>
    <w:basedOn w:val="a1"/>
    <w:link w:val="2"/>
    <w:rPr>
      <w:b/>
      <w:bCs/>
      <w:color w:val="2E2224" w:themeColor="text1"/>
      <w:szCs w:val="26"/>
    </w:rPr>
  </w:style>
  <w:style w:type="character" w:customStyle="1" w:styleId="30">
    <w:name w:val="标题 3字符"/>
    <w:basedOn w:val="a1"/>
    <w:link w:val="3"/>
    <w:rPr>
      <w:b/>
      <w:bCs/>
      <w:color w:val="2E2224" w:themeColor="text1"/>
      <w:sz w:val="20"/>
    </w:rPr>
  </w:style>
  <w:style w:type="paragraph" w:customStyle="1" w:styleId="af0">
    <w:name w:val="组织"/>
    <w:basedOn w:val="a0"/>
    <w:link w:val="af1"/>
    <w:qFormat/>
    <w:pPr>
      <w:jc w:val="right"/>
    </w:pPr>
    <w:rPr>
      <w:rFonts w:asciiTheme="majorHAnsi" w:hAnsiTheme="majorHAnsi"/>
      <w:b/>
      <w:color w:val="CBD8DD" w:themeColor="background2"/>
      <w:sz w:val="36"/>
      <w:szCs w:val="36"/>
    </w:rPr>
  </w:style>
  <w:style w:type="character" w:customStyle="1" w:styleId="af1">
    <w:name w:val="组织章程"/>
    <w:basedOn w:val="a1"/>
    <w:link w:val="af0"/>
    <w:rPr>
      <w:rFonts w:asciiTheme="majorHAnsi" w:hAnsiTheme="majorHAnsi"/>
      <w:b/>
      <w:color w:val="CBD8DD" w:themeColor="background2"/>
      <w:sz w:val="36"/>
      <w:szCs w:val="36"/>
    </w:rPr>
  </w:style>
  <w:style w:type="paragraph" w:styleId="af2">
    <w:name w:val="Balloon Text"/>
    <w:basedOn w:val="a0"/>
    <w:link w:val="af3"/>
    <w:rsid w:val="008936A3"/>
    <w:rPr>
      <w:rFonts w:ascii="Lucida Grande" w:hAnsi="Lucida Grande" w:cs="Lucida Grande"/>
      <w:sz w:val="18"/>
      <w:szCs w:val="18"/>
    </w:rPr>
  </w:style>
  <w:style w:type="character" w:customStyle="1" w:styleId="af3">
    <w:name w:val="批注框文本字符"/>
    <w:basedOn w:val="a1"/>
    <w:link w:val="af2"/>
    <w:rsid w:val="008936A3"/>
    <w:rPr>
      <w:rFonts w:ascii="Lucida Grande" w:hAnsi="Lucida Grande" w:cs="Lucida Grande"/>
      <w:sz w:val="18"/>
      <w:szCs w:val="18"/>
    </w:rPr>
  </w:style>
  <w:style w:type="character" w:customStyle="1" w:styleId="apple-style-span">
    <w:name w:val="apple-style-span"/>
    <w:basedOn w:val="a1"/>
    <w:rsid w:val="0087442B"/>
  </w:style>
  <w:style w:type="character" w:customStyle="1" w:styleId="apple-converted-space">
    <w:name w:val="apple-converted-space"/>
    <w:basedOn w:val="a1"/>
    <w:rsid w:val="00682730"/>
  </w:style>
  <w:style w:type="character" w:styleId="af4">
    <w:name w:val="Hyperlink"/>
    <w:basedOn w:val="a1"/>
    <w:uiPriority w:val="99"/>
    <w:unhideWhenUsed/>
    <w:rsid w:val="00682730"/>
    <w:rPr>
      <w:color w:val="0000FF"/>
      <w:u w:val="single"/>
    </w:rPr>
  </w:style>
  <w:style w:type="paragraph" w:styleId="af5">
    <w:name w:val="List Paragraph"/>
    <w:basedOn w:val="a0"/>
    <w:rsid w:val="00691CA1"/>
    <w:pPr>
      <w:ind w:firstLineChars="200" w:firstLine="420"/>
    </w:pPr>
  </w:style>
  <w:style w:type="paragraph" w:customStyle="1" w:styleId="Title2">
    <w:name w:val="Title 2"/>
    <w:basedOn w:val="af5"/>
    <w:qFormat/>
    <w:rsid w:val="001E300D"/>
    <w:pPr>
      <w:numPr>
        <w:numId w:val="1"/>
      </w:numPr>
      <w:spacing w:beforeLines="200" w:before="480" w:afterLines="100" w:after="240"/>
      <w:ind w:firstLineChars="0" w:firstLine="0"/>
    </w:pPr>
    <w:rPr>
      <w:smallCaps/>
      <w:sz w:val="28"/>
      <w:szCs w:val="28"/>
    </w:rPr>
  </w:style>
  <w:style w:type="paragraph" w:customStyle="1" w:styleId="Listnumber">
    <w:name w:val="List number"/>
    <w:basedOn w:val="af5"/>
    <w:qFormat/>
    <w:rsid w:val="007C4E23"/>
    <w:pPr>
      <w:numPr>
        <w:numId w:val="2"/>
      </w:numPr>
      <w:spacing w:line="276" w:lineRule="auto"/>
      <w:ind w:left="964" w:firstLineChars="0" w:hanging="482"/>
    </w:pPr>
  </w:style>
  <w:style w:type="paragraph" w:styleId="af6">
    <w:name w:val="caption"/>
    <w:basedOn w:val="a0"/>
    <w:next w:val="a0"/>
    <w:rsid w:val="00A91E8C"/>
    <w:rPr>
      <w:rFonts w:asciiTheme="majorHAnsi" w:eastAsia="宋体" w:hAnsiTheme="majorHAnsi" w:cstheme="majorBidi"/>
      <w:sz w:val="20"/>
      <w:szCs w:val="20"/>
    </w:rPr>
  </w:style>
  <w:style w:type="paragraph" w:customStyle="1" w:styleId="Figure">
    <w:name w:val="Figure"/>
    <w:basedOn w:val="af6"/>
    <w:qFormat/>
    <w:rsid w:val="00BA4E45"/>
    <w:pPr>
      <w:jc w:val="center"/>
    </w:pPr>
    <w:rPr>
      <w:i/>
      <w:smallCaps/>
    </w:rPr>
  </w:style>
  <w:style w:type="paragraph" w:styleId="a">
    <w:name w:val="List Bullet"/>
    <w:basedOn w:val="a0"/>
    <w:rsid w:val="00F405E5"/>
    <w:pPr>
      <w:numPr>
        <w:numId w:val="11"/>
      </w:numPr>
      <w:spacing w:after="120" w:line="276" w:lineRule="auto"/>
    </w:pPr>
    <w:rPr>
      <w:sz w:val="20"/>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0" w:defSemiHidden="0" w:defUnhideWhenUsed="0" w:defQFormat="0" w:count="276">
    <w:lsdException w:name="Hyperlink" w:uiPriority="99"/>
  </w:latentStyles>
  <w:style w:type="paragraph" w:default="1" w:styleId="a0">
    <w:name w:val="Normal"/>
    <w:qFormat/>
  </w:style>
  <w:style w:type="paragraph" w:styleId="1">
    <w:name w:val="heading 1"/>
    <w:basedOn w:val="a0"/>
    <w:link w:val="10"/>
    <w:pPr>
      <w:outlineLvl w:val="0"/>
    </w:pPr>
    <w:rPr>
      <w:b/>
      <w:bCs/>
      <w:color w:val="2E2224" w:themeColor="text1"/>
      <w:sz w:val="32"/>
      <w:szCs w:val="36"/>
    </w:rPr>
  </w:style>
  <w:style w:type="paragraph" w:styleId="2">
    <w:name w:val="heading 2"/>
    <w:basedOn w:val="a0"/>
    <w:link w:val="20"/>
    <w:pPr>
      <w:outlineLvl w:val="1"/>
    </w:pPr>
    <w:rPr>
      <w:b/>
      <w:bCs/>
      <w:color w:val="2E2224" w:themeColor="text1"/>
      <w:szCs w:val="26"/>
    </w:rPr>
  </w:style>
  <w:style w:type="paragraph" w:styleId="3">
    <w:name w:val="heading 3"/>
    <w:basedOn w:val="a0"/>
    <w:link w:val="30"/>
    <w:pPr>
      <w:jc w:val="right"/>
      <w:outlineLvl w:val="2"/>
    </w:pPr>
    <w:rPr>
      <w:b/>
      <w:bCs/>
      <w:color w:val="2E2224" w:themeColor="text1"/>
      <w:sz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pPr>
      <w:tabs>
        <w:tab w:val="center" w:pos="4320"/>
        <w:tab w:val="right" w:pos="8640"/>
      </w:tabs>
    </w:pPr>
  </w:style>
  <w:style w:type="character" w:customStyle="1" w:styleId="a5">
    <w:name w:val="页眉字符"/>
    <w:basedOn w:val="a1"/>
    <w:link w:val="a4"/>
  </w:style>
  <w:style w:type="paragraph" w:styleId="a6">
    <w:name w:val="footer"/>
    <w:basedOn w:val="a0"/>
    <w:link w:val="a7"/>
    <w:unhideWhenUsed/>
    <w:pPr>
      <w:jc w:val="right"/>
    </w:pPr>
    <w:rPr>
      <w:rFonts w:asciiTheme="majorHAnsi" w:eastAsiaTheme="majorEastAsia" w:hAnsiTheme="majorHAnsi" w:cs="Rockwell"/>
      <w:b/>
      <w:color w:val="B75D52" w:themeColor="text2" w:themeTint="99"/>
      <w:sz w:val="34"/>
    </w:rPr>
  </w:style>
  <w:style w:type="character" w:customStyle="1" w:styleId="a7">
    <w:name w:val="页脚字符"/>
    <w:basedOn w:val="a1"/>
    <w:link w:val="a6"/>
    <w:rPr>
      <w:rFonts w:asciiTheme="majorHAnsi" w:eastAsiaTheme="majorEastAsia" w:hAnsiTheme="majorHAnsi" w:cs="Rockwell"/>
      <w:b/>
      <w:color w:val="B75D52" w:themeColor="text2" w:themeTint="99"/>
      <w:sz w:val="34"/>
    </w:rPr>
  </w:style>
  <w:style w:type="character" w:customStyle="1" w:styleId="10">
    <w:name w:val="标题 1字符"/>
    <w:basedOn w:val="a1"/>
    <w:link w:val="1"/>
    <w:rPr>
      <w:b/>
      <w:bCs/>
      <w:color w:val="2E2224" w:themeColor="text1"/>
      <w:sz w:val="32"/>
      <w:szCs w:val="36"/>
    </w:rPr>
  </w:style>
  <w:style w:type="paragraph" w:styleId="a8">
    <w:name w:val="Subtitle"/>
    <w:basedOn w:val="a0"/>
    <w:link w:val="a9"/>
    <w:qFormat/>
    <w:pPr>
      <w:numPr>
        <w:ilvl w:val="1"/>
      </w:numPr>
      <w:jc w:val="center"/>
    </w:pPr>
    <w:rPr>
      <w:rFonts w:ascii="Impact" w:eastAsiaTheme="majorEastAsia" w:hAnsi="Impact" w:cs="Rockwell"/>
      <w:bCs/>
      <w:caps/>
      <w:color w:val="2E2224" w:themeColor="text1"/>
      <w:sz w:val="280"/>
      <w:szCs w:val="192"/>
      <w14:textFill>
        <w14:solidFill>
          <w14:schemeClr w14:val="tx1">
            <w14:alpha w14:val="85000"/>
          </w14:schemeClr>
        </w14:solidFill>
      </w14:textFill>
      <w14:props3d w14:extrusionH="0" w14:contourW="0" w14:prstMaterial="none">
        <w14:contourClr>
          <w14:schemeClr w14:val="bg1"/>
        </w14:contourClr>
      </w14:props3d>
    </w:rPr>
  </w:style>
  <w:style w:type="character" w:customStyle="1" w:styleId="a9">
    <w:name w:val="副标题字符"/>
    <w:basedOn w:val="a1"/>
    <w:link w:val="a8"/>
    <w:rPr>
      <w:rFonts w:ascii="Impact" w:eastAsiaTheme="majorEastAsia" w:hAnsi="Impact" w:cs="Rockwell"/>
      <w:bCs/>
      <w:caps/>
      <w:color w:val="2E2224" w:themeColor="text1"/>
      <w:sz w:val="280"/>
      <w:szCs w:val="192"/>
      <w14:textFill>
        <w14:solidFill>
          <w14:schemeClr w14:val="tx1">
            <w14:alpha w14:val="85000"/>
          </w14:schemeClr>
        </w14:solidFill>
      </w14:textFill>
      <w14:props3d w14:extrusionH="0" w14:contourW="0" w14:prstMaterial="none">
        <w14:contourClr>
          <w14:schemeClr w14:val="bg1"/>
        </w14:contourClr>
      </w14:props3d>
    </w:rPr>
  </w:style>
  <w:style w:type="paragraph" w:customStyle="1" w:styleId="ContactDetails">
    <w:name w:val="Contact Details"/>
    <w:basedOn w:val="a0"/>
    <w:qFormat/>
    <w:pPr>
      <w:spacing w:line="264" w:lineRule="auto"/>
      <w:jc w:val="right"/>
    </w:pPr>
    <w:rPr>
      <w:rFonts w:asciiTheme="majorHAnsi" w:eastAsiaTheme="majorEastAsia" w:hAnsiTheme="majorHAnsi" w:cs="Rockwell"/>
      <w:color w:val="CBD8DD" w:themeColor="background2"/>
      <w:sz w:val="16"/>
    </w:rPr>
  </w:style>
  <w:style w:type="paragraph" w:styleId="aa">
    <w:name w:val="Date"/>
    <w:basedOn w:val="a0"/>
    <w:link w:val="ab"/>
    <w:semiHidden/>
    <w:unhideWhenUsed/>
    <w:rPr>
      <w:rFonts w:asciiTheme="majorHAnsi" w:eastAsiaTheme="majorEastAsia" w:hAnsiTheme="majorHAnsi" w:cs="Rockwell"/>
      <w:b/>
      <w:color w:val="CBD8DD" w:themeColor="background2"/>
      <w:sz w:val="28"/>
    </w:rPr>
  </w:style>
  <w:style w:type="character" w:customStyle="1" w:styleId="ab">
    <w:name w:val="日期字符"/>
    <w:basedOn w:val="a1"/>
    <w:link w:val="aa"/>
    <w:semiHidden/>
    <w:rPr>
      <w:rFonts w:asciiTheme="majorHAnsi" w:eastAsiaTheme="majorEastAsia" w:hAnsiTheme="majorHAnsi" w:cs="Rockwell"/>
      <w:b/>
      <w:color w:val="CBD8DD" w:themeColor="background2"/>
      <w:sz w:val="28"/>
    </w:rPr>
  </w:style>
  <w:style w:type="paragraph" w:styleId="ac">
    <w:name w:val="Title"/>
    <w:basedOn w:val="a0"/>
    <w:link w:val="ad"/>
    <w:qFormat/>
    <w:rPr>
      <w:color w:val="CBD8DD" w:themeColor="background2"/>
      <w:kern w:val="28"/>
      <w:sz w:val="80"/>
      <w:szCs w:val="52"/>
    </w:rPr>
  </w:style>
  <w:style w:type="character" w:customStyle="1" w:styleId="ad">
    <w:name w:val="标题字符"/>
    <w:basedOn w:val="a1"/>
    <w:link w:val="ac"/>
    <w:rPr>
      <w:color w:val="CBD8DD" w:themeColor="background2"/>
      <w:kern w:val="28"/>
      <w:sz w:val="80"/>
      <w:szCs w:val="52"/>
    </w:rPr>
  </w:style>
  <w:style w:type="paragraph" w:customStyle="1" w:styleId="Header-Left">
    <w:name w:val="Header - Left"/>
    <w:basedOn w:val="a0"/>
    <w:qFormat/>
    <w:pPr>
      <w:spacing w:line="240" w:lineRule="exact"/>
      <w:jc w:val="right"/>
    </w:pPr>
    <w:rPr>
      <w:rFonts w:asciiTheme="majorHAnsi" w:eastAsiaTheme="majorEastAsia" w:hAnsiTheme="majorHAnsi" w:cs="Rockwell"/>
      <w:b/>
      <w:color w:val="B75D52" w:themeColor="text2" w:themeTint="99"/>
      <w:sz w:val="20"/>
    </w:rPr>
  </w:style>
  <w:style w:type="paragraph" w:customStyle="1" w:styleId="Date2">
    <w:name w:val="Date 2"/>
    <w:basedOn w:val="a0"/>
    <w:qFormat/>
    <w:pPr>
      <w:spacing w:line="240" w:lineRule="exact"/>
    </w:pPr>
    <w:rPr>
      <w:color w:val="B75D52" w:themeColor="text2" w:themeTint="99"/>
      <w:sz w:val="18"/>
    </w:rPr>
  </w:style>
  <w:style w:type="paragraph" w:customStyle="1" w:styleId="Header-Right">
    <w:name w:val="Header - Right"/>
    <w:basedOn w:val="a0"/>
    <w:qFormat/>
    <w:pPr>
      <w:spacing w:line="400" w:lineRule="exact"/>
    </w:pPr>
    <w:rPr>
      <w:b/>
      <w:color w:val="B75D52" w:themeColor="text2" w:themeTint="99"/>
      <w:sz w:val="36"/>
    </w:rPr>
  </w:style>
  <w:style w:type="paragraph" w:styleId="ae">
    <w:name w:val="Body Text"/>
    <w:basedOn w:val="a0"/>
    <w:link w:val="af"/>
    <w:unhideWhenUsed/>
    <w:pPr>
      <w:spacing w:after="240" w:line="264" w:lineRule="auto"/>
      <w:jc w:val="both"/>
    </w:pPr>
    <w:rPr>
      <w:color w:val="2E2224" w:themeColor="text1"/>
      <w:sz w:val="18"/>
    </w:rPr>
  </w:style>
  <w:style w:type="character" w:customStyle="1" w:styleId="af">
    <w:name w:val="正文文本字符"/>
    <w:basedOn w:val="a1"/>
    <w:link w:val="ae"/>
    <w:rPr>
      <w:color w:val="2E2224" w:themeColor="text1"/>
      <w:sz w:val="18"/>
    </w:rPr>
  </w:style>
  <w:style w:type="paragraph" w:customStyle="1" w:styleId="BodyText-Left">
    <w:name w:val="Body Text - Left"/>
    <w:basedOn w:val="ae"/>
    <w:qFormat/>
    <w:pPr>
      <w:jc w:val="left"/>
    </w:pPr>
  </w:style>
  <w:style w:type="character" w:customStyle="1" w:styleId="20">
    <w:name w:val="标题 2字符"/>
    <w:basedOn w:val="a1"/>
    <w:link w:val="2"/>
    <w:rPr>
      <w:b/>
      <w:bCs/>
      <w:color w:val="2E2224" w:themeColor="text1"/>
      <w:szCs w:val="26"/>
    </w:rPr>
  </w:style>
  <w:style w:type="character" w:customStyle="1" w:styleId="30">
    <w:name w:val="标题 3字符"/>
    <w:basedOn w:val="a1"/>
    <w:link w:val="3"/>
    <w:rPr>
      <w:b/>
      <w:bCs/>
      <w:color w:val="2E2224" w:themeColor="text1"/>
      <w:sz w:val="20"/>
    </w:rPr>
  </w:style>
  <w:style w:type="paragraph" w:customStyle="1" w:styleId="af0">
    <w:name w:val="组织"/>
    <w:basedOn w:val="a0"/>
    <w:link w:val="af1"/>
    <w:qFormat/>
    <w:pPr>
      <w:jc w:val="right"/>
    </w:pPr>
    <w:rPr>
      <w:rFonts w:asciiTheme="majorHAnsi" w:hAnsiTheme="majorHAnsi"/>
      <w:b/>
      <w:color w:val="CBD8DD" w:themeColor="background2"/>
      <w:sz w:val="36"/>
      <w:szCs w:val="36"/>
    </w:rPr>
  </w:style>
  <w:style w:type="character" w:customStyle="1" w:styleId="af1">
    <w:name w:val="组织章程"/>
    <w:basedOn w:val="a1"/>
    <w:link w:val="af0"/>
    <w:rPr>
      <w:rFonts w:asciiTheme="majorHAnsi" w:hAnsiTheme="majorHAnsi"/>
      <w:b/>
      <w:color w:val="CBD8DD" w:themeColor="background2"/>
      <w:sz w:val="36"/>
      <w:szCs w:val="36"/>
    </w:rPr>
  </w:style>
  <w:style w:type="paragraph" w:styleId="af2">
    <w:name w:val="Balloon Text"/>
    <w:basedOn w:val="a0"/>
    <w:link w:val="af3"/>
    <w:rsid w:val="008936A3"/>
    <w:rPr>
      <w:rFonts w:ascii="Lucida Grande" w:hAnsi="Lucida Grande" w:cs="Lucida Grande"/>
      <w:sz w:val="18"/>
      <w:szCs w:val="18"/>
    </w:rPr>
  </w:style>
  <w:style w:type="character" w:customStyle="1" w:styleId="af3">
    <w:name w:val="批注框文本字符"/>
    <w:basedOn w:val="a1"/>
    <w:link w:val="af2"/>
    <w:rsid w:val="008936A3"/>
    <w:rPr>
      <w:rFonts w:ascii="Lucida Grande" w:hAnsi="Lucida Grande" w:cs="Lucida Grande"/>
      <w:sz w:val="18"/>
      <w:szCs w:val="18"/>
    </w:rPr>
  </w:style>
  <w:style w:type="character" w:customStyle="1" w:styleId="apple-style-span">
    <w:name w:val="apple-style-span"/>
    <w:basedOn w:val="a1"/>
    <w:rsid w:val="0087442B"/>
  </w:style>
  <w:style w:type="character" w:customStyle="1" w:styleId="apple-converted-space">
    <w:name w:val="apple-converted-space"/>
    <w:basedOn w:val="a1"/>
    <w:rsid w:val="00682730"/>
  </w:style>
  <w:style w:type="character" w:styleId="af4">
    <w:name w:val="Hyperlink"/>
    <w:basedOn w:val="a1"/>
    <w:uiPriority w:val="99"/>
    <w:unhideWhenUsed/>
    <w:rsid w:val="00682730"/>
    <w:rPr>
      <w:color w:val="0000FF"/>
      <w:u w:val="single"/>
    </w:rPr>
  </w:style>
  <w:style w:type="paragraph" w:styleId="af5">
    <w:name w:val="List Paragraph"/>
    <w:basedOn w:val="a0"/>
    <w:rsid w:val="00691CA1"/>
    <w:pPr>
      <w:ind w:firstLineChars="200" w:firstLine="420"/>
    </w:pPr>
  </w:style>
  <w:style w:type="paragraph" w:customStyle="1" w:styleId="Title2">
    <w:name w:val="Title 2"/>
    <w:basedOn w:val="af5"/>
    <w:qFormat/>
    <w:rsid w:val="001E300D"/>
    <w:pPr>
      <w:numPr>
        <w:numId w:val="1"/>
      </w:numPr>
      <w:spacing w:beforeLines="200" w:before="480" w:afterLines="100" w:after="240"/>
      <w:ind w:firstLineChars="0" w:firstLine="0"/>
    </w:pPr>
    <w:rPr>
      <w:smallCaps/>
      <w:sz w:val="28"/>
      <w:szCs w:val="28"/>
    </w:rPr>
  </w:style>
  <w:style w:type="paragraph" w:customStyle="1" w:styleId="Listnumber">
    <w:name w:val="List number"/>
    <w:basedOn w:val="af5"/>
    <w:qFormat/>
    <w:rsid w:val="007C4E23"/>
    <w:pPr>
      <w:numPr>
        <w:numId w:val="2"/>
      </w:numPr>
      <w:spacing w:line="276" w:lineRule="auto"/>
      <w:ind w:left="964" w:firstLineChars="0" w:hanging="482"/>
    </w:pPr>
  </w:style>
  <w:style w:type="paragraph" w:styleId="af6">
    <w:name w:val="caption"/>
    <w:basedOn w:val="a0"/>
    <w:next w:val="a0"/>
    <w:rsid w:val="00A91E8C"/>
    <w:rPr>
      <w:rFonts w:asciiTheme="majorHAnsi" w:eastAsia="宋体" w:hAnsiTheme="majorHAnsi" w:cstheme="majorBidi"/>
      <w:sz w:val="20"/>
      <w:szCs w:val="20"/>
    </w:rPr>
  </w:style>
  <w:style w:type="paragraph" w:customStyle="1" w:styleId="Figure">
    <w:name w:val="Figure"/>
    <w:basedOn w:val="af6"/>
    <w:qFormat/>
    <w:rsid w:val="00BA4E45"/>
    <w:pPr>
      <w:jc w:val="center"/>
    </w:pPr>
    <w:rPr>
      <w:i/>
      <w:smallCaps/>
    </w:rPr>
  </w:style>
  <w:style w:type="paragraph" w:styleId="a">
    <w:name w:val="List Bullet"/>
    <w:basedOn w:val="a0"/>
    <w:rsid w:val="00F405E5"/>
    <w:pPr>
      <w:numPr>
        <w:numId w:val="11"/>
      </w:numPr>
      <w:spacing w:after="120" w:line="276" w:lineRule="auto"/>
    </w:pPr>
    <w:rPr>
      <w:sz w:val="20"/>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9281">
      <w:bodyDiv w:val="1"/>
      <w:marLeft w:val="0"/>
      <w:marRight w:val="0"/>
      <w:marTop w:val="0"/>
      <w:marBottom w:val="0"/>
      <w:divBdr>
        <w:top w:val="none" w:sz="0" w:space="0" w:color="auto"/>
        <w:left w:val="none" w:sz="0" w:space="0" w:color="auto"/>
        <w:bottom w:val="none" w:sz="0" w:space="0" w:color="auto"/>
        <w:right w:val="none" w:sz="0" w:space="0" w:color="auto"/>
      </w:divBdr>
    </w:div>
    <w:div w:id="295062441">
      <w:bodyDiv w:val="1"/>
      <w:marLeft w:val="0"/>
      <w:marRight w:val="0"/>
      <w:marTop w:val="0"/>
      <w:marBottom w:val="0"/>
      <w:divBdr>
        <w:top w:val="none" w:sz="0" w:space="0" w:color="auto"/>
        <w:left w:val="none" w:sz="0" w:space="0" w:color="auto"/>
        <w:bottom w:val="none" w:sz="0" w:space="0" w:color="auto"/>
        <w:right w:val="none" w:sz="0" w:space="0" w:color="auto"/>
      </w:divBdr>
    </w:div>
    <w:div w:id="432938727">
      <w:bodyDiv w:val="1"/>
      <w:marLeft w:val="0"/>
      <w:marRight w:val="0"/>
      <w:marTop w:val="0"/>
      <w:marBottom w:val="0"/>
      <w:divBdr>
        <w:top w:val="none" w:sz="0" w:space="0" w:color="auto"/>
        <w:left w:val="none" w:sz="0" w:space="0" w:color="auto"/>
        <w:bottom w:val="none" w:sz="0" w:space="0" w:color="auto"/>
        <w:right w:val="none" w:sz="0" w:space="0" w:color="auto"/>
      </w:divBdr>
    </w:div>
    <w:div w:id="803354781">
      <w:bodyDiv w:val="1"/>
      <w:marLeft w:val="0"/>
      <w:marRight w:val="0"/>
      <w:marTop w:val="0"/>
      <w:marBottom w:val="0"/>
      <w:divBdr>
        <w:top w:val="none" w:sz="0" w:space="0" w:color="auto"/>
        <w:left w:val="none" w:sz="0" w:space="0" w:color="auto"/>
        <w:bottom w:val="none" w:sz="0" w:space="0" w:color="auto"/>
        <w:right w:val="none" w:sz="0" w:space="0" w:color="auto"/>
      </w:divBdr>
    </w:div>
    <w:div w:id="979309390">
      <w:bodyDiv w:val="1"/>
      <w:marLeft w:val="0"/>
      <w:marRight w:val="0"/>
      <w:marTop w:val="0"/>
      <w:marBottom w:val="0"/>
      <w:divBdr>
        <w:top w:val="none" w:sz="0" w:space="0" w:color="auto"/>
        <w:left w:val="none" w:sz="0" w:space="0" w:color="auto"/>
        <w:bottom w:val="none" w:sz="0" w:space="0" w:color="auto"/>
        <w:right w:val="none" w:sz="0" w:space="0" w:color="auto"/>
      </w:divBdr>
    </w:div>
    <w:div w:id="1429739876">
      <w:bodyDiv w:val="1"/>
      <w:marLeft w:val="0"/>
      <w:marRight w:val="0"/>
      <w:marTop w:val="0"/>
      <w:marBottom w:val="0"/>
      <w:divBdr>
        <w:top w:val="none" w:sz="0" w:space="0" w:color="auto"/>
        <w:left w:val="none" w:sz="0" w:space="0" w:color="auto"/>
        <w:bottom w:val="none" w:sz="0" w:space="0" w:color="auto"/>
        <w:right w:val="none" w:sz="0" w:space="0" w:color="auto"/>
      </w:divBdr>
    </w:div>
    <w:div w:id="1977832642">
      <w:bodyDiv w:val="1"/>
      <w:marLeft w:val="0"/>
      <w:marRight w:val="0"/>
      <w:marTop w:val="0"/>
      <w:marBottom w:val="0"/>
      <w:divBdr>
        <w:top w:val="none" w:sz="0" w:space="0" w:color="auto"/>
        <w:left w:val="none" w:sz="0" w:space="0" w:color="auto"/>
        <w:bottom w:val="none" w:sz="0" w:space="0" w:color="auto"/>
        <w:right w:val="none" w:sz="0" w:space="0" w:color="auto"/>
      </w:divBdr>
    </w:div>
    <w:div w:id="20358367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Mac%20OS:Applications:Microsoft%20Office%202011:Office:Media:&#27169;&#26495;:&#39029;&#38754;&#35270;&#22270;:&#25552;&#35758;:&#22696;&#27700;&#27744;&#25552;&#35758;.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83067D6377C04ABC0C0B252D63DD51"/>
        <w:category>
          <w:name w:val="常规"/>
          <w:gallery w:val="placeholder"/>
        </w:category>
        <w:types>
          <w:type w:val="bbPlcHdr"/>
        </w:types>
        <w:behaviors>
          <w:behavior w:val="content"/>
        </w:behaviors>
        <w:guid w:val="{11B1E61A-8D22-C44F-8156-7DD902A76F4C}"/>
      </w:docPartPr>
      <w:docPartBody>
        <w:p w14:paraId="42B726DA" w14:textId="63D95B6B" w:rsidR="00E65DAF" w:rsidRDefault="00E65DAF" w:rsidP="00E65DAF">
          <w:pPr>
            <w:pStyle w:val="8783067D6377C04ABC0C0B252D63DD51"/>
          </w:pPr>
          <w:r>
            <w:rPr>
              <w:rStyle w:val="a5"/>
              <w:lang w:val="zh-CN"/>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aco">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楷体">
    <w:panose1 w:val="02010609060101010101"/>
    <w:charset w:val="50"/>
    <w:family w:val="auto"/>
    <w:pitch w:val="variable"/>
    <w:sig w:usb0="800002BF" w:usb1="38CF7CFA" w:usb2="00000016" w:usb3="00000000" w:csb0="00040001" w:csb1="00000000"/>
  </w:font>
  <w:font w:name="Rockwell">
    <w:panose1 w:val="02060603020205020403"/>
    <w:charset w:val="00"/>
    <w:family w:val="auto"/>
    <w:pitch w:val="variable"/>
    <w:sig w:usb0="00000003" w:usb1="00000000" w:usb2="00000000" w:usb3="00000000" w:csb0="00000001" w:csb1="00000000"/>
  </w:font>
  <w:font w:name="Impact">
    <w:panose1 w:val="020B080603090205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6479A"/>
    <w:multiLevelType w:val="hybridMultilevel"/>
    <w:tmpl w:val="504AB1BC"/>
    <w:lvl w:ilvl="0" w:tplc="A7D67094">
      <w:start w:val="1"/>
      <w:numFmt w:val="bullet"/>
      <w:pStyle w:val="a"/>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DAF"/>
    <w:rsid w:val="00E65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a5"/>
    <w:rsid w:val="00E65DAF"/>
    <w:pPr>
      <w:widowControl/>
      <w:spacing w:after="200"/>
      <w:jc w:val="left"/>
    </w:pPr>
    <w:rPr>
      <w:rFonts w:eastAsiaTheme="minorHAnsi"/>
      <w:kern w:val="0"/>
      <w:sz w:val="20"/>
      <w:szCs w:val="22"/>
    </w:rPr>
  </w:style>
  <w:style w:type="character" w:customStyle="1" w:styleId="a5">
    <w:name w:val="正文文本字符"/>
    <w:basedOn w:val="a1"/>
    <w:link w:val="a4"/>
    <w:rsid w:val="00E65DAF"/>
    <w:rPr>
      <w:rFonts w:eastAsiaTheme="minorHAnsi"/>
      <w:kern w:val="0"/>
      <w:sz w:val="20"/>
      <w:szCs w:val="22"/>
    </w:rPr>
  </w:style>
  <w:style w:type="paragraph" w:customStyle="1" w:styleId="DD1A33ACEC39D147AA06FA34B150C902">
    <w:name w:val="DD1A33ACEC39D147AA06FA34B150C902"/>
    <w:rsid w:val="00E65DAF"/>
    <w:pPr>
      <w:widowControl w:val="0"/>
      <w:jc w:val="both"/>
    </w:pPr>
  </w:style>
  <w:style w:type="paragraph" w:customStyle="1" w:styleId="00202A9FF5D5F54DA33DA3FF2EACA8AC">
    <w:name w:val="00202A9FF5D5F54DA33DA3FF2EACA8AC"/>
    <w:rsid w:val="00E65DAF"/>
    <w:pPr>
      <w:widowControl w:val="0"/>
      <w:jc w:val="both"/>
    </w:pPr>
  </w:style>
  <w:style w:type="paragraph" w:customStyle="1" w:styleId="0041872A694D7E49A58F07BBF3DB60D8">
    <w:name w:val="0041872A694D7E49A58F07BBF3DB60D8"/>
    <w:rsid w:val="00E65DAF"/>
    <w:pPr>
      <w:widowControl w:val="0"/>
      <w:jc w:val="both"/>
    </w:pPr>
  </w:style>
  <w:style w:type="paragraph" w:customStyle="1" w:styleId="084D704794FF44478B80074ACC9316B1">
    <w:name w:val="084D704794FF44478B80074ACC9316B1"/>
    <w:rsid w:val="00E65DAF"/>
    <w:pPr>
      <w:widowControl w:val="0"/>
      <w:jc w:val="both"/>
    </w:pPr>
  </w:style>
  <w:style w:type="paragraph" w:customStyle="1" w:styleId="7A44A123F79F70459F4C08DBC47CEC86">
    <w:name w:val="7A44A123F79F70459F4C08DBC47CEC86"/>
    <w:rsid w:val="00E65DAF"/>
    <w:pPr>
      <w:widowControl w:val="0"/>
      <w:jc w:val="both"/>
    </w:pPr>
  </w:style>
  <w:style w:type="paragraph" w:customStyle="1" w:styleId="A0ECB90132797A48AADD7351CD27571F">
    <w:name w:val="A0ECB90132797A48AADD7351CD27571F"/>
    <w:rsid w:val="00E65DAF"/>
    <w:pPr>
      <w:widowControl w:val="0"/>
      <w:jc w:val="both"/>
    </w:pPr>
  </w:style>
  <w:style w:type="paragraph" w:customStyle="1" w:styleId="60E642A7FCF7644DA86AA7ABDE0042C2">
    <w:name w:val="60E642A7FCF7644DA86AA7ABDE0042C2"/>
    <w:rsid w:val="00E65DAF"/>
    <w:pPr>
      <w:widowControl w:val="0"/>
      <w:jc w:val="both"/>
    </w:pPr>
  </w:style>
  <w:style w:type="paragraph" w:customStyle="1" w:styleId="C4554FE1CAEDFB4092445682B9330C6E">
    <w:name w:val="C4554FE1CAEDFB4092445682B9330C6E"/>
    <w:rsid w:val="00E65DAF"/>
    <w:pPr>
      <w:widowControl w:val="0"/>
      <w:jc w:val="both"/>
    </w:pPr>
  </w:style>
  <w:style w:type="paragraph" w:customStyle="1" w:styleId="8AAF5A58AB0E6E4192DB729162E62471">
    <w:name w:val="8AAF5A58AB0E6E4192DB729162E62471"/>
    <w:rsid w:val="00E65DAF"/>
    <w:pPr>
      <w:widowControl w:val="0"/>
      <w:jc w:val="both"/>
    </w:pPr>
  </w:style>
  <w:style w:type="paragraph" w:customStyle="1" w:styleId="D747BC31DABFF04D800D5727A40DCAB7">
    <w:name w:val="D747BC31DABFF04D800D5727A40DCAB7"/>
    <w:rsid w:val="00E65DAF"/>
    <w:pPr>
      <w:widowControl w:val="0"/>
      <w:jc w:val="both"/>
    </w:pPr>
  </w:style>
  <w:style w:type="paragraph" w:customStyle="1" w:styleId="71DA7A2E3CB4C043BEACB079C34CA8AA">
    <w:name w:val="71DA7A2E3CB4C043BEACB079C34CA8AA"/>
    <w:rsid w:val="00E65DAF"/>
    <w:pPr>
      <w:widowControl w:val="0"/>
      <w:jc w:val="both"/>
    </w:pPr>
  </w:style>
  <w:style w:type="paragraph" w:customStyle="1" w:styleId="F2621809E4A78E4A874D6A1B17E1F4E7">
    <w:name w:val="F2621809E4A78E4A874D6A1B17E1F4E7"/>
    <w:rsid w:val="00E65DAF"/>
    <w:pPr>
      <w:widowControl w:val="0"/>
      <w:jc w:val="both"/>
    </w:pPr>
  </w:style>
  <w:style w:type="paragraph" w:customStyle="1" w:styleId="8783067D6377C04ABC0C0B252D63DD51">
    <w:name w:val="8783067D6377C04ABC0C0B252D63DD51"/>
    <w:rsid w:val="00E65DAF"/>
    <w:pPr>
      <w:widowControl w:val="0"/>
      <w:jc w:val="both"/>
    </w:pPr>
  </w:style>
  <w:style w:type="paragraph" w:customStyle="1" w:styleId="F9080F2E1C00924CA54DB8E1E680D666">
    <w:name w:val="F9080F2E1C00924CA54DB8E1E680D666"/>
    <w:rsid w:val="00E65DAF"/>
    <w:pPr>
      <w:widowControl w:val="0"/>
      <w:jc w:val="both"/>
    </w:pPr>
  </w:style>
  <w:style w:type="paragraph" w:styleId="a">
    <w:name w:val="List Bullet"/>
    <w:basedOn w:val="a0"/>
    <w:rsid w:val="00E65DAF"/>
    <w:pPr>
      <w:widowControl/>
      <w:numPr>
        <w:numId w:val="1"/>
      </w:numPr>
      <w:spacing w:after="120" w:line="276" w:lineRule="auto"/>
      <w:jc w:val="left"/>
    </w:pPr>
    <w:rPr>
      <w:rFonts w:eastAsiaTheme="minorHAnsi"/>
      <w:kern w:val="0"/>
      <w:sz w:val="20"/>
      <w:szCs w:val="22"/>
    </w:rPr>
  </w:style>
  <w:style w:type="paragraph" w:customStyle="1" w:styleId="FF04F1E80A9CAE49ADE8B0D010E30410">
    <w:name w:val="FF04F1E80A9CAE49ADE8B0D010E30410"/>
    <w:rsid w:val="00E65DAF"/>
    <w:pPr>
      <w:widowControl w:val="0"/>
      <w:jc w:val="both"/>
    </w:pPr>
  </w:style>
  <w:style w:type="paragraph" w:customStyle="1" w:styleId="9D3F60524BB3CE45B72BDED0D6C45F02">
    <w:name w:val="9D3F60524BB3CE45B72BDED0D6C45F02"/>
    <w:rsid w:val="00E65DAF"/>
    <w:pPr>
      <w:widowControl w:val="0"/>
      <w:jc w:val="both"/>
    </w:pPr>
  </w:style>
  <w:style w:type="paragraph" w:customStyle="1" w:styleId="0712405C5482324380CE50EFCA1A8561">
    <w:name w:val="0712405C5482324380CE50EFCA1A8561"/>
    <w:rsid w:val="00E65DAF"/>
    <w:pPr>
      <w:widowControl w:val="0"/>
      <w:jc w:val="both"/>
    </w:pPr>
  </w:style>
  <w:style w:type="paragraph" w:customStyle="1" w:styleId="294C821FB6E22A4E8F0D6F1A60C0D7E1">
    <w:name w:val="294C821FB6E22A4E8F0D6F1A60C0D7E1"/>
    <w:rsid w:val="00E65DAF"/>
    <w:pPr>
      <w:widowControl w:val="0"/>
      <w:jc w:val="both"/>
    </w:pPr>
  </w:style>
  <w:style w:type="paragraph" w:customStyle="1" w:styleId="F585580AA5715E4F81553F1913ECD3A8">
    <w:name w:val="F585580AA5715E4F81553F1913ECD3A8"/>
    <w:rsid w:val="00E65DAF"/>
    <w:pPr>
      <w:widowControl w:val="0"/>
      <w:jc w:val="both"/>
    </w:pPr>
  </w:style>
  <w:style w:type="paragraph" w:customStyle="1" w:styleId="9349AD5EB7DAAB43B75A1B835DEB626B">
    <w:name w:val="9349AD5EB7DAAB43B75A1B835DEB626B"/>
    <w:rsid w:val="00E65DAF"/>
    <w:pPr>
      <w:widowControl w:val="0"/>
      <w:jc w:val="both"/>
    </w:pPr>
  </w:style>
  <w:style w:type="paragraph" w:customStyle="1" w:styleId="ADE3502E67DFD14E9ECFCC7EA8180CF2">
    <w:name w:val="ADE3502E67DFD14E9ECFCC7EA8180CF2"/>
    <w:rsid w:val="00E65DAF"/>
    <w:pPr>
      <w:widowControl w:val="0"/>
      <w:jc w:val="both"/>
    </w:pPr>
  </w:style>
  <w:style w:type="paragraph" w:customStyle="1" w:styleId="1FFE2C6A56D734438C40D59F57D65475">
    <w:name w:val="1FFE2C6A56D734438C40D59F57D65475"/>
    <w:rsid w:val="00E65DAF"/>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a5"/>
    <w:rsid w:val="00E65DAF"/>
    <w:pPr>
      <w:widowControl/>
      <w:spacing w:after="200"/>
      <w:jc w:val="left"/>
    </w:pPr>
    <w:rPr>
      <w:rFonts w:eastAsiaTheme="minorHAnsi"/>
      <w:kern w:val="0"/>
      <w:sz w:val="20"/>
      <w:szCs w:val="22"/>
    </w:rPr>
  </w:style>
  <w:style w:type="character" w:customStyle="1" w:styleId="a5">
    <w:name w:val="正文文本字符"/>
    <w:basedOn w:val="a1"/>
    <w:link w:val="a4"/>
    <w:rsid w:val="00E65DAF"/>
    <w:rPr>
      <w:rFonts w:eastAsiaTheme="minorHAnsi"/>
      <w:kern w:val="0"/>
      <w:sz w:val="20"/>
      <w:szCs w:val="22"/>
    </w:rPr>
  </w:style>
  <w:style w:type="paragraph" w:customStyle="1" w:styleId="DD1A33ACEC39D147AA06FA34B150C902">
    <w:name w:val="DD1A33ACEC39D147AA06FA34B150C902"/>
    <w:rsid w:val="00E65DAF"/>
    <w:pPr>
      <w:widowControl w:val="0"/>
      <w:jc w:val="both"/>
    </w:pPr>
  </w:style>
  <w:style w:type="paragraph" w:customStyle="1" w:styleId="00202A9FF5D5F54DA33DA3FF2EACA8AC">
    <w:name w:val="00202A9FF5D5F54DA33DA3FF2EACA8AC"/>
    <w:rsid w:val="00E65DAF"/>
    <w:pPr>
      <w:widowControl w:val="0"/>
      <w:jc w:val="both"/>
    </w:pPr>
  </w:style>
  <w:style w:type="paragraph" w:customStyle="1" w:styleId="0041872A694D7E49A58F07BBF3DB60D8">
    <w:name w:val="0041872A694D7E49A58F07BBF3DB60D8"/>
    <w:rsid w:val="00E65DAF"/>
    <w:pPr>
      <w:widowControl w:val="0"/>
      <w:jc w:val="both"/>
    </w:pPr>
  </w:style>
  <w:style w:type="paragraph" w:customStyle="1" w:styleId="084D704794FF44478B80074ACC9316B1">
    <w:name w:val="084D704794FF44478B80074ACC9316B1"/>
    <w:rsid w:val="00E65DAF"/>
    <w:pPr>
      <w:widowControl w:val="0"/>
      <w:jc w:val="both"/>
    </w:pPr>
  </w:style>
  <w:style w:type="paragraph" w:customStyle="1" w:styleId="7A44A123F79F70459F4C08DBC47CEC86">
    <w:name w:val="7A44A123F79F70459F4C08DBC47CEC86"/>
    <w:rsid w:val="00E65DAF"/>
    <w:pPr>
      <w:widowControl w:val="0"/>
      <w:jc w:val="both"/>
    </w:pPr>
  </w:style>
  <w:style w:type="paragraph" w:customStyle="1" w:styleId="A0ECB90132797A48AADD7351CD27571F">
    <w:name w:val="A0ECB90132797A48AADD7351CD27571F"/>
    <w:rsid w:val="00E65DAF"/>
    <w:pPr>
      <w:widowControl w:val="0"/>
      <w:jc w:val="both"/>
    </w:pPr>
  </w:style>
  <w:style w:type="paragraph" w:customStyle="1" w:styleId="60E642A7FCF7644DA86AA7ABDE0042C2">
    <w:name w:val="60E642A7FCF7644DA86AA7ABDE0042C2"/>
    <w:rsid w:val="00E65DAF"/>
    <w:pPr>
      <w:widowControl w:val="0"/>
      <w:jc w:val="both"/>
    </w:pPr>
  </w:style>
  <w:style w:type="paragraph" w:customStyle="1" w:styleId="C4554FE1CAEDFB4092445682B9330C6E">
    <w:name w:val="C4554FE1CAEDFB4092445682B9330C6E"/>
    <w:rsid w:val="00E65DAF"/>
    <w:pPr>
      <w:widowControl w:val="0"/>
      <w:jc w:val="both"/>
    </w:pPr>
  </w:style>
  <w:style w:type="paragraph" w:customStyle="1" w:styleId="8AAF5A58AB0E6E4192DB729162E62471">
    <w:name w:val="8AAF5A58AB0E6E4192DB729162E62471"/>
    <w:rsid w:val="00E65DAF"/>
    <w:pPr>
      <w:widowControl w:val="0"/>
      <w:jc w:val="both"/>
    </w:pPr>
  </w:style>
  <w:style w:type="paragraph" w:customStyle="1" w:styleId="D747BC31DABFF04D800D5727A40DCAB7">
    <w:name w:val="D747BC31DABFF04D800D5727A40DCAB7"/>
    <w:rsid w:val="00E65DAF"/>
    <w:pPr>
      <w:widowControl w:val="0"/>
      <w:jc w:val="both"/>
    </w:pPr>
  </w:style>
  <w:style w:type="paragraph" w:customStyle="1" w:styleId="71DA7A2E3CB4C043BEACB079C34CA8AA">
    <w:name w:val="71DA7A2E3CB4C043BEACB079C34CA8AA"/>
    <w:rsid w:val="00E65DAF"/>
    <w:pPr>
      <w:widowControl w:val="0"/>
      <w:jc w:val="both"/>
    </w:pPr>
  </w:style>
  <w:style w:type="paragraph" w:customStyle="1" w:styleId="F2621809E4A78E4A874D6A1B17E1F4E7">
    <w:name w:val="F2621809E4A78E4A874D6A1B17E1F4E7"/>
    <w:rsid w:val="00E65DAF"/>
    <w:pPr>
      <w:widowControl w:val="0"/>
      <w:jc w:val="both"/>
    </w:pPr>
  </w:style>
  <w:style w:type="paragraph" w:customStyle="1" w:styleId="8783067D6377C04ABC0C0B252D63DD51">
    <w:name w:val="8783067D6377C04ABC0C0B252D63DD51"/>
    <w:rsid w:val="00E65DAF"/>
    <w:pPr>
      <w:widowControl w:val="0"/>
      <w:jc w:val="both"/>
    </w:pPr>
  </w:style>
  <w:style w:type="paragraph" w:customStyle="1" w:styleId="F9080F2E1C00924CA54DB8E1E680D666">
    <w:name w:val="F9080F2E1C00924CA54DB8E1E680D666"/>
    <w:rsid w:val="00E65DAF"/>
    <w:pPr>
      <w:widowControl w:val="0"/>
      <w:jc w:val="both"/>
    </w:pPr>
  </w:style>
  <w:style w:type="paragraph" w:styleId="a">
    <w:name w:val="List Bullet"/>
    <w:basedOn w:val="a0"/>
    <w:rsid w:val="00E65DAF"/>
    <w:pPr>
      <w:widowControl/>
      <w:numPr>
        <w:numId w:val="1"/>
      </w:numPr>
      <w:spacing w:after="120" w:line="276" w:lineRule="auto"/>
      <w:jc w:val="left"/>
    </w:pPr>
    <w:rPr>
      <w:rFonts w:eastAsiaTheme="minorHAnsi"/>
      <w:kern w:val="0"/>
      <w:sz w:val="20"/>
      <w:szCs w:val="22"/>
    </w:rPr>
  </w:style>
  <w:style w:type="paragraph" w:customStyle="1" w:styleId="FF04F1E80A9CAE49ADE8B0D010E30410">
    <w:name w:val="FF04F1E80A9CAE49ADE8B0D010E30410"/>
    <w:rsid w:val="00E65DAF"/>
    <w:pPr>
      <w:widowControl w:val="0"/>
      <w:jc w:val="both"/>
    </w:pPr>
  </w:style>
  <w:style w:type="paragraph" w:customStyle="1" w:styleId="9D3F60524BB3CE45B72BDED0D6C45F02">
    <w:name w:val="9D3F60524BB3CE45B72BDED0D6C45F02"/>
    <w:rsid w:val="00E65DAF"/>
    <w:pPr>
      <w:widowControl w:val="0"/>
      <w:jc w:val="both"/>
    </w:pPr>
  </w:style>
  <w:style w:type="paragraph" w:customStyle="1" w:styleId="0712405C5482324380CE50EFCA1A8561">
    <w:name w:val="0712405C5482324380CE50EFCA1A8561"/>
    <w:rsid w:val="00E65DAF"/>
    <w:pPr>
      <w:widowControl w:val="0"/>
      <w:jc w:val="both"/>
    </w:pPr>
  </w:style>
  <w:style w:type="paragraph" w:customStyle="1" w:styleId="294C821FB6E22A4E8F0D6F1A60C0D7E1">
    <w:name w:val="294C821FB6E22A4E8F0D6F1A60C0D7E1"/>
    <w:rsid w:val="00E65DAF"/>
    <w:pPr>
      <w:widowControl w:val="0"/>
      <w:jc w:val="both"/>
    </w:pPr>
  </w:style>
  <w:style w:type="paragraph" w:customStyle="1" w:styleId="F585580AA5715E4F81553F1913ECD3A8">
    <w:name w:val="F585580AA5715E4F81553F1913ECD3A8"/>
    <w:rsid w:val="00E65DAF"/>
    <w:pPr>
      <w:widowControl w:val="0"/>
      <w:jc w:val="both"/>
    </w:pPr>
  </w:style>
  <w:style w:type="paragraph" w:customStyle="1" w:styleId="9349AD5EB7DAAB43B75A1B835DEB626B">
    <w:name w:val="9349AD5EB7DAAB43B75A1B835DEB626B"/>
    <w:rsid w:val="00E65DAF"/>
    <w:pPr>
      <w:widowControl w:val="0"/>
      <w:jc w:val="both"/>
    </w:pPr>
  </w:style>
  <w:style w:type="paragraph" w:customStyle="1" w:styleId="ADE3502E67DFD14E9ECFCC7EA8180CF2">
    <w:name w:val="ADE3502E67DFD14E9ECFCC7EA8180CF2"/>
    <w:rsid w:val="00E65DAF"/>
    <w:pPr>
      <w:widowControl w:val="0"/>
      <w:jc w:val="both"/>
    </w:pPr>
  </w:style>
  <w:style w:type="paragraph" w:customStyle="1" w:styleId="1FFE2C6A56D734438C40D59F57D65475">
    <w:name w:val="1FFE2C6A56D734438C40D59F57D65475"/>
    <w:rsid w:val="00E65DA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OHO">
      <a:dk1>
        <a:srgbClr val="2E2224"/>
      </a:dk1>
      <a:lt1>
        <a:sysClr val="window" lastClr="FFFFFF"/>
      </a:lt1>
      <a:dk2>
        <a:srgbClr val="48231E"/>
      </a:dk2>
      <a:lt2>
        <a:srgbClr val="CBD8DD"/>
      </a:lt2>
      <a:accent1>
        <a:srgbClr val="61625E"/>
      </a:accent1>
      <a:accent2>
        <a:srgbClr val="964D2C"/>
      </a:accent2>
      <a:accent3>
        <a:srgbClr val="66553E"/>
      </a:accent3>
      <a:accent4>
        <a:srgbClr val="848058"/>
      </a:accent4>
      <a:accent5>
        <a:srgbClr val="AFA14B"/>
      </a:accent5>
      <a:accent6>
        <a:srgbClr val="AD7D4D"/>
      </a:accent6>
      <a:hlink>
        <a:srgbClr val="FFDE66"/>
      </a:hlink>
      <a:folHlink>
        <a:srgbClr val="C0AEBC"/>
      </a:folHlink>
    </a:clrScheme>
    <a:fontScheme name="SOHO">
      <a:majorFont>
        <a:latin typeface="Candara"/>
        <a:ea typeface=""/>
        <a:cs typeface=""/>
        <a:font script="Jpan" typeface="ＭＳ Ｐゴシック"/>
        <a:font script="Hang" typeface="HY견명조"/>
        <a:font script="Hans" typeface="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ＭＳ Ｐゴシック"/>
        <a:font script="Hang" typeface="HY견명조"/>
        <a:font script="Hans" typeface="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a:solidFill>
            <a:schemeClr val="tx1"/>
          </a:solidFill>
        </a:ln>
        <a:effectLst/>
        <a:extLst>
          <a:ext uri="{C572A759-6A51-4108-AA02-DFA0A04FC94B}">
            <ma14:wrappingTextBoxFlag xmlns:ma14="http://schemas.microsoft.com/office/mac/drawingml/2011/main"/>
          </a:ext>
        </a:ex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1A6C4-6BB5-7041-BF25-0C55EBBAA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墨水池提议.dotx</Template>
  <TotalTime>50</TotalTime>
  <Pages>3</Pages>
  <Words>530</Words>
  <Characters>3024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3547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Wang</dc:creator>
  <cp:keywords/>
  <dc:description/>
  <cp:lastModifiedBy>Yang Wang</cp:lastModifiedBy>
  <cp:revision>16</cp:revision>
  <cp:lastPrinted>2012-02-21T06:16:00Z</cp:lastPrinted>
  <dcterms:created xsi:type="dcterms:W3CDTF">2012-03-31T23:45:00Z</dcterms:created>
  <dcterms:modified xsi:type="dcterms:W3CDTF">2012-04-01T00:47:00Z</dcterms:modified>
  <cp:category/>
</cp:coreProperties>
</file>