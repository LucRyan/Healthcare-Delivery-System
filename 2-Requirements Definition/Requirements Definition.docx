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A8542" w14:textId="6C8668BD" w:rsidR="0036225C" w:rsidRDefault="003801EF" w:rsidP="00134A65">
      <w:pPr>
        <w:pStyle w:val="Header-Right"/>
        <w:rPr>
          <w:bCs/>
          <w:smallCaps/>
          <w:szCs w:val="36"/>
        </w:rPr>
      </w:pPr>
      <w:r>
        <w:rPr>
          <w:noProof/>
        </w:rPr>
        <mc:AlternateContent>
          <mc:Choice Requires="wps">
            <w:drawing>
              <wp:anchor distT="0" distB="0" distL="114300" distR="114300" simplePos="0" relativeHeight="251673601" behindDoc="0" locked="0" layoutInCell="1" allowOverlap="1" wp14:anchorId="29AB8173" wp14:editId="56191157">
                <wp:simplePos x="0" y="0"/>
                <wp:positionH relativeFrom="page">
                  <wp:posOffset>106045</wp:posOffset>
                </wp:positionH>
                <wp:positionV relativeFrom="page">
                  <wp:posOffset>5509260</wp:posOffset>
                </wp:positionV>
                <wp:extent cx="7387590" cy="2034540"/>
                <wp:effectExtent l="0" t="25400" r="0" b="22860"/>
                <wp:wrapTight wrapText="bothSides">
                  <wp:wrapPolygon edited="0">
                    <wp:start x="74" y="-270"/>
                    <wp:lineTo x="74" y="21573"/>
                    <wp:lineTo x="21463" y="21573"/>
                    <wp:lineTo x="21463" y="-270"/>
                    <wp:lineTo x="74" y="-270"/>
                  </wp:wrapPolygon>
                </wp:wrapTight>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7590" cy="2034540"/>
                        </a:xfrm>
                        <a:prstGeom prst="rect">
                          <a:avLst/>
                        </a:prstGeom>
                        <a:noFill/>
                        <a:ln>
                          <a:noFill/>
                        </a:ln>
                        <a:effectLst/>
                        <a:extLst>
                          <a:ext uri="{FAA26D3D-D897-4be2-8F04-BA451C77F1D7}">
                            <ma14:placeholder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2ED29B" w14:textId="77777777" w:rsidR="002337AB" w:rsidRPr="009931DC" w:rsidRDefault="002337AB" w:rsidP="00C751CE">
                            <w:pPr>
                              <w:pStyle w:val="a8"/>
                              <w:rPr>
                                <w:bCs w:val="0"/>
                                <w:caps w:val="0"/>
                                <w:smallCaps/>
                                <w:sz w:val="124"/>
                                <w:szCs w:val="170"/>
                              </w:rPr>
                            </w:pPr>
                            <w:r w:rsidRPr="009931DC">
                              <w:rPr>
                                <w:bCs w:val="0"/>
                                <w:caps w:val="0"/>
                                <w:smallCaps/>
                                <w:sz w:val="124"/>
                                <w:szCs w:val="170"/>
                              </w:rPr>
                              <w:t>Requirements</w:t>
                            </w:r>
                          </w:p>
                          <w:p w14:paraId="3A2EC6DC" w14:textId="3B5251EF" w:rsidR="002337AB" w:rsidRPr="009931DC" w:rsidRDefault="002337AB" w:rsidP="009931DC">
                            <w:pPr>
                              <w:pStyle w:val="a8"/>
                              <w:ind w:left="1440"/>
                              <w:rPr>
                                <w:bCs w:val="0"/>
                                <w:caps w:val="0"/>
                                <w:smallCaps/>
                                <w:sz w:val="124"/>
                                <w:szCs w:val="170"/>
                              </w:rPr>
                            </w:pPr>
                            <w:r w:rsidRPr="009931DC">
                              <w:rPr>
                                <w:bCs w:val="0"/>
                                <w:caps w:val="0"/>
                                <w:smallCaps/>
                                <w:sz w:val="124"/>
                                <w:szCs w:val="170"/>
                              </w:rPr>
                              <w:t xml:space="preserve">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a:contourClr>
                            <a:schemeClr val="bg1"/>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margin-left:8.35pt;margin-top:433.8pt;width:581.7pt;height:160.2pt;z-index:25167360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" filled="f" stroked="f">
                <v:path arrowok="t"/>
                <v:textbox>
                  <w:txbxContent>
                    <w:p w14:paraId="4C2ED29B" w14:textId="77777777" w:rsidR="002337AB" w:rsidRPr="009931DC" w:rsidRDefault="002337AB" w:rsidP="00C751CE">
                      <w:pPr>
                        <w:pStyle w:val="a8"/>
                        <w:rPr>
                          <w:bCs w:val="0"/>
                          <w:caps w:val="0"/>
                          <w:smallCaps/>
                          <w:sz w:val="124"/>
                          <w:szCs w:val="170"/>
                        </w:rPr>
                      </w:pPr>
                      <w:r w:rsidRPr="009931DC">
                        <w:rPr>
                          <w:bCs w:val="0"/>
                          <w:caps w:val="0"/>
                          <w:smallCaps/>
                          <w:sz w:val="124"/>
                          <w:szCs w:val="170"/>
                        </w:rPr>
                        <w:t>Requirements</w:t>
                      </w:r>
                    </w:p>
                    <w:p w14:paraId="3A2EC6DC" w14:textId="3B5251EF" w:rsidR="002337AB" w:rsidRPr="009931DC" w:rsidRDefault="002337AB" w:rsidP="009931DC">
                      <w:pPr>
                        <w:pStyle w:val="a8"/>
                        <w:ind w:left="1440"/>
                        <w:rPr>
                          <w:bCs w:val="0"/>
                          <w:caps w:val="0"/>
                          <w:smallCaps/>
                          <w:sz w:val="124"/>
                          <w:szCs w:val="170"/>
                        </w:rPr>
                      </w:pPr>
                      <w:r w:rsidRPr="009931DC">
                        <w:rPr>
                          <w:bCs w:val="0"/>
                          <w:caps w:val="0"/>
                          <w:smallCaps/>
                          <w:sz w:val="124"/>
                          <w:szCs w:val="170"/>
                        </w:rPr>
                        <w:t xml:space="preserve"> Definition</w:t>
                      </w:r>
                    </w:p>
                  </w:txbxContent>
                </v:textbox>
                <w10:wrap type="tight"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7FE796A5" wp14:editId="728B4268">
                <wp:simplePos x="0" y="0"/>
                <wp:positionH relativeFrom="margin">
                  <wp:align>center</wp:align>
                </wp:positionH>
                <wp:positionV relativeFrom="page">
                  <wp:posOffset>915670</wp:posOffset>
                </wp:positionV>
                <wp:extent cx="6400800" cy="548640"/>
                <wp:effectExtent l="0" t="0" r="0" b="10160"/>
                <wp:wrapTight wrapText="bothSides">
                  <wp:wrapPolygon edited="0">
                    <wp:start x="86" y="0"/>
                    <wp:lineTo x="86" y="21000"/>
                    <wp:lineTo x="21429" y="21000"/>
                    <wp:lineTo x="21429" y="0"/>
                    <wp:lineTo x="86" y="0"/>
                  </wp:wrapPolygon>
                </wp:wrapTight>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300A7" w14:textId="5FEF2FA9" w:rsidR="002337AB" w:rsidRPr="00300649" w:rsidRDefault="002337AB" w:rsidP="00294606">
                            <w:pPr>
                              <w:pStyle w:val="ContactDetails"/>
                              <w:wordWrap w:val="0"/>
                              <w:rPr>
                                <w:smallCaps/>
                                <w:szCs w:val="16"/>
                              </w:rPr>
                            </w:pPr>
                            <w:r w:rsidRPr="00300649">
                              <w:rPr>
                                <w:smallCaps/>
                                <w:szCs w:val="16"/>
                              </w:rPr>
                              <w:t>C</w:t>
                            </w:r>
                            <w:r>
                              <w:rPr>
                                <w:smallCaps/>
                                <w:szCs w:val="16"/>
                              </w:rPr>
                              <w:t>S522-Mobile Systems and Applications</w:t>
                            </w:r>
                            <w:r w:rsidRPr="00300649">
                              <w:rPr>
                                <w:smallCaps/>
                                <w:szCs w:val="16"/>
                              </w:rPr>
                              <w:br/>
                              <w:t>Cell: 917-587-8550</w:t>
                            </w:r>
                            <w:r w:rsidRPr="00300649">
                              <w:rPr>
                                <w:smallCaps/>
                                <w:szCs w:val="16"/>
                              </w:rPr>
                              <w:br/>
                            </w:r>
                            <w:r w:rsidRPr="00300649">
                              <w:rPr>
                                <w:smallCaps/>
                                <w:szCs w:val="16"/>
                                <w:lang w:val="zh-CN"/>
                              </w:rPr>
                              <w:t>Email: Luckin89@gmail.com</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72.1pt;width:7in;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" o:allowincell="f" filled="f" stroked="f">
                <v:textbox inset=",0,,0">
                  <w:txbxContent>
                    <w:p w14:paraId="371300A7" w14:textId="5FEF2FA9" w:rsidR="002337AB" w:rsidRPr="00300649" w:rsidRDefault="002337AB" w:rsidP="00294606">
                      <w:pPr>
                        <w:pStyle w:val="ContactDetails"/>
                        <w:wordWrap w:val="0"/>
                        <w:rPr>
                          <w:smallCaps/>
                          <w:szCs w:val="16"/>
                        </w:rPr>
                      </w:pPr>
                      <w:r w:rsidRPr="00300649">
                        <w:rPr>
                          <w:smallCaps/>
                          <w:szCs w:val="16"/>
                        </w:rPr>
                        <w:t>C</w:t>
                      </w:r>
                      <w:r>
                        <w:rPr>
                          <w:smallCaps/>
                          <w:szCs w:val="16"/>
                        </w:rPr>
                        <w:t>S522-Mobile Systems and Applications</w:t>
                      </w:r>
                      <w:r w:rsidRPr="00300649">
                        <w:rPr>
                          <w:smallCaps/>
                          <w:szCs w:val="16"/>
                        </w:rPr>
                        <w:br/>
                        <w:t>Cell: 917-587-8550</w:t>
                      </w:r>
                      <w:r w:rsidRPr="00300649">
                        <w:rPr>
                          <w:smallCaps/>
                          <w:szCs w:val="16"/>
                        </w:rPr>
                        <w:br/>
                      </w:r>
                      <w:r w:rsidRPr="00300649">
                        <w:rPr>
                          <w:smallCaps/>
                          <w:szCs w:val="16"/>
                          <w:lang w:val="zh-CN"/>
                        </w:rPr>
                        <w:t>Email: Luckin89@gmail.com</w:t>
                      </w:r>
                    </w:p>
                  </w:txbxContent>
                </v:textbox>
                <w10:wrap type="tight" anchorx="margin" anchory="page"/>
              </v:shape>
            </w:pict>
          </mc:Fallback>
        </mc:AlternateContent>
      </w:r>
      <w:r>
        <w:rPr>
          <w:noProof/>
        </w:rPr>
        <mc:AlternateContent>
          <mc:Choice Requires="wps">
            <w:drawing>
              <wp:anchor distT="0" distB="0" distL="114300" distR="114300" simplePos="0" relativeHeight="251661312" behindDoc="0" locked="0" layoutInCell="0" allowOverlap="1" wp14:anchorId="637F8365" wp14:editId="2DE09E06">
                <wp:simplePos x="0" y="0"/>
                <wp:positionH relativeFrom="margin">
                  <wp:align>center</wp:align>
                </wp:positionH>
                <wp:positionV relativeFrom="page">
                  <wp:posOffset>8246745</wp:posOffset>
                </wp:positionV>
                <wp:extent cx="6400800" cy="274320"/>
                <wp:effectExtent l="0" t="0" r="0" b="5080"/>
                <wp:wrapTight wrapText="bothSides">
                  <wp:wrapPolygon edited="0">
                    <wp:start x="86" y="0"/>
                    <wp:lineTo x="86" y="20000"/>
                    <wp:lineTo x="21429" y="20000"/>
                    <wp:lineTo x="21429" y="0"/>
                    <wp:lineTo x="86" y="0"/>
                  </wp:wrapPolygon>
                </wp:wrapTight>
                <wp:docPr id="1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5B66F466" w14:textId="6C609A51" w:rsidR="002337AB" w:rsidRPr="00BD0034" w:rsidRDefault="002337AB">
                            <w:pPr>
                              <w:pStyle w:val="aa"/>
                              <w:rPr>
                                <w:bCs/>
                                <w:smallCaps/>
                                <w:szCs w:val="28"/>
                              </w:rPr>
                            </w:pPr>
                            <w:r>
                              <w:rPr>
                                <w:bCs/>
                                <w:smallCaps/>
                                <w:szCs w:val="28"/>
                              </w:rPr>
                              <w:t>Mar. 29</w:t>
                            </w:r>
                            <w:r w:rsidRPr="00BD0034">
                              <w:rPr>
                                <w:bCs/>
                                <w:smallCaps/>
                                <w:szCs w:val="28"/>
                                <w:vertAlign w:val="superscript"/>
                              </w:rPr>
                              <w:t>th</w:t>
                            </w:r>
                            <w:r>
                              <w:rPr>
                                <w:bCs/>
                                <w:smallCaps/>
                                <w:szCs w:val="28"/>
                              </w:rPr>
                              <w:t xml:space="preserve"> 2012</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8" type="#_x0000_t202" style="position:absolute;margin-left:0;margin-top:649.35pt;width:7in;height:21.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" o:allowincell="f" filled="f" stroked="f">
                <v:textbox inset=",0,,0">
                  <w:txbxContent>
                    <w:p w14:paraId="5B66F466" w14:textId="6C609A51" w:rsidR="002337AB" w:rsidRPr="00BD0034" w:rsidRDefault="002337AB">
                      <w:pPr>
                        <w:pStyle w:val="aa"/>
                        <w:rPr>
                          <w:bCs/>
                          <w:smallCaps/>
                          <w:szCs w:val="28"/>
                        </w:rPr>
                      </w:pPr>
                      <w:r>
                        <w:rPr>
                          <w:bCs/>
                          <w:smallCaps/>
                          <w:szCs w:val="28"/>
                        </w:rPr>
                        <w:t>Mar. 29</w:t>
                      </w:r>
                      <w:r w:rsidRPr="00BD0034">
                        <w:rPr>
                          <w:bCs/>
                          <w:smallCaps/>
                          <w:szCs w:val="28"/>
                          <w:vertAlign w:val="superscript"/>
                        </w:rPr>
                        <w:t>th</w:t>
                      </w:r>
                      <w:r>
                        <w:rPr>
                          <w:bCs/>
                          <w:smallCaps/>
                          <w:szCs w:val="28"/>
                        </w:rPr>
                        <w:t xml:space="preserve"> 2012</w:t>
                      </w:r>
                    </w:p>
                  </w:txbxContent>
                </v:textbox>
                <w10:wrap type="tight" anchorx="margin" anchory="page"/>
              </v:shape>
            </w:pict>
          </mc:Fallback>
        </mc:AlternateContent>
      </w:r>
      <w:r>
        <w:rPr>
          <w:noProof/>
        </w:rPr>
        <mc:AlternateContent>
          <mc:Choice Requires="wps">
            <w:drawing>
              <wp:anchor distT="0" distB="0" distL="114300" distR="114300" simplePos="0" relativeHeight="251662336" behindDoc="0" locked="0" layoutInCell="0" allowOverlap="1" wp14:anchorId="1D1B07FA" wp14:editId="310DB359">
                <wp:simplePos x="0" y="0"/>
                <wp:positionH relativeFrom="margin">
                  <wp:align>center</wp:align>
                </wp:positionH>
                <wp:positionV relativeFrom="page">
                  <wp:posOffset>8510905</wp:posOffset>
                </wp:positionV>
                <wp:extent cx="6400800" cy="671195"/>
                <wp:effectExtent l="0" t="0" r="0" b="14605"/>
                <wp:wrapTight wrapText="bothSides">
                  <wp:wrapPolygon edited="0">
                    <wp:start x="86" y="0"/>
                    <wp:lineTo x="86" y="21253"/>
                    <wp:lineTo x="21429" y="21253"/>
                    <wp:lineTo x="21429" y="0"/>
                    <wp:lineTo x="86" y="0"/>
                  </wp:wrapPolygon>
                </wp:wrapTight>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71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74AF0260" w14:textId="5A308349" w:rsidR="002337AB" w:rsidRPr="002004B2" w:rsidRDefault="002337AB">
                            <w:pPr>
                              <w:pStyle w:val="ac"/>
                              <w:rPr>
                                <w:smallCaps/>
                                <w:sz w:val="52"/>
                                <w:szCs w:val="56"/>
                              </w:rPr>
                            </w:pPr>
                            <w:r>
                              <w:rPr>
                                <w:smallCaps/>
                                <w:sz w:val="52"/>
                                <w:szCs w:val="56"/>
                              </w:rPr>
                              <w:t>CS522 Mobile Systems and Applications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0;margin-top:670.15pt;width:7in;height:52.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" o:allowincell="f" filled="f" stroked="f">
                <v:textbox inset=",0,,0">
                  <w:txbxContent>
                    <w:p w14:paraId="74AF0260" w14:textId="5A308349" w:rsidR="002337AB" w:rsidRPr="002004B2" w:rsidRDefault="002337AB">
                      <w:pPr>
                        <w:pStyle w:val="ac"/>
                        <w:rPr>
                          <w:smallCaps/>
                          <w:sz w:val="52"/>
                          <w:szCs w:val="56"/>
                        </w:rPr>
                      </w:pPr>
                      <w:r>
                        <w:rPr>
                          <w:smallCaps/>
                          <w:sz w:val="52"/>
                          <w:szCs w:val="56"/>
                        </w:rPr>
                        <w:t>CS522 Mobile Systems and Applications</w:t>
                      </w:r>
                    </w:p>
                  </w:txbxContent>
                </v:textbox>
                <w10:wrap type="tight" anchorx="margin" anchory="page"/>
              </v:shape>
            </w:pict>
          </mc:Fallback>
        </mc:AlternateContent>
      </w:r>
      <w:r>
        <w:rPr>
          <w:noProof/>
        </w:rPr>
        <mc:AlternateContent>
          <mc:Choice Requires="wps">
            <w:drawing>
              <wp:anchor distT="0" distB="0" distL="114300" distR="114300" simplePos="0" relativeHeight="251660288" behindDoc="0" locked="0" layoutInCell="0" allowOverlap="1" wp14:anchorId="75A639A4" wp14:editId="04FE4064">
                <wp:simplePos x="0" y="0"/>
                <wp:positionH relativeFrom="margin">
                  <wp:align>center</wp:align>
                </wp:positionH>
                <wp:positionV relativeFrom="page">
                  <wp:posOffset>650240</wp:posOffset>
                </wp:positionV>
                <wp:extent cx="6400800" cy="274320"/>
                <wp:effectExtent l="0" t="0" r="0" b="5080"/>
                <wp:wrapTight wrapText="bothSides">
                  <wp:wrapPolygon edited="0">
                    <wp:start x="86" y="0"/>
                    <wp:lineTo x="86" y="20000"/>
                    <wp:lineTo x="21429" y="20000"/>
                    <wp:lineTo x="21429" y="0"/>
                    <wp:lineTo x="86" y="0"/>
                  </wp:wrapPolygon>
                </wp:wrapTight>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81CDB" w14:textId="306A1A02" w:rsidR="002337AB" w:rsidRPr="00D06DF4" w:rsidRDefault="002337AB" w:rsidP="00294606">
                            <w:pPr>
                              <w:pStyle w:val="af0"/>
                              <w:wordWrap w:val="0"/>
                              <w:rPr>
                                <w:bCs/>
                                <w:smallCaps/>
                              </w:rPr>
                            </w:pPr>
                            <w:r>
                              <w:rPr>
                                <w:bCs/>
                                <w:smallCaps/>
                              </w:rPr>
                              <w:t>Yang Wang</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0;margin-top:51.2pt;width:7in;height:21.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" o:allowincell="f" filled="f" stroked="f">
                <v:textbox inset=",0,,0">
                  <w:txbxContent>
                    <w:p w14:paraId="54581CDB" w14:textId="306A1A02" w:rsidR="002337AB" w:rsidRPr="00D06DF4" w:rsidRDefault="002337AB" w:rsidP="00294606">
                      <w:pPr>
                        <w:pStyle w:val="af0"/>
                        <w:wordWrap w:val="0"/>
                        <w:rPr>
                          <w:bCs/>
                          <w:smallCaps/>
                        </w:rPr>
                      </w:pPr>
                      <w:r>
                        <w:rPr>
                          <w:bCs/>
                          <w:smallCaps/>
                        </w:rPr>
                        <w:t>Yang Wang</w:t>
                      </w:r>
                    </w:p>
                  </w:txbxContent>
                </v:textbox>
                <w10:wrap type="tight" anchorx="margin" anchory="page"/>
              </v:shape>
            </w:pict>
          </mc:Fallback>
        </mc:AlternateContent>
      </w:r>
      <w:r w:rsidR="00B76B58">
        <w:br w:type="page"/>
      </w:r>
      <w:r w:rsidR="008B6AEF" w:rsidRPr="0036225C">
        <w:rPr>
          <w:bCs/>
          <w:smallCaps/>
          <w:szCs w:val="36"/>
        </w:rPr>
        <w:t>Persona Expectations</w:t>
      </w:r>
    </w:p>
    <w:p w14:paraId="7B6CFBD7" w14:textId="77777777" w:rsidR="00134A65" w:rsidRPr="00134A65" w:rsidRDefault="00134A65" w:rsidP="00134A65">
      <w:pPr>
        <w:pStyle w:val="Header-Right"/>
        <w:rPr>
          <w:bCs/>
          <w:smallCaps/>
          <w:szCs w:val="36"/>
        </w:rPr>
      </w:pPr>
    </w:p>
    <w:p w14:paraId="50CCECE6" w14:textId="1983AB95" w:rsidR="00412FD6" w:rsidRPr="008B6AEF" w:rsidRDefault="008B6AEF" w:rsidP="00AE1E2E">
      <w:pPr>
        <w:pStyle w:val="af5"/>
        <w:numPr>
          <w:ilvl w:val="0"/>
          <w:numId w:val="14"/>
        </w:numPr>
        <w:ind w:firstLineChars="0"/>
      </w:pPr>
      <w:r>
        <w:rPr>
          <w:rFonts w:eastAsia="Cambria"/>
          <w:sz w:val="22"/>
        </w:rPr>
        <w:t>They want to have a convenience way to collect patients’ information, includes audio &amp; video health data and geolocation information.</w:t>
      </w:r>
    </w:p>
    <w:p w14:paraId="1FCCC223" w14:textId="63C826E4" w:rsidR="008B6AEF" w:rsidRPr="008B6AEF" w:rsidRDefault="008B6AEF" w:rsidP="00AE1E2E">
      <w:pPr>
        <w:pStyle w:val="af5"/>
        <w:numPr>
          <w:ilvl w:val="0"/>
          <w:numId w:val="14"/>
        </w:numPr>
        <w:ind w:firstLineChars="0"/>
      </w:pPr>
      <w:r>
        <w:rPr>
          <w:rFonts w:eastAsia="Cambria"/>
          <w:sz w:val="22"/>
        </w:rPr>
        <w:t>They want to view patients’ information on mobile platform.</w:t>
      </w:r>
    </w:p>
    <w:p w14:paraId="080931CC" w14:textId="4F93B04B" w:rsidR="008B6AEF" w:rsidRPr="002B4EA7" w:rsidRDefault="008B6AEF" w:rsidP="00AE1E2E">
      <w:pPr>
        <w:pStyle w:val="af5"/>
        <w:numPr>
          <w:ilvl w:val="0"/>
          <w:numId w:val="14"/>
        </w:numPr>
        <w:ind w:firstLineChars="0"/>
      </w:pPr>
      <w:r>
        <w:rPr>
          <w:rFonts w:eastAsia="Cambria"/>
          <w:sz w:val="22"/>
        </w:rPr>
        <w:t xml:space="preserve">They want to make a visit plan based on the </w:t>
      </w:r>
      <w:r w:rsidR="005C668C">
        <w:rPr>
          <w:rFonts w:eastAsia="Cambria"/>
          <w:sz w:val="22"/>
        </w:rPr>
        <w:t>patients’ location.</w:t>
      </w:r>
    </w:p>
    <w:p w14:paraId="6C5334EE" w14:textId="7A215470" w:rsidR="002B4EA7" w:rsidRPr="00DE593B" w:rsidRDefault="002B4EA7" w:rsidP="00AE1E2E">
      <w:pPr>
        <w:pStyle w:val="af5"/>
        <w:numPr>
          <w:ilvl w:val="0"/>
          <w:numId w:val="14"/>
        </w:numPr>
        <w:ind w:firstLineChars="0"/>
      </w:pPr>
      <w:r>
        <w:rPr>
          <w:rFonts w:eastAsia="Cambria"/>
          <w:sz w:val="22"/>
        </w:rPr>
        <w:t>They want to communication among the community health workers.</w:t>
      </w:r>
    </w:p>
    <w:p w14:paraId="78E76DC8" w14:textId="77777777" w:rsidR="00DE593B" w:rsidRDefault="00DE593B" w:rsidP="00DE593B"/>
    <w:p w14:paraId="200A7640" w14:textId="4769C018" w:rsidR="008927AC" w:rsidRDefault="00DE593B" w:rsidP="00DE593B">
      <w:pPr>
        <w:rPr>
          <w:sz w:val="22"/>
          <w:szCs w:val="22"/>
        </w:rPr>
      </w:pPr>
      <w:r w:rsidRPr="004C6936">
        <w:rPr>
          <w:sz w:val="22"/>
          <w:szCs w:val="22"/>
        </w:rPr>
        <w:t>From the users’ expectations we could see that we need following function in application,</w:t>
      </w:r>
    </w:p>
    <w:p w14:paraId="3EFB2645" w14:textId="77777777" w:rsidR="00EB3A73" w:rsidRPr="004C6936" w:rsidRDefault="00EB3A73" w:rsidP="00DE593B">
      <w:pPr>
        <w:rPr>
          <w:sz w:val="22"/>
          <w:szCs w:val="22"/>
        </w:rPr>
      </w:pPr>
    </w:p>
    <w:p w14:paraId="2A831301" w14:textId="1F7C5497" w:rsidR="00DE593B" w:rsidRPr="00EB3A73" w:rsidRDefault="00DE593B" w:rsidP="00EB3A73">
      <w:pPr>
        <w:pStyle w:val="af5"/>
        <w:numPr>
          <w:ilvl w:val="0"/>
          <w:numId w:val="25"/>
        </w:numPr>
        <w:ind w:firstLineChars="0"/>
        <w:rPr>
          <w:sz w:val="22"/>
          <w:szCs w:val="22"/>
        </w:rPr>
      </w:pPr>
      <w:r w:rsidRPr="00EB3A73">
        <w:rPr>
          <w:sz w:val="22"/>
          <w:szCs w:val="22"/>
        </w:rPr>
        <w:t>Client Interface, use to collect the patients’ information.</w:t>
      </w:r>
    </w:p>
    <w:p w14:paraId="585A6909" w14:textId="5FC3B615" w:rsidR="00DE593B" w:rsidRPr="00EB3A73" w:rsidRDefault="00DE593B" w:rsidP="00EB3A73">
      <w:pPr>
        <w:pStyle w:val="af5"/>
        <w:numPr>
          <w:ilvl w:val="0"/>
          <w:numId w:val="25"/>
        </w:numPr>
        <w:ind w:firstLineChars="0"/>
        <w:rPr>
          <w:sz w:val="22"/>
          <w:szCs w:val="22"/>
        </w:rPr>
      </w:pPr>
      <w:r w:rsidRPr="00EB3A73">
        <w:rPr>
          <w:sz w:val="22"/>
          <w:szCs w:val="22"/>
        </w:rPr>
        <w:t>Data Base, divide into two parts: one stores the health information in local storage</w:t>
      </w:r>
      <w:r w:rsidR="003C20DC" w:rsidRPr="00EB3A73">
        <w:rPr>
          <w:sz w:val="22"/>
          <w:szCs w:val="22"/>
        </w:rPr>
        <w:t xml:space="preserve"> </w:t>
      </w:r>
      <w:r w:rsidR="00BD29EC" w:rsidRPr="00EB3A73">
        <w:rPr>
          <w:sz w:val="22"/>
          <w:szCs w:val="22"/>
        </w:rPr>
        <w:t>(or maybe aggregate to the web server)</w:t>
      </w:r>
      <w:r w:rsidRPr="00EB3A73">
        <w:rPr>
          <w:sz w:val="22"/>
          <w:szCs w:val="22"/>
        </w:rPr>
        <w:t>, another on the cloud that could send the control information (such as location information, health data status etc.) used for the “control plane”.</w:t>
      </w:r>
    </w:p>
    <w:p w14:paraId="33E1AF86" w14:textId="6A041F7D" w:rsidR="006F11BB" w:rsidRPr="00EB3A73" w:rsidRDefault="00390ECA" w:rsidP="00EB3A73">
      <w:pPr>
        <w:pStyle w:val="af5"/>
        <w:numPr>
          <w:ilvl w:val="0"/>
          <w:numId w:val="25"/>
        </w:numPr>
        <w:ind w:firstLineChars="0"/>
        <w:rPr>
          <w:sz w:val="22"/>
          <w:szCs w:val="22"/>
        </w:rPr>
      </w:pPr>
      <w:r w:rsidRPr="00EB3A73">
        <w:rPr>
          <w:sz w:val="22"/>
          <w:szCs w:val="22"/>
        </w:rPr>
        <w:t xml:space="preserve">CHW’s interface, use to get the patients information, track the </w:t>
      </w:r>
      <w:r w:rsidR="009323C1" w:rsidRPr="00EB3A73">
        <w:rPr>
          <w:sz w:val="22"/>
          <w:szCs w:val="22"/>
        </w:rPr>
        <w:t>users’</w:t>
      </w:r>
      <w:r w:rsidRPr="00EB3A73">
        <w:rPr>
          <w:sz w:val="22"/>
          <w:szCs w:val="22"/>
        </w:rPr>
        <w:t xml:space="preserve"> location</w:t>
      </w:r>
      <w:r w:rsidR="009323C1" w:rsidRPr="00EB3A73">
        <w:rPr>
          <w:sz w:val="22"/>
          <w:szCs w:val="22"/>
        </w:rPr>
        <w:t>s</w:t>
      </w:r>
      <w:r w:rsidRPr="00EB3A73">
        <w:rPr>
          <w:sz w:val="22"/>
          <w:szCs w:val="22"/>
        </w:rPr>
        <w:t xml:space="preserve"> to </w:t>
      </w:r>
      <w:r w:rsidR="009323C1" w:rsidRPr="00EB3A73">
        <w:rPr>
          <w:sz w:val="22"/>
          <w:szCs w:val="22"/>
        </w:rPr>
        <w:t>navigating CHWs</w:t>
      </w:r>
      <w:r w:rsidRPr="00EB3A73">
        <w:rPr>
          <w:sz w:val="22"/>
          <w:szCs w:val="22"/>
        </w:rPr>
        <w:t xml:space="preserve"> to those patients</w:t>
      </w:r>
      <w:r w:rsidR="009323C1" w:rsidRPr="00EB3A73">
        <w:rPr>
          <w:sz w:val="22"/>
          <w:szCs w:val="22"/>
        </w:rPr>
        <w:t xml:space="preserve"> and communication with other CHWs exchange patient data on cloud.</w:t>
      </w:r>
    </w:p>
    <w:p w14:paraId="5B9E7BE6" w14:textId="77777777" w:rsidR="009323C1" w:rsidRDefault="009323C1" w:rsidP="009323C1">
      <w:pPr>
        <w:pStyle w:val="af5"/>
        <w:ind w:left="1200" w:firstLineChars="0" w:firstLine="0"/>
      </w:pPr>
    </w:p>
    <w:p w14:paraId="7971299A" w14:textId="77777777" w:rsidR="00B00A9A" w:rsidRDefault="00D51F2B" w:rsidP="00B00A9A">
      <w:pPr>
        <w:keepNext/>
        <w:jc w:val="center"/>
      </w:pPr>
      <w:r>
        <w:rPr>
          <w:noProof/>
        </w:rPr>
        <w:drawing>
          <wp:inline distT="0" distB="0" distL="0" distR="0" wp14:anchorId="1A2A1808" wp14:editId="5863CA96">
            <wp:extent cx="3266440" cy="2416872"/>
            <wp:effectExtent l="0" t="0" r="10160" b="0"/>
            <wp:docPr id="2" name="图片 2" descr="Mac OS:Users:apple:Desktop:Sketch Pad 1 Pag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 OS:Users:apple:Desktop:Sketch Pad 1 Page 6.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5695" t="22222" r="22685" b="16666"/>
                    <a:stretch/>
                  </pic:blipFill>
                  <pic:spPr bwMode="auto">
                    <a:xfrm>
                      <a:off x="0" y="0"/>
                      <a:ext cx="3267446" cy="2417616"/>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59F7DA56" w14:textId="1F12CB0B" w:rsidR="002441E5" w:rsidRDefault="00B00A9A" w:rsidP="00B00A9A">
      <w:pPr>
        <w:pStyle w:val="af6"/>
        <w:jc w:val="center"/>
      </w:pPr>
      <w:r>
        <w:t xml:space="preserve">Figure </w:t>
      </w:r>
      <w:fldSimple w:instr=" SEQ Figure \* ARABIC ">
        <w:r>
          <w:rPr>
            <w:noProof/>
          </w:rPr>
          <w:t>1</w:t>
        </w:r>
      </w:fldSimple>
      <w:r>
        <w:t xml:space="preserve"> Process of information communication</w:t>
      </w:r>
    </w:p>
    <w:p w14:paraId="0B3F1081" w14:textId="77777777" w:rsidR="006631D3" w:rsidRDefault="006631D3" w:rsidP="006631D3">
      <w:pPr>
        <w:rPr>
          <w:sz w:val="22"/>
        </w:rPr>
      </w:pPr>
    </w:p>
    <w:p w14:paraId="0DAFBE12" w14:textId="77777777" w:rsidR="00412F45" w:rsidRPr="006631D3" w:rsidRDefault="00412F45" w:rsidP="006631D3">
      <w:pPr>
        <w:rPr>
          <w:sz w:val="22"/>
        </w:rPr>
      </w:pPr>
    </w:p>
    <w:p w14:paraId="0B785F22" w14:textId="77777777" w:rsidR="006A3D9C" w:rsidRDefault="006631D3" w:rsidP="00EB3A73">
      <w:pPr>
        <w:rPr>
          <w:sz w:val="22"/>
        </w:rPr>
      </w:pPr>
      <w:r w:rsidRPr="00EB3A73">
        <w:rPr>
          <w:sz w:val="22"/>
        </w:rPr>
        <w:t>The goals of primary</w:t>
      </w:r>
      <w:r w:rsidR="00983ADE" w:rsidRPr="00EB3A73">
        <w:rPr>
          <w:sz w:val="22"/>
        </w:rPr>
        <w:t xml:space="preserve"> persona are: </w:t>
      </w:r>
    </w:p>
    <w:p w14:paraId="02B0D37C" w14:textId="77777777" w:rsidR="00D4141E" w:rsidRPr="00EB3A73" w:rsidRDefault="00D4141E" w:rsidP="00EB3A73">
      <w:pPr>
        <w:rPr>
          <w:sz w:val="22"/>
        </w:rPr>
      </w:pPr>
    </w:p>
    <w:p w14:paraId="19646DBF" w14:textId="1038083F" w:rsidR="006631D3" w:rsidRPr="00EB3A73" w:rsidRDefault="006A3D9C" w:rsidP="00EB3A73">
      <w:pPr>
        <w:pStyle w:val="af5"/>
        <w:numPr>
          <w:ilvl w:val="0"/>
          <w:numId w:val="26"/>
        </w:numPr>
        <w:ind w:firstLineChars="0"/>
        <w:rPr>
          <w:sz w:val="22"/>
        </w:rPr>
      </w:pPr>
      <w:r w:rsidRPr="00EB3A73">
        <w:rPr>
          <w:sz w:val="22"/>
        </w:rPr>
        <w:t xml:space="preserve">Conveniently gather </w:t>
      </w:r>
      <w:r w:rsidR="005D255D" w:rsidRPr="00EB3A73">
        <w:rPr>
          <w:sz w:val="22"/>
        </w:rPr>
        <w:t>patients’</w:t>
      </w:r>
      <w:r w:rsidRPr="00EB3A73">
        <w:rPr>
          <w:sz w:val="22"/>
        </w:rPr>
        <w:t xml:space="preserve"> information.</w:t>
      </w:r>
    </w:p>
    <w:p w14:paraId="1F838C6C" w14:textId="6511D51B" w:rsidR="005D255D" w:rsidRPr="00EB3A73" w:rsidRDefault="00EB3A73" w:rsidP="00EB3A73">
      <w:pPr>
        <w:pStyle w:val="af5"/>
        <w:numPr>
          <w:ilvl w:val="0"/>
          <w:numId w:val="26"/>
        </w:numPr>
        <w:ind w:firstLineChars="0"/>
        <w:rPr>
          <w:sz w:val="22"/>
        </w:rPr>
      </w:pPr>
      <w:r w:rsidRPr="00EB3A73">
        <w:rPr>
          <w:sz w:val="22"/>
        </w:rPr>
        <w:t>Track patients’ location.</w:t>
      </w:r>
    </w:p>
    <w:p w14:paraId="6319850B" w14:textId="5E7B9B2E" w:rsidR="00EB3A73" w:rsidRDefault="00EB3A73" w:rsidP="00EB3A73">
      <w:pPr>
        <w:pStyle w:val="af5"/>
        <w:numPr>
          <w:ilvl w:val="0"/>
          <w:numId w:val="26"/>
        </w:numPr>
        <w:ind w:firstLineChars="0"/>
        <w:rPr>
          <w:sz w:val="22"/>
        </w:rPr>
      </w:pPr>
      <w:r w:rsidRPr="00EB3A73">
        <w:rPr>
          <w:sz w:val="22"/>
        </w:rPr>
        <w:t>Communication with other CHWs and exchange patients’ information.</w:t>
      </w:r>
    </w:p>
    <w:p w14:paraId="5C9030A2" w14:textId="76FDB37B" w:rsidR="00EC0BE0" w:rsidRDefault="00EC0BE0" w:rsidP="0036225C">
      <w:pPr>
        <w:pStyle w:val="Header-Right"/>
        <w:rPr>
          <w:b w:val="0"/>
          <w:smallCaps/>
          <w:color w:val="61625E" w:themeColor="accent1"/>
          <w:sz w:val="28"/>
          <w:szCs w:val="28"/>
          <w:lang w:val="zh-CN"/>
        </w:rPr>
      </w:pPr>
      <w:r>
        <w:rPr>
          <w:sz w:val="22"/>
        </w:rPr>
        <w:br w:type="page"/>
      </w:r>
      <w:r w:rsidRPr="0036225C">
        <w:rPr>
          <w:bCs/>
          <w:smallCaps/>
          <w:szCs w:val="36"/>
        </w:rPr>
        <w:t>Context Scenario</w:t>
      </w:r>
    </w:p>
    <w:p w14:paraId="4BF83FAD" w14:textId="77777777" w:rsidR="00412F45" w:rsidRPr="00EC0BE0" w:rsidRDefault="00412F45" w:rsidP="00EC0BE0">
      <w:pPr>
        <w:rPr>
          <w:b/>
          <w:sz w:val="22"/>
        </w:rPr>
      </w:pPr>
    </w:p>
    <w:p w14:paraId="3F068304" w14:textId="5E616C40" w:rsidR="00EC0BE0" w:rsidRDefault="00412F45" w:rsidP="0036225C">
      <w:pPr>
        <w:pStyle w:val="af5"/>
        <w:numPr>
          <w:ilvl w:val="0"/>
          <w:numId w:val="27"/>
        </w:numPr>
        <w:ind w:firstLineChars="0"/>
        <w:jc w:val="both"/>
        <w:rPr>
          <w:sz w:val="22"/>
        </w:rPr>
      </w:pPr>
      <w:r>
        <w:rPr>
          <w:sz w:val="22"/>
        </w:rPr>
        <w:t>While</w:t>
      </w:r>
      <w:r w:rsidR="00171B67">
        <w:rPr>
          <w:sz w:val="22"/>
        </w:rPr>
        <w:t xml:space="preserve"> getting ready in the morning, Jen</w:t>
      </w:r>
      <w:r w:rsidR="00CE6A9E">
        <w:rPr>
          <w:sz w:val="22"/>
        </w:rPr>
        <w:t>nifer uses her phone</w:t>
      </w:r>
      <w:r w:rsidR="00E60D80">
        <w:rPr>
          <w:sz w:val="22"/>
        </w:rPr>
        <w:t xml:space="preserve"> to check the notification of patients’ information status.</w:t>
      </w:r>
      <w:r w:rsidR="000036ED">
        <w:rPr>
          <w:sz w:val="22"/>
        </w:rPr>
        <w:t xml:space="preserve"> The application already </w:t>
      </w:r>
      <w:r w:rsidR="000036ED" w:rsidRPr="005030BB">
        <w:rPr>
          <w:b/>
          <w:color w:val="964D2C" w:themeColor="accent2"/>
          <w:sz w:val="22"/>
        </w:rPr>
        <w:t>received the notification</w:t>
      </w:r>
      <w:r w:rsidR="000036ED">
        <w:rPr>
          <w:sz w:val="22"/>
        </w:rPr>
        <w:t xml:space="preserve"> and Jennifer only need </w:t>
      </w:r>
      <w:r w:rsidR="000036ED" w:rsidRPr="005030BB">
        <w:rPr>
          <w:b/>
          <w:color w:val="964D2C" w:themeColor="accent2"/>
          <w:sz w:val="22"/>
        </w:rPr>
        <w:t>click them to download</w:t>
      </w:r>
      <w:r w:rsidR="000036ED">
        <w:rPr>
          <w:sz w:val="22"/>
        </w:rPr>
        <w:t xml:space="preserve">, it is more </w:t>
      </w:r>
      <w:r w:rsidR="000036ED" w:rsidRPr="005030BB">
        <w:rPr>
          <w:b/>
          <w:color w:val="964D2C" w:themeColor="accent2"/>
          <w:sz w:val="22"/>
        </w:rPr>
        <w:t>convenient than booting up a computer</w:t>
      </w:r>
      <w:r w:rsidR="000036ED">
        <w:rPr>
          <w:sz w:val="22"/>
        </w:rPr>
        <w:t xml:space="preserve"> as she rushes to make her two daughters</w:t>
      </w:r>
      <w:r w:rsidR="0081228E">
        <w:rPr>
          <w:sz w:val="22"/>
        </w:rPr>
        <w:t>, Eva and Emma</w:t>
      </w:r>
      <w:r w:rsidR="00405B28">
        <w:rPr>
          <w:sz w:val="22"/>
        </w:rPr>
        <w:t>,</w:t>
      </w:r>
      <w:r w:rsidR="000036ED">
        <w:rPr>
          <w:sz w:val="22"/>
        </w:rPr>
        <w:t xml:space="preserve"> sandwiches for school.</w:t>
      </w:r>
    </w:p>
    <w:p w14:paraId="24344037" w14:textId="77777777" w:rsidR="000D4E75" w:rsidRDefault="000D4E75" w:rsidP="0036225C">
      <w:pPr>
        <w:pStyle w:val="af5"/>
        <w:ind w:left="480" w:firstLineChars="0" w:firstLine="0"/>
        <w:jc w:val="both"/>
        <w:rPr>
          <w:sz w:val="22"/>
        </w:rPr>
      </w:pPr>
    </w:p>
    <w:p w14:paraId="56DE8EF6" w14:textId="329B17DC" w:rsidR="000D4E75" w:rsidRPr="000D4E75" w:rsidRDefault="00533332" w:rsidP="0036225C">
      <w:pPr>
        <w:pStyle w:val="af5"/>
        <w:numPr>
          <w:ilvl w:val="0"/>
          <w:numId w:val="27"/>
        </w:numPr>
        <w:ind w:firstLineChars="0"/>
        <w:jc w:val="both"/>
        <w:rPr>
          <w:sz w:val="22"/>
        </w:rPr>
      </w:pPr>
      <w:r>
        <w:rPr>
          <w:sz w:val="22"/>
        </w:rPr>
        <w:t xml:space="preserve">After Jennifer sent her daughters to school, the application has downloaded the newest patients’ information. Then </w:t>
      </w:r>
      <w:r w:rsidR="00405B28">
        <w:rPr>
          <w:sz w:val="22"/>
        </w:rPr>
        <w:t xml:space="preserve">Jennifer </w:t>
      </w:r>
      <w:r w:rsidR="00405B28" w:rsidRPr="005030BB">
        <w:rPr>
          <w:b/>
          <w:color w:val="964D2C" w:themeColor="accent2"/>
          <w:sz w:val="22"/>
        </w:rPr>
        <w:t>sees a</w:t>
      </w:r>
      <w:r w:rsidR="0081228E" w:rsidRPr="005030BB">
        <w:rPr>
          <w:b/>
          <w:color w:val="964D2C" w:themeColor="accent2"/>
          <w:sz w:val="22"/>
        </w:rPr>
        <w:t xml:space="preserve"> message from her </w:t>
      </w:r>
      <w:r w:rsidR="00405B28" w:rsidRPr="005030BB">
        <w:rPr>
          <w:b/>
          <w:color w:val="964D2C" w:themeColor="accent2"/>
          <w:sz w:val="22"/>
        </w:rPr>
        <w:t>colleague</w:t>
      </w:r>
      <w:r w:rsidR="00405B28">
        <w:rPr>
          <w:sz w:val="22"/>
        </w:rPr>
        <w:t>, Ryan, he sends</w:t>
      </w:r>
      <w:r w:rsidR="00405B28" w:rsidRPr="005030BB">
        <w:rPr>
          <w:b/>
          <w:sz w:val="22"/>
        </w:rPr>
        <w:t xml:space="preserve"> </w:t>
      </w:r>
      <w:r w:rsidR="00405B28" w:rsidRPr="005030BB">
        <w:rPr>
          <w:b/>
          <w:color w:val="964D2C" w:themeColor="accent2"/>
          <w:sz w:val="22"/>
        </w:rPr>
        <w:t>a patient’s information</w:t>
      </w:r>
      <w:r w:rsidR="00405B28">
        <w:rPr>
          <w:sz w:val="22"/>
        </w:rPr>
        <w:t xml:space="preserve"> to her whom he talked about yesterday, he needs Jennifer to share the experience with him and take care of the patient together. </w:t>
      </w:r>
    </w:p>
    <w:p w14:paraId="295FAF8D" w14:textId="77777777" w:rsidR="000D4E75" w:rsidRDefault="000D4E75" w:rsidP="0036225C">
      <w:pPr>
        <w:pStyle w:val="af5"/>
        <w:ind w:left="480" w:firstLineChars="0" w:firstLine="0"/>
        <w:jc w:val="both"/>
        <w:rPr>
          <w:sz w:val="22"/>
        </w:rPr>
      </w:pPr>
    </w:p>
    <w:p w14:paraId="443F7640" w14:textId="4BA74938" w:rsidR="000036ED" w:rsidRDefault="00405B28" w:rsidP="0036225C">
      <w:pPr>
        <w:pStyle w:val="af5"/>
        <w:numPr>
          <w:ilvl w:val="0"/>
          <w:numId w:val="27"/>
        </w:numPr>
        <w:ind w:firstLineChars="0"/>
        <w:jc w:val="both"/>
        <w:rPr>
          <w:sz w:val="22"/>
        </w:rPr>
      </w:pPr>
      <w:r w:rsidRPr="00405B28">
        <w:rPr>
          <w:sz w:val="22"/>
        </w:rPr>
        <w:t xml:space="preserve">The application received the information about the patient and </w:t>
      </w:r>
      <w:r w:rsidRPr="005030BB">
        <w:rPr>
          <w:b/>
          <w:color w:val="964D2C" w:themeColor="accent2"/>
          <w:sz w:val="22"/>
        </w:rPr>
        <w:t>added the patient to Jennifer’s list</w:t>
      </w:r>
      <w:r>
        <w:rPr>
          <w:sz w:val="22"/>
        </w:rPr>
        <w:t xml:space="preserve"> by Jennifer’s permission, then </w:t>
      </w:r>
      <w:r w:rsidRPr="005030BB">
        <w:rPr>
          <w:b/>
          <w:color w:val="964D2C" w:themeColor="accent2"/>
          <w:sz w:val="22"/>
        </w:rPr>
        <w:t>updated the</w:t>
      </w:r>
      <w:r w:rsidR="00533332" w:rsidRPr="005030BB">
        <w:rPr>
          <w:b/>
          <w:color w:val="964D2C" w:themeColor="accent2"/>
          <w:sz w:val="22"/>
        </w:rPr>
        <w:t xml:space="preserve"> Google map</w:t>
      </w:r>
      <w:r w:rsidR="00533332">
        <w:rPr>
          <w:sz w:val="22"/>
        </w:rPr>
        <w:t xml:space="preserve"> not only the patients’ location and the </w:t>
      </w:r>
      <w:r w:rsidR="00533332" w:rsidRPr="0036225C">
        <w:rPr>
          <w:b/>
          <w:color w:val="964D2C" w:themeColor="accent2"/>
          <w:sz w:val="22"/>
        </w:rPr>
        <w:t>visit route</w:t>
      </w:r>
      <w:r w:rsidR="00533332">
        <w:rPr>
          <w:sz w:val="22"/>
        </w:rPr>
        <w:t xml:space="preserve"> though all the patients Jennifer has. It is the visit plan</w:t>
      </w:r>
      <w:r w:rsidR="009C7A65">
        <w:rPr>
          <w:sz w:val="22"/>
        </w:rPr>
        <w:t>,</w:t>
      </w:r>
      <w:r w:rsidR="00533332">
        <w:rPr>
          <w:sz w:val="22"/>
        </w:rPr>
        <w:t xml:space="preserve"> which she made this Monday, she want to visit her patients as usual.</w:t>
      </w:r>
    </w:p>
    <w:p w14:paraId="4E44E9A9" w14:textId="77777777" w:rsidR="000D4E75" w:rsidRDefault="000D4E75" w:rsidP="0036225C">
      <w:pPr>
        <w:pStyle w:val="af5"/>
        <w:ind w:left="480" w:firstLineChars="0" w:firstLine="0"/>
        <w:jc w:val="both"/>
        <w:rPr>
          <w:sz w:val="22"/>
        </w:rPr>
      </w:pPr>
    </w:p>
    <w:p w14:paraId="4FCA620F" w14:textId="750B712C" w:rsidR="000D4E75" w:rsidRPr="000D4E75" w:rsidRDefault="006D1F2F" w:rsidP="0036225C">
      <w:pPr>
        <w:pStyle w:val="af5"/>
        <w:numPr>
          <w:ilvl w:val="0"/>
          <w:numId w:val="27"/>
        </w:numPr>
        <w:ind w:firstLineChars="0"/>
        <w:jc w:val="both"/>
        <w:rPr>
          <w:sz w:val="22"/>
        </w:rPr>
      </w:pPr>
      <w:r>
        <w:rPr>
          <w:sz w:val="22"/>
        </w:rPr>
        <w:t>She went to office gather the medical kit and other document she needs, then she start the trip</w:t>
      </w:r>
      <w:r w:rsidR="005751F0">
        <w:rPr>
          <w:sz w:val="22"/>
        </w:rPr>
        <w:t>, during yesterday’s evening the application h</w:t>
      </w:r>
      <w:r w:rsidR="00125D11">
        <w:rPr>
          <w:sz w:val="22"/>
        </w:rPr>
        <w:t xml:space="preserve">ad </w:t>
      </w:r>
      <w:r w:rsidR="00125D11" w:rsidRPr="0036225C">
        <w:rPr>
          <w:b/>
          <w:color w:val="964D2C" w:themeColor="accent2"/>
          <w:sz w:val="22"/>
        </w:rPr>
        <w:t>send the appointment</w:t>
      </w:r>
      <w:r w:rsidR="00125D11">
        <w:rPr>
          <w:sz w:val="22"/>
        </w:rPr>
        <w:t xml:space="preserve"> with the patients who need to get medical treat</w:t>
      </w:r>
      <w:r w:rsidR="00880063">
        <w:rPr>
          <w:sz w:val="22"/>
        </w:rPr>
        <w:t>, each patient at different time scale according to the location</w:t>
      </w:r>
      <w:r>
        <w:rPr>
          <w:sz w:val="22"/>
        </w:rPr>
        <w:t>.</w:t>
      </w:r>
      <w:r w:rsidR="00252F09">
        <w:rPr>
          <w:sz w:val="22"/>
        </w:rPr>
        <w:t xml:space="preserve"> While driving on the road the application </w:t>
      </w:r>
      <w:r w:rsidR="00252F09" w:rsidRPr="0036225C">
        <w:rPr>
          <w:b/>
          <w:color w:val="964D2C" w:themeColor="accent2"/>
          <w:sz w:val="22"/>
        </w:rPr>
        <w:t>navigate Jennifer to each patients</w:t>
      </w:r>
      <w:r w:rsidR="005C54AE">
        <w:rPr>
          <w:sz w:val="22"/>
        </w:rPr>
        <w:t xml:space="preserve"> who accepted the appointment</w:t>
      </w:r>
      <w:r w:rsidR="00252F09">
        <w:rPr>
          <w:sz w:val="22"/>
        </w:rPr>
        <w:t xml:space="preserve"> by drawing the route on maps.</w:t>
      </w:r>
    </w:p>
    <w:p w14:paraId="44C4DFCC" w14:textId="77777777" w:rsidR="000D4E75" w:rsidRDefault="000D4E75" w:rsidP="0036225C">
      <w:pPr>
        <w:pStyle w:val="af5"/>
        <w:ind w:left="480" w:firstLineChars="0" w:firstLine="0"/>
        <w:jc w:val="both"/>
        <w:rPr>
          <w:sz w:val="22"/>
        </w:rPr>
      </w:pPr>
    </w:p>
    <w:p w14:paraId="0C4B8A0F" w14:textId="2CE7696C" w:rsidR="00880063" w:rsidRDefault="00880063" w:rsidP="0036225C">
      <w:pPr>
        <w:pStyle w:val="af5"/>
        <w:numPr>
          <w:ilvl w:val="0"/>
          <w:numId w:val="27"/>
        </w:numPr>
        <w:ind w:firstLineChars="0"/>
        <w:jc w:val="both"/>
        <w:rPr>
          <w:sz w:val="22"/>
        </w:rPr>
      </w:pPr>
      <w:r>
        <w:rPr>
          <w:sz w:val="22"/>
        </w:rPr>
        <w:t>While</w:t>
      </w:r>
      <w:r w:rsidR="0098462F">
        <w:rPr>
          <w:sz w:val="22"/>
        </w:rPr>
        <w:t xml:space="preserve"> she arriving at first patient, Linda’s</w:t>
      </w:r>
      <w:r>
        <w:rPr>
          <w:sz w:val="22"/>
        </w:rPr>
        <w:t xml:space="preserve"> location the application will </w:t>
      </w:r>
      <w:r w:rsidRPr="0036225C">
        <w:rPr>
          <w:b/>
          <w:color w:val="964D2C" w:themeColor="accent2"/>
          <w:sz w:val="22"/>
        </w:rPr>
        <w:t>adjust the time schedule</w:t>
      </w:r>
      <w:r>
        <w:rPr>
          <w:sz w:val="22"/>
        </w:rPr>
        <w:t xml:space="preserve"> with other patients, if they want they could change their appointment with Jennifer. Jennifer talk with </w:t>
      </w:r>
      <w:r w:rsidR="00F70D3D">
        <w:rPr>
          <w:sz w:val="22"/>
        </w:rPr>
        <w:t>Linda about her</w:t>
      </w:r>
      <w:r>
        <w:rPr>
          <w:sz w:val="22"/>
        </w:rPr>
        <w:t xml:space="preserve"> health according to the information she downloaded this morning, and take the routine </w:t>
      </w:r>
      <w:r w:rsidR="0098462F">
        <w:rPr>
          <w:sz w:val="22"/>
        </w:rPr>
        <w:t>test about</w:t>
      </w:r>
      <w:r w:rsidR="00F70D3D">
        <w:rPr>
          <w:sz w:val="22"/>
        </w:rPr>
        <w:t xml:space="preserve"> her</w:t>
      </w:r>
      <w:r w:rsidR="0098462F">
        <w:rPr>
          <w:sz w:val="22"/>
        </w:rPr>
        <w:t xml:space="preserve"> then she give </w:t>
      </w:r>
      <w:r w:rsidR="00F70D3D">
        <w:rPr>
          <w:sz w:val="22"/>
        </w:rPr>
        <w:t xml:space="preserve">Linda some medicine and instruction. </w:t>
      </w:r>
    </w:p>
    <w:p w14:paraId="37084DA4" w14:textId="77777777" w:rsidR="000D4E75" w:rsidRDefault="000D4E75" w:rsidP="0036225C">
      <w:pPr>
        <w:pStyle w:val="af5"/>
        <w:ind w:left="480" w:firstLineChars="0" w:firstLine="0"/>
        <w:jc w:val="both"/>
        <w:rPr>
          <w:sz w:val="22"/>
        </w:rPr>
      </w:pPr>
    </w:p>
    <w:p w14:paraId="65B6B26A" w14:textId="01C6E1D9" w:rsidR="00F70D3D" w:rsidRDefault="00F70D3D" w:rsidP="0036225C">
      <w:pPr>
        <w:pStyle w:val="af5"/>
        <w:numPr>
          <w:ilvl w:val="0"/>
          <w:numId w:val="27"/>
        </w:numPr>
        <w:ind w:firstLineChars="0"/>
        <w:jc w:val="both"/>
        <w:rPr>
          <w:sz w:val="22"/>
        </w:rPr>
      </w:pPr>
      <w:r>
        <w:rPr>
          <w:sz w:val="22"/>
        </w:rPr>
        <w:t>After Jennifer get out of Linda’s house, she found one of her patients has been visited by other CHW, Frank, hence she just deleted the patient from her today’s visit list and</w:t>
      </w:r>
      <w:r w:rsidRPr="0036225C">
        <w:rPr>
          <w:b/>
          <w:color w:val="964D2C" w:themeColor="accent2"/>
          <w:sz w:val="22"/>
        </w:rPr>
        <w:t xml:space="preserve"> updated the map manually</w:t>
      </w:r>
      <w:r>
        <w:rPr>
          <w:sz w:val="22"/>
        </w:rPr>
        <w:t>. The rest day goes normally and after</w:t>
      </w:r>
      <w:r w:rsidR="000D4E75">
        <w:rPr>
          <w:sz w:val="22"/>
        </w:rPr>
        <w:t xml:space="preserve"> she going home, her husband Steven has taken their daughters back home from school. She </w:t>
      </w:r>
      <w:r w:rsidR="000D4E75" w:rsidRPr="0036225C">
        <w:rPr>
          <w:b/>
          <w:color w:val="964D2C" w:themeColor="accent2"/>
          <w:sz w:val="22"/>
        </w:rPr>
        <w:t>uploads the diagnosis information</w:t>
      </w:r>
      <w:r w:rsidR="000D4E75">
        <w:rPr>
          <w:sz w:val="22"/>
        </w:rPr>
        <w:t xml:space="preserve"> of each patient she visited to the cloud.</w:t>
      </w:r>
    </w:p>
    <w:p w14:paraId="5A1DBBBC" w14:textId="77777777" w:rsidR="00D80884" w:rsidRPr="00D80884" w:rsidRDefault="00D80884" w:rsidP="0036225C">
      <w:pPr>
        <w:jc w:val="both"/>
        <w:rPr>
          <w:sz w:val="22"/>
        </w:rPr>
      </w:pPr>
    </w:p>
    <w:p w14:paraId="4A43DC0E" w14:textId="6DED4883" w:rsidR="000D4E75" w:rsidRDefault="000D383A" w:rsidP="0036225C">
      <w:pPr>
        <w:pStyle w:val="af5"/>
        <w:numPr>
          <w:ilvl w:val="0"/>
          <w:numId w:val="27"/>
        </w:numPr>
        <w:ind w:firstLineChars="0"/>
        <w:jc w:val="both"/>
        <w:rPr>
          <w:sz w:val="22"/>
        </w:rPr>
      </w:pPr>
      <w:r>
        <w:rPr>
          <w:sz w:val="22"/>
        </w:rPr>
        <w:t>While Jennifer taking shower</w:t>
      </w:r>
      <w:r w:rsidR="00BD36C9">
        <w:rPr>
          <w:sz w:val="22"/>
        </w:rPr>
        <w:t>, Ryan send a message that</w:t>
      </w:r>
      <w:r w:rsidR="003C0C8C">
        <w:rPr>
          <w:sz w:val="22"/>
        </w:rPr>
        <w:t xml:space="preserve"> says he has sees the information, which Jennifer updated and</w:t>
      </w:r>
      <w:r w:rsidR="00BD36C9">
        <w:rPr>
          <w:sz w:val="22"/>
        </w:rPr>
        <w:t xml:space="preserve"> ask whether she want to visit the patient</w:t>
      </w:r>
      <w:r w:rsidR="003C0C8C">
        <w:rPr>
          <w:sz w:val="22"/>
        </w:rPr>
        <w:t>, Vivien,</w:t>
      </w:r>
      <w:r w:rsidR="00BD36C9">
        <w:rPr>
          <w:sz w:val="22"/>
        </w:rPr>
        <w:t xml:space="preserve"> whose information has been sent to her </w:t>
      </w:r>
      <w:r w:rsidR="003C0C8C">
        <w:rPr>
          <w:sz w:val="22"/>
        </w:rPr>
        <w:t>next Monday</w:t>
      </w:r>
      <w:r w:rsidR="00BD36C9">
        <w:rPr>
          <w:sz w:val="22"/>
        </w:rPr>
        <w:t>.</w:t>
      </w:r>
      <w:r w:rsidR="003C0C8C">
        <w:rPr>
          <w:sz w:val="22"/>
        </w:rPr>
        <w:t xml:space="preserve"> Jennifer </w:t>
      </w:r>
      <w:r w:rsidR="003C0C8C" w:rsidRPr="0036225C">
        <w:rPr>
          <w:b/>
          <w:color w:val="964D2C" w:themeColor="accent2"/>
          <w:sz w:val="22"/>
        </w:rPr>
        <w:t>accepts the appointment</w:t>
      </w:r>
      <w:r w:rsidR="003C0C8C">
        <w:rPr>
          <w:sz w:val="22"/>
        </w:rPr>
        <w:t xml:space="preserve"> and the </w:t>
      </w:r>
      <w:r w:rsidR="003C0C8C" w:rsidRPr="0036225C">
        <w:rPr>
          <w:b/>
          <w:color w:val="964D2C" w:themeColor="accent2"/>
          <w:sz w:val="22"/>
        </w:rPr>
        <w:t>application send a</w:t>
      </w:r>
      <w:r w:rsidR="00C47A09" w:rsidRPr="0036225C">
        <w:rPr>
          <w:b/>
          <w:color w:val="964D2C" w:themeColor="accent2"/>
          <w:sz w:val="22"/>
        </w:rPr>
        <w:t>n</w:t>
      </w:r>
      <w:r w:rsidR="003C0C8C" w:rsidRPr="0036225C">
        <w:rPr>
          <w:b/>
          <w:color w:val="964D2C" w:themeColor="accent2"/>
          <w:sz w:val="22"/>
        </w:rPr>
        <w:t xml:space="preserve"> appointment</w:t>
      </w:r>
      <w:r w:rsidR="003C0C8C">
        <w:rPr>
          <w:sz w:val="22"/>
        </w:rPr>
        <w:t xml:space="preserve"> to Vivien automatically with the signature “Yours, Ryan and Jennifer”.</w:t>
      </w:r>
    </w:p>
    <w:p w14:paraId="02364FF2" w14:textId="77777777" w:rsidR="00C47A09" w:rsidRPr="00C47A09" w:rsidRDefault="00C47A09" w:rsidP="0036225C">
      <w:pPr>
        <w:jc w:val="both"/>
        <w:rPr>
          <w:rFonts w:hint="eastAsia"/>
          <w:sz w:val="22"/>
        </w:rPr>
      </w:pPr>
    </w:p>
    <w:p w14:paraId="4303C200" w14:textId="4774BFAA" w:rsidR="00134A65" w:rsidRDefault="00C47A09" w:rsidP="0036225C">
      <w:pPr>
        <w:pStyle w:val="af5"/>
        <w:numPr>
          <w:ilvl w:val="0"/>
          <w:numId w:val="27"/>
        </w:numPr>
        <w:ind w:firstLineChars="0"/>
        <w:jc w:val="both"/>
        <w:rPr>
          <w:sz w:val="22"/>
        </w:rPr>
      </w:pPr>
      <w:r>
        <w:rPr>
          <w:sz w:val="22"/>
        </w:rPr>
        <w:t>Jennifer go to bed tomorrow she and family will go to the beach to see sunrise, so get some sleep and have nice dream!</w:t>
      </w:r>
    </w:p>
    <w:p w14:paraId="7D6FDCC0" w14:textId="3AB17E41" w:rsidR="00C47A09" w:rsidRDefault="00134A65" w:rsidP="00134A65">
      <w:pPr>
        <w:pStyle w:val="Header-Right"/>
        <w:rPr>
          <w:bCs/>
          <w:smallCaps/>
          <w:szCs w:val="36"/>
        </w:rPr>
      </w:pPr>
      <w:r>
        <w:rPr>
          <w:sz w:val="22"/>
        </w:rPr>
        <w:br w:type="page"/>
      </w:r>
      <w:r w:rsidRPr="00134A65">
        <w:rPr>
          <w:bCs/>
          <w:smallCaps/>
          <w:szCs w:val="36"/>
        </w:rPr>
        <w:t>Requirements</w:t>
      </w:r>
    </w:p>
    <w:p w14:paraId="51182D59" w14:textId="77777777" w:rsidR="00134A65" w:rsidRDefault="00134A65" w:rsidP="00134A65">
      <w:pPr>
        <w:pStyle w:val="Header-Right"/>
        <w:rPr>
          <w:bCs/>
          <w:smallCaps/>
          <w:szCs w:val="36"/>
        </w:rPr>
      </w:pPr>
    </w:p>
    <w:p w14:paraId="78671887" w14:textId="4FB81090" w:rsidR="00316FE7" w:rsidRDefault="00316FE7" w:rsidP="00316FE7">
      <w:r>
        <w:t xml:space="preserve">Instruction: </w:t>
      </w:r>
      <w:r w:rsidRPr="00316FE7">
        <w:rPr>
          <w:color w:val="FF0000"/>
        </w:rPr>
        <w:t>Objects</w:t>
      </w:r>
      <w:r>
        <w:t xml:space="preserve">, </w:t>
      </w:r>
      <w:r w:rsidRPr="00316FE7">
        <w:rPr>
          <w:color w:val="3366FF"/>
        </w:rPr>
        <w:t>Actions</w:t>
      </w:r>
      <w:r>
        <w:t xml:space="preserve"> and </w:t>
      </w:r>
      <w:r w:rsidRPr="00316FE7">
        <w:rPr>
          <w:color w:val="008000"/>
        </w:rPr>
        <w:t>Contexts</w:t>
      </w:r>
      <w:r>
        <w:t>.</w:t>
      </w:r>
    </w:p>
    <w:p w14:paraId="2624ED07" w14:textId="77777777" w:rsidR="00316FE7" w:rsidRDefault="00316FE7" w:rsidP="00316FE7"/>
    <w:p w14:paraId="27907EFC" w14:textId="51A3BD4C" w:rsidR="00134A65" w:rsidRDefault="002337AB" w:rsidP="002337AB">
      <w:pPr>
        <w:pStyle w:val="BodyText-Left"/>
        <w:numPr>
          <w:ilvl w:val="0"/>
          <w:numId w:val="29"/>
        </w:numPr>
        <w:rPr>
          <w:sz w:val="22"/>
          <w:szCs w:val="22"/>
        </w:rPr>
      </w:pPr>
      <w:r w:rsidRPr="002337AB">
        <w:rPr>
          <w:color w:val="3366FF"/>
          <w:sz w:val="22"/>
          <w:szCs w:val="22"/>
        </w:rPr>
        <w:t>Receive</w:t>
      </w:r>
      <w:r>
        <w:rPr>
          <w:sz w:val="22"/>
          <w:szCs w:val="22"/>
        </w:rPr>
        <w:t xml:space="preserve"> the </w:t>
      </w:r>
      <w:r w:rsidRPr="002337AB">
        <w:rPr>
          <w:color w:val="FF0000"/>
          <w:sz w:val="22"/>
          <w:szCs w:val="22"/>
        </w:rPr>
        <w:t>notification</w:t>
      </w:r>
      <w:r>
        <w:rPr>
          <w:sz w:val="22"/>
          <w:szCs w:val="22"/>
        </w:rPr>
        <w:t xml:space="preserve"> and</w:t>
      </w:r>
      <w:r w:rsidRPr="002337AB">
        <w:rPr>
          <w:color w:val="3366FF"/>
          <w:sz w:val="22"/>
          <w:szCs w:val="22"/>
        </w:rPr>
        <w:t xml:space="preserve"> download</w:t>
      </w:r>
      <w:r>
        <w:rPr>
          <w:sz w:val="22"/>
          <w:szCs w:val="22"/>
        </w:rPr>
        <w:t xml:space="preserve"> the </w:t>
      </w:r>
      <w:r w:rsidRPr="002337AB">
        <w:rPr>
          <w:color w:val="FF0000"/>
          <w:sz w:val="22"/>
          <w:szCs w:val="22"/>
        </w:rPr>
        <w:t>health information</w:t>
      </w:r>
      <w:r>
        <w:rPr>
          <w:sz w:val="22"/>
          <w:szCs w:val="22"/>
        </w:rPr>
        <w:t xml:space="preserve"> from </w:t>
      </w:r>
      <w:r w:rsidRPr="002337AB">
        <w:rPr>
          <w:color w:val="008000"/>
          <w:sz w:val="22"/>
          <w:szCs w:val="22"/>
        </w:rPr>
        <w:t>patients</w:t>
      </w:r>
      <w:r>
        <w:rPr>
          <w:sz w:val="22"/>
          <w:szCs w:val="22"/>
        </w:rPr>
        <w:t>.</w:t>
      </w:r>
    </w:p>
    <w:p w14:paraId="11A1EE9E" w14:textId="5C823275" w:rsidR="002337AB" w:rsidRPr="002337AB" w:rsidRDefault="002337AB" w:rsidP="002337AB">
      <w:pPr>
        <w:pStyle w:val="BodyText-Left"/>
        <w:numPr>
          <w:ilvl w:val="0"/>
          <w:numId w:val="29"/>
        </w:numPr>
        <w:rPr>
          <w:sz w:val="22"/>
          <w:szCs w:val="22"/>
        </w:rPr>
      </w:pPr>
      <w:r>
        <w:rPr>
          <w:color w:val="3366FF"/>
          <w:sz w:val="22"/>
          <w:szCs w:val="22"/>
        </w:rPr>
        <w:t xml:space="preserve">Send </w:t>
      </w:r>
      <w:r w:rsidRPr="002337AB">
        <w:rPr>
          <w:color w:val="FF0000"/>
          <w:sz w:val="22"/>
          <w:szCs w:val="22"/>
        </w:rPr>
        <w:t>messages</w:t>
      </w:r>
      <w:r>
        <w:rPr>
          <w:color w:val="FF0000"/>
          <w:sz w:val="22"/>
          <w:szCs w:val="22"/>
        </w:rPr>
        <w:t xml:space="preserve"> </w:t>
      </w:r>
      <w:r>
        <w:rPr>
          <w:color w:val="auto"/>
          <w:sz w:val="22"/>
          <w:szCs w:val="22"/>
        </w:rPr>
        <w:t xml:space="preserve">and </w:t>
      </w:r>
      <w:r w:rsidRPr="002337AB">
        <w:rPr>
          <w:color w:val="FF0000"/>
          <w:sz w:val="22"/>
          <w:szCs w:val="22"/>
        </w:rPr>
        <w:t>patients’ information</w:t>
      </w:r>
      <w:r>
        <w:rPr>
          <w:color w:val="3366FF"/>
          <w:sz w:val="22"/>
          <w:szCs w:val="22"/>
        </w:rPr>
        <w:t xml:space="preserve"> </w:t>
      </w:r>
      <w:r w:rsidRPr="002337AB">
        <w:rPr>
          <w:color w:val="auto"/>
          <w:sz w:val="22"/>
          <w:szCs w:val="22"/>
        </w:rPr>
        <w:t xml:space="preserve">to other </w:t>
      </w:r>
      <w:r w:rsidRPr="002337AB">
        <w:rPr>
          <w:color w:val="008000"/>
          <w:sz w:val="22"/>
          <w:szCs w:val="22"/>
        </w:rPr>
        <w:t>CHWs</w:t>
      </w:r>
      <w:r>
        <w:rPr>
          <w:color w:val="3366FF"/>
          <w:sz w:val="22"/>
          <w:szCs w:val="22"/>
        </w:rPr>
        <w:t>.</w:t>
      </w:r>
    </w:p>
    <w:p w14:paraId="09D692B7" w14:textId="3D398F0F" w:rsidR="002337AB" w:rsidRPr="00316FE7" w:rsidRDefault="002337AB" w:rsidP="002337AB">
      <w:pPr>
        <w:pStyle w:val="BodyText-Left"/>
        <w:numPr>
          <w:ilvl w:val="0"/>
          <w:numId w:val="29"/>
        </w:numPr>
        <w:rPr>
          <w:color w:val="auto"/>
          <w:sz w:val="22"/>
          <w:szCs w:val="22"/>
        </w:rPr>
      </w:pPr>
      <w:r w:rsidRPr="002337AB">
        <w:rPr>
          <w:color w:val="3366FF"/>
          <w:sz w:val="22"/>
        </w:rPr>
        <w:t>Added</w:t>
      </w:r>
      <w:r>
        <w:rPr>
          <w:color w:val="auto"/>
          <w:sz w:val="22"/>
        </w:rPr>
        <w:t xml:space="preserve"> a</w:t>
      </w:r>
      <w:r w:rsidRPr="002337AB">
        <w:rPr>
          <w:color w:val="auto"/>
          <w:sz w:val="22"/>
        </w:rPr>
        <w:t xml:space="preserve"> </w:t>
      </w:r>
      <w:r w:rsidRPr="002337AB">
        <w:rPr>
          <w:color w:val="FF0000"/>
          <w:sz w:val="22"/>
        </w:rPr>
        <w:t>patient</w:t>
      </w:r>
      <w:r w:rsidRPr="002337AB">
        <w:rPr>
          <w:color w:val="auto"/>
          <w:sz w:val="22"/>
        </w:rPr>
        <w:t xml:space="preserve"> to </w:t>
      </w:r>
      <w:r w:rsidRPr="00316FE7">
        <w:rPr>
          <w:color w:val="008000"/>
          <w:sz w:val="22"/>
        </w:rPr>
        <w:t>CHW’s list.</w:t>
      </w:r>
    </w:p>
    <w:p w14:paraId="4E5044AA" w14:textId="0E20F320" w:rsidR="00316FE7" w:rsidRPr="00316FE7" w:rsidRDefault="00316FE7" w:rsidP="002337AB">
      <w:pPr>
        <w:pStyle w:val="BodyText-Left"/>
        <w:numPr>
          <w:ilvl w:val="0"/>
          <w:numId w:val="29"/>
        </w:numPr>
        <w:rPr>
          <w:color w:val="auto"/>
          <w:sz w:val="22"/>
          <w:szCs w:val="22"/>
        </w:rPr>
      </w:pPr>
      <w:r w:rsidRPr="00316FE7">
        <w:rPr>
          <w:color w:val="3366FF"/>
          <w:sz w:val="22"/>
        </w:rPr>
        <w:t>Update</w:t>
      </w:r>
      <w:r w:rsidRPr="00316FE7">
        <w:rPr>
          <w:color w:val="auto"/>
          <w:sz w:val="22"/>
        </w:rPr>
        <w:t xml:space="preserve"> the</w:t>
      </w:r>
      <w:r w:rsidRPr="00316FE7">
        <w:rPr>
          <w:color w:val="FF0000"/>
          <w:sz w:val="22"/>
        </w:rPr>
        <w:t xml:space="preserve"> Google map</w:t>
      </w:r>
      <w:r>
        <w:rPr>
          <w:color w:val="auto"/>
          <w:sz w:val="22"/>
        </w:rPr>
        <w:t xml:space="preserve"> according to</w:t>
      </w:r>
      <w:r w:rsidRPr="00316FE7">
        <w:rPr>
          <w:color w:val="auto"/>
          <w:sz w:val="22"/>
        </w:rPr>
        <w:t xml:space="preserve"> the </w:t>
      </w:r>
      <w:r w:rsidRPr="00316FE7">
        <w:rPr>
          <w:color w:val="008000"/>
          <w:sz w:val="22"/>
        </w:rPr>
        <w:t>patients’ location</w:t>
      </w:r>
      <w:r>
        <w:rPr>
          <w:color w:val="008000"/>
          <w:sz w:val="22"/>
        </w:rPr>
        <w:t>.</w:t>
      </w:r>
    </w:p>
    <w:p w14:paraId="211BC787" w14:textId="34AD5EB4" w:rsidR="00316FE7" w:rsidRPr="00316FE7" w:rsidRDefault="00316FE7" w:rsidP="002337AB">
      <w:pPr>
        <w:pStyle w:val="BodyText-Left"/>
        <w:numPr>
          <w:ilvl w:val="0"/>
          <w:numId w:val="29"/>
        </w:numPr>
        <w:rPr>
          <w:color w:val="auto"/>
          <w:sz w:val="22"/>
          <w:szCs w:val="22"/>
        </w:rPr>
      </w:pPr>
      <w:r w:rsidRPr="00316FE7">
        <w:rPr>
          <w:color w:val="3366FF"/>
          <w:sz w:val="22"/>
        </w:rPr>
        <w:t>Send</w:t>
      </w:r>
      <w:r>
        <w:rPr>
          <w:color w:val="auto"/>
          <w:sz w:val="22"/>
        </w:rPr>
        <w:t xml:space="preserve"> </w:t>
      </w:r>
      <w:r w:rsidRPr="00316FE7">
        <w:rPr>
          <w:color w:val="FF0000"/>
          <w:sz w:val="22"/>
        </w:rPr>
        <w:t>appointment</w:t>
      </w:r>
      <w:r>
        <w:rPr>
          <w:color w:val="auto"/>
          <w:sz w:val="22"/>
        </w:rPr>
        <w:t xml:space="preserve"> to</w:t>
      </w:r>
      <w:r w:rsidRPr="00316FE7">
        <w:rPr>
          <w:color w:val="auto"/>
          <w:sz w:val="22"/>
        </w:rPr>
        <w:t xml:space="preserve"> </w:t>
      </w:r>
      <w:r w:rsidRPr="00316FE7">
        <w:rPr>
          <w:color w:val="008000"/>
          <w:sz w:val="22"/>
        </w:rPr>
        <w:t>patients</w:t>
      </w:r>
      <w:r>
        <w:rPr>
          <w:color w:val="auto"/>
          <w:sz w:val="22"/>
        </w:rPr>
        <w:t>.</w:t>
      </w:r>
    </w:p>
    <w:p w14:paraId="7A170178" w14:textId="0FA53DDE" w:rsidR="00316FE7" w:rsidRPr="00316FE7" w:rsidRDefault="00316FE7" w:rsidP="002337AB">
      <w:pPr>
        <w:pStyle w:val="BodyText-Left"/>
        <w:numPr>
          <w:ilvl w:val="0"/>
          <w:numId w:val="29"/>
        </w:numPr>
        <w:rPr>
          <w:color w:val="auto"/>
          <w:sz w:val="22"/>
          <w:szCs w:val="22"/>
        </w:rPr>
      </w:pPr>
      <w:r w:rsidRPr="00316FE7">
        <w:rPr>
          <w:color w:val="3366FF"/>
          <w:sz w:val="22"/>
        </w:rPr>
        <w:t>N</w:t>
      </w:r>
      <w:r w:rsidRPr="00316FE7">
        <w:rPr>
          <w:color w:val="3366FF"/>
          <w:sz w:val="22"/>
        </w:rPr>
        <w:t>avigate</w:t>
      </w:r>
      <w:r>
        <w:rPr>
          <w:color w:val="auto"/>
          <w:sz w:val="22"/>
        </w:rPr>
        <w:t xml:space="preserve"> </w:t>
      </w:r>
      <w:r w:rsidRPr="00316FE7">
        <w:rPr>
          <w:color w:val="FF0000"/>
          <w:sz w:val="22"/>
        </w:rPr>
        <w:t>CHWs</w:t>
      </w:r>
      <w:r w:rsidRPr="00316FE7">
        <w:rPr>
          <w:color w:val="FF0000"/>
          <w:sz w:val="22"/>
        </w:rPr>
        <w:t xml:space="preserve"> </w:t>
      </w:r>
      <w:r w:rsidRPr="00316FE7">
        <w:rPr>
          <w:color w:val="auto"/>
          <w:sz w:val="22"/>
        </w:rPr>
        <w:t>to</w:t>
      </w:r>
      <w:r w:rsidRPr="00316FE7">
        <w:rPr>
          <w:color w:val="008000"/>
          <w:sz w:val="22"/>
        </w:rPr>
        <w:t xml:space="preserve"> each patient</w:t>
      </w:r>
      <w:r>
        <w:rPr>
          <w:color w:val="auto"/>
          <w:sz w:val="22"/>
        </w:rPr>
        <w:t>.</w:t>
      </w:r>
    </w:p>
    <w:p w14:paraId="211ECCDF" w14:textId="670C179C" w:rsidR="00316FE7" w:rsidRPr="00316FE7" w:rsidRDefault="00316FE7" w:rsidP="00316FE7">
      <w:pPr>
        <w:pStyle w:val="BodyText-Left"/>
        <w:numPr>
          <w:ilvl w:val="0"/>
          <w:numId w:val="29"/>
        </w:numPr>
        <w:rPr>
          <w:color w:val="auto"/>
          <w:sz w:val="22"/>
          <w:szCs w:val="22"/>
        </w:rPr>
      </w:pPr>
      <w:r w:rsidRPr="00316FE7">
        <w:rPr>
          <w:color w:val="3366FF"/>
          <w:sz w:val="22"/>
        </w:rPr>
        <w:t>Update</w:t>
      </w:r>
      <w:r w:rsidRPr="00316FE7">
        <w:rPr>
          <w:color w:val="auto"/>
          <w:sz w:val="22"/>
        </w:rPr>
        <w:t xml:space="preserve"> the</w:t>
      </w:r>
      <w:r w:rsidRPr="00316FE7">
        <w:rPr>
          <w:color w:val="FF0000"/>
          <w:sz w:val="22"/>
        </w:rPr>
        <w:t xml:space="preserve"> Google map</w:t>
      </w:r>
      <w:r>
        <w:rPr>
          <w:color w:val="auto"/>
          <w:sz w:val="22"/>
        </w:rPr>
        <w:t xml:space="preserve"> </w:t>
      </w:r>
      <w:r w:rsidRPr="00316FE7">
        <w:rPr>
          <w:color w:val="008000"/>
          <w:sz w:val="22"/>
        </w:rPr>
        <w:t>manually by CHWs</w:t>
      </w:r>
      <w:r>
        <w:rPr>
          <w:color w:val="008000"/>
          <w:sz w:val="22"/>
        </w:rPr>
        <w:t>.</w:t>
      </w:r>
    </w:p>
    <w:p w14:paraId="5143313C" w14:textId="3CD64DB6" w:rsidR="00316FE7" w:rsidRPr="00316FE7" w:rsidRDefault="00316FE7" w:rsidP="002337AB">
      <w:pPr>
        <w:pStyle w:val="BodyText-Left"/>
        <w:numPr>
          <w:ilvl w:val="0"/>
          <w:numId w:val="29"/>
        </w:numPr>
        <w:rPr>
          <w:color w:val="auto"/>
          <w:sz w:val="22"/>
          <w:szCs w:val="22"/>
        </w:rPr>
      </w:pPr>
      <w:r w:rsidRPr="00316FE7">
        <w:rPr>
          <w:color w:val="3366FF"/>
          <w:sz w:val="22"/>
        </w:rPr>
        <w:t>U</w:t>
      </w:r>
      <w:r w:rsidRPr="00316FE7">
        <w:rPr>
          <w:color w:val="3366FF"/>
          <w:sz w:val="22"/>
        </w:rPr>
        <w:t xml:space="preserve">ploads </w:t>
      </w:r>
      <w:r w:rsidRPr="00316FE7">
        <w:rPr>
          <w:color w:val="auto"/>
          <w:sz w:val="22"/>
        </w:rPr>
        <w:t xml:space="preserve">the </w:t>
      </w:r>
      <w:r w:rsidRPr="00316FE7">
        <w:rPr>
          <w:color w:val="FF0000"/>
          <w:sz w:val="22"/>
        </w:rPr>
        <w:t xml:space="preserve">diagnosis information </w:t>
      </w:r>
      <w:r w:rsidRPr="00316FE7">
        <w:rPr>
          <w:color w:val="auto"/>
          <w:sz w:val="22"/>
        </w:rPr>
        <w:t>to</w:t>
      </w:r>
      <w:r w:rsidRPr="00316FE7">
        <w:rPr>
          <w:color w:val="008000"/>
          <w:sz w:val="22"/>
        </w:rPr>
        <w:t xml:space="preserve"> the cloud</w:t>
      </w:r>
      <w:r>
        <w:rPr>
          <w:color w:val="008000"/>
          <w:sz w:val="22"/>
        </w:rPr>
        <w:t>.</w:t>
      </w:r>
      <w:bookmarkStart w:id="0" w:name="_GoBack"/>
      <w:bookmarkEnd w:id="0"/>
    </w:p>
    <w:sectPr w:rsidR="00316FE7" w:rsidRPr="00316FE7" w:rsidSect="00C23038">
      <w:headerReference w:type="default" r:id="rId10"/>
      <w:footerReference w:type="default" r:id="rId11"/>
      <w:headerReference w:type="first" r:id="rId12"/>
      <w:type w:val="continuous"/>
      <w:pgSz w:w="11909" w:h="16834" w:code="9"/>
      <w:pgMar w:top="720" w:right="720" w:bottom="720"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3670" w14:textId="77777777" w:rsidR="002337AB" w:rsidRDefault="002337AB">
      <w:r>
        <w:separator/>
      </w:r>
    </w:p>
  </w:endnote>
  <w:endnote w:type="continuationSeparator" w:id="0">
    <w:p w14:paraId="427985BB" w14:textId="77777777" w:rsidR="002337AB" w:rsidRDefault="0023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楷体">
    <w:panose1 w:val="02010609060101010101"/>
    <w:charset w:val="50"/>
    <w:family w:val="auto"/>
    <w:pitch w:val="variable"/>
    <w:sig w:usb0="800002BF" w:usb1="38CF7CFA" w:usb2="00000016" w:usb3="00000000" w:csb0="00040001" w:csb1="00000000"/>
  </w:font>
  <w:font w:name="Rockwell">
    <w:panose1 w:val="02060603020205020403"/>
    <w:charset w:val="00"/>
    <w:family w:val="auto"/>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4F2F0" w14:textId="155649FA" w:rsidR="002337AB" w:rsidRDefault="002337AB">
    <w:pPr>
      <w:pStyle w:val="a6"/>
    </w:pPr>
    <w:r>
      <w:rPr>
        <w:noProof/>
      </w:rPr>
      <mc:AlternateContent>
        <mc:Choice Requires="wps">
          <w:drawing>
            <wp:anchor distT="0" distB="0" distL="114300" distR="114300" simplePos="0" relativeHeight="251666432" behindDoc="0" locked="0" layoutInCell="1" allowOverlap="1" wp14:anchorId="2A60AD33" wp14:editId="775EB6B9">
              <wp:simplePos x="0" y="0"/>
              <wp:positionH relativeFrom="column">
                <wp:posOffset>0</wp:posOffset>
              </wp:positionH>
              <wp:positionV relativeFrom="paragraph">
                <wp:posOffset>-113665</wp:posOffset>
              </wp:positionV>
              <wp:extent cx="3429000" cy="4572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3429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BF9BF" w14:textId="3D4066D8" w:rsidR="002337AB" w:rsidRPr="00E70079" w:rsidRDefault="002337AB">
                          <w:pPr>
                            <w:rPr>
                              <w:smallCaps/>
                              <w:color w:val="AD7D4D" w:themeColor="accent6"/>
                            </w:rPr>
                          </w:pPr>
                          <w:r>
                            <w:rPr>
                              <w:smallCaps/>
                              <w:color w:val="AD7D4D" w:themeColor="accent6"/>
                            </w:rPr>
                            <w:t>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23" o:spid="_x0000_s1034" type="#_x0000_t202" style="position:absolute;left:0;text-align:left;margin-left:0;margin-top:-8.9pt;width:270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" filled="f" stroked="f">
              <v:textbox>
                <w:txbxContent>
                  <w:p w14:paraId="741BF9BF" w14:textId="3D4066D8" w:rsidR="002337AB" w:rsidRPr="00E70079" w:rsidRDefault="002337AB">
                    <w:pPr>
                      <w:rPr>
                        <w:smallCaps/>
                        <w:color w:val="AD7D4D" w:themeColor="accent6"/>
                      </w:rPr>
                    </w:pPr>
                    <w:r>
                      <w:rPr>
                        <w:smallCaps/>
                        <w:color w:val="AD7D4D" w:themeColor="accent6"/>
                      </w:rPr>
                      <w:t>Requirements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2E3B637" wp14:editId="04D22F3B">
              <wp:simplePos x="0" y="0"/>
              <wp:positionH relativeFrom="page">
                <wp:posOffset>6507480</wp:posOffset>
              </wp:positionH>
              <wp:positionV relativeFrom="page">
                <wp:posOffset>9820275</wp:posOffset>
              </wp:positionV>
              <wp:extent cx="692150" cy="358775"/>
              <wp:effectExtent l="0" t="0" r="0" b="22225"/>
              <wp:wrapTight wrapText="bothSides">
                <wp:wrapPolygon edited="0">
                  <wp:start x="0" y="0"/>
                  <wp:lineTo x="0" y="21409"/>
                  <wp:lineTo x="20609" y="21409"/>
                  <wp:lineTo x="20609" y="0"/>
                  <wp:lineTo x="0" y="0"/>
                </wp:wrapPolygon>
              </wp:wrapTight>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ED6AF" w14:textId="77777777" w:rsidR="002337AB" w:rsidRDefault="002337AB" w:rsidP="00364C68">
                          <w:pPr>
                            <w:pStyle w:val="a6"/>
                          </w:pPr>
                          <w:r>
                            <w:fldChar w:fldCharType="begin"/>
                          </w:r>
                          <w:r>
                            <w:instrText>PAGE \* Arabic \* MERGEFORMAT</w:instrText>
                          </w:r>
                          <w:r>
                            <w:fldChar w:fldCharType="separate"/>
                          </w:r>
                          <w:r w:rsidR="00316FE7" w:rsidRPr="00316FE7">
                            <w:rPr>
                              <w:noProof/>
                              <w:lang w:val="zh-CN"/>
                            </w:rPr>
                            <w:t>4</w:t>
                          </w:r>
                          <w:r>
                            <w:rPr>
                              <w:noProof/>
                            </w:rPr>
                            <w:fldChar w:fldCharType="end"/>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512.4pt;margin-top:773.25pt;width:54.5pt;height:28.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" filled="f" stroked="f">
              <v:textbox inset="3.6pt,0,3.6pt,0">
                <w:txbxContent>
                  <w:p w14:paraId="21BED6AF" w14:textId="77777777" w:rsidR="002337AB" w:rsidRDefault="002337AB" w:rsidP="00364C68">
                    <w:pPr>
                      <w:pStyle w:val="a6"/>
                    </w:pPr>
                    <w:r>
                      <w:fldChar w:fldCharType="begin"/>
                    </w:r>
                    <w:r>
                      <w:instrText>PAGE \* Arabic \* MERGEFORMAT</w:instrText>
                    </w:r>
                    <w:r>
                      <w:fldChar w:fldCharType="separate"/>
                    </w:r>
                    <w:r w:rsidR="00316FE7" w:rsidRPr="00316FE7">
                      <w:rPr>
                        <w:noProof/>
                        <w:lang w:val="zh-CN"/>
                      </w:rPr>
                      <w:t>4</w:t>
                    </w:r>
                    <w:r>
                      <w:rPr>
                        <w:noProof/>
                      </w:rPr>
                      <w:fldChar w:fldCharType="end"/>
                    </w:r>
                  </w:p>
                </w:txbxContent>
              </v:textbox>
              <w10:wrap type="tight"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73493" w14:textId="77777777" w:rsidR="002337AB" w:rsidRDefault="002337AB">
      <w:r>
        <w:separator/>
      </w:r>
    </w:p>
  </w:footnote>
  <w:footnote w:type="continuationSeparator" w:id="0">
    <w:p w14:paraId="15AF6298" w14:textId="77777777" w:rsidR="002337AB" w:rsidRDefault="002337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BE130" w14:textId="5B339B66" w:rsidR="002337AB" w:rsidRDefault="002337AB">
    <w:pPr>
      <w:pStyle w:val="a4"/>
    </w:pPr>
    <w:r>
      <w:rPr>
        <w:noProof/>
      </w:rPr>
      <mc:AlternateContent>
        <mc:Choice Requires="wps">
          <w:drawing>
            <wp:anchor distT="0" distB="0" distL="114300" distR="114300" simplePos="0" relativeHeight="251664384" behindDoc="0" locked="0" layoutInCell="1" allowOverlap="1" wp14:anchorId="69C09EC9" wp14:editId="62ACF766">
              <wp:simplePos x="0" y="0"/>
              <wp:positionH relativeFrom="page">
                <wp:posOffset>5486400</wp:posOffset>
              </wp:positionH>
              <wp:positionV relativeFrom="page">
                <wp:posOffset>1371600</wp:posOffset>
              </wp:positionV>
              <wp:extent cx="1828800" cy="419100"/>
              <wp:effectExtent l="0" t="0" r="0" b="12700"/>
              <wp:wrapTight wrapText="bothSides">
                <wp:wrapPolygon edited="0">
                  <wp:start x="0" y="0"/>
                  <wp:lineTo x="0" y="20945"/>
                  <wp:lineTo x="21300" y="20945"/>
                  <wp:lineTo x="21300" y="0"/>
                  <wp:lineTo x="0" y="0"/>
                </wp:wrapPolygon>
              </wp:wrapTight>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0C730616" w14:textId="7B0A8BD3" w:rsidR="002337AB" w:rsidRPr="00BD0034" w:rsidRDefault="002337AB" w:rsidP="00364C68">
                          <w:pPr>
                            <w:pStyle w:val="Header-Right"/>
                            <w:rPr>
                              <w:bCs/>
                              <w:smallCaps/>
                              <w:szCs w:val="36"/>
                            </w:rPr>
                          </w:pPr>
                          <w:r>
                            <w:rPr>
                              <w:bCs/>
                              <w:smallCaps/>
                              <w:szCs w:val="36"/>
                            </w:rPr>
                            <w:t>Requirements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1" type="#_x0000_t202" style="position:absolute;margin-left:6in;margin-top:108pt;width:2in;height:3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" filled="f" stroked="f">
              <v:textbox inset="3.6pt,0,3.6pt,0">
                <w:txbxContent>
                  <w:p w14:paraId="0C730616" w14:textId="7B0A8BD3" w:rsidR="002337AB" w:rsidRPr="00BD0034" w:rsidRDefault="002337AB" w:rsidP="00364C68">
                    <w:pPr>
                      <w:pStyle w:val="Header-Right"/>
                      <w:rPr>
                        <w:bCs/>
                        <w:smallCaps/>
                        <w:szCs w:val="36"/>
                      </w:rPr>
                    </w:pPr>
                    <w:r>
                      <w:rPr>
                        <w:bCs/>
                        <w:smallCaps/>
                        <w:szCs w:val="36"/>
                      </w:rPr>
                      <w:t>Requirements</w:t>
                    </w:r>
                  </w:p>
                </w:txbxContent>
              </v:textbox>
              <w10:wrap type="tight"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B88AD89" wp14:editId="4185B4EE">
              <wp:simplePos x="0" y="0"/>
              <wp:positionH relativeFrom="page">
                <wp:posOffset>2417445</wp:posOffset>
              </wp:positionH>
              <wp:positionV relativeFrom="page">
                <wp:posOffset>1124585</wp:posOffset>
              </wp:positionV>
              <wp:extent cx="3185795" cy="183515"/>
              <wp:effectExtent l="0" t="0" r="0" b="19685"/>
              <wp:wrapTight wrapText="bothSides">
                <wp:wrapPolygon edited="0">
                  <wp:start x="0" y="0"/>
                  <wp:lineTo x="0" y="20927"/>
                  <wp:lineTo x="21355" y="20927"/>
                  <wp:lineTo x="21355" y="0"/>
                  <wp:lineTo x="0" y="0"/>
                </wp:wrapPolygon>
              </wp:wrapTigh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28C33" w14:textId="00F7DEEA" w:rsidR="002337AB" w:rsidRPr="005E08F5" w:rsidRDefault="002337AB" w:rsidP="005E08F5">
                          <w:pPr>
                            <w:pStyle w:val="Header-Left"/>
                            <w:wordWrap w:val="0"/>
                            <w:rPr>
                              <w:bCs/>
                              <w:smallCaps/>
                              <w:szCs w:val="20"/>
                            </w:rPr>
                          </w:pPr>
                          <w:r>
                            <w:rPr>
                              <w:bCs/>
                              <w:smallCaps/>
                              <w:szCs w:val="20"/>
                            </w:rPr>
                            <w:t>Yang WANG</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190.35pt;margin-top:88.55pt;width:250.85pt;height:14.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" filled="f" stroked="f">
              <v:textbox inset="3.6pt,0,3.6pt,0">
                <w:txbxContent>
                  <w:p w14:paraId="60328C33" w14:textId="00F7DEEA" w:rsidR="002337AB" w:rsidRPr="005E08F5" w:rsidRDefault="002337AB" w:rsidP="005E08F5">
                    <w:pPr>
                      <w:pStyle w:val="Header-Left"/>
                      <w:wordWrap w:val="0"/>
                      <w:rPr>
                        <w:bCs/>
                        <w:smallCaps/>
                        <w:szCs w:val="20"/>
                      </w:rPr>
                    </w:pPr>
                    <w:r>
                      <w:rPr>
                        <w:bCs/>
                        <w:smallCaps/>
                        <w:szCs w:val="20"/>
                      </w:rPr>
                      <w:t>Yang WANG</w:t>
                    </w:r>
                  </w:p>
                </w:txbxContent>
              </v:textbox>
              <w10:wrap type="tight"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7C13F1B7" wp14:editId="7B9EAC32">
              <wp:simplePos x="0" y="0"/>
              <wp:positionH relativeFrom="page">
                <wp:posOffset>5603240</wp:posOffset>
              </wp:positionH>
              <wp:positionV relativeFrom="page">
                <wp:posOffset>1124585</wp:posOffset>
              </wp:positionV>
              <wp:extent cx="1828800" cy="182880"/>
              <wp:effectExtent l="0" t="0" r="0" b="20320"/>
              <wp:wrapTight wrapText="bothSides">
                <wp:wrapPolygon edited="0">
                  <wp:start x="0" y="0"/>
                  <wp:lineTo x="0" y="21000"/>
                  <wp:lineTo x="21300" y="21000"/>
                  <wp:lineTo x="21300"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36B25CE0" w14:textId="5C047B12" w:rsidR="002337AB" w:rsidRPr="00BD0034" w:rsidRDefault="002337AB" w:rsidP="00364C68">
                          <w:pPr>
                            <w:pStyle w:val="Date2"/>
                            <w:rPr>
                              <w:smallCaps/>
                              <w:szCs w:val="18"/>
                            </w:rPr>
                          </w:pPr>
                          <w:r>
                            <w:rPr>
                              <w:smallCaps/>
                              <w:szCs w:val="18"/>
                            </w:rPr>
                            <w:t>Mar. 29</w:t>
                          </w:r>
                          <w:r w:rsidRPr="00BD0034">
                            <w:rPr>
                              <w:smallCaps/>
                              <w:szCs w:val="18"/>
                              <w:vertAlign w:val="superscript"/>
                            </w:rPr>
                            <w:t>th</w:t>
                          </w:r>
                          <w:r>
                            <w:rPr>
                              <w:smallCaps/>
                              <w:szCs w:val="18"/>
                            </w:rPr>
                            <w:t xml:space="preserve"> 2012</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margin-left:441.2pt;margin-top:88.55pt;width:2in;height:1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" filled="f" stroked="f">
              <v:textbox inset="3.6pt,0,3.6pt,0">
                <w:txbxContent>
                  <w:p w14:paraId="36B25CE0" w14:textId="5C047B12" w:rsidR="002337AB" w:rsidRPr="00BD0034" w:rsidRDefault="002337AB" w:rsidP="00364C68">
                    <w:pPr>
                      <w:pStyle w:val="Date2"/>
                      <w:rPr>
                        <w:smallCaps/>
                        <w:szCs w:val="18"/>
                      </w:rPr>
                    </w:pPr>
                    <w:r>
                      <w:rPr>
                        <w:smallCaps/>
                        <w:szCs w:val="18"/>
                      </w:rPr>
                      <w:t>Mar. 29</w:t>
                    </w:r>
                    <w:r w:rsidRPr="00BD0034">
                      <w:rPr>
                        <w:smallCaps/>
                        <w:szCs w:val="18"/>
                        <w:vertAlign w:val="superscript"/>
                      </w:rPr>
                      <w:t>th</w:t>
                    </w:r>
                    <w:r>
                      <w:rPr>
                        <w:smallCaps/>
                        <w:szCs w:val="18"/>
                      </w:rPr>
                      <w:t xml:space="preserve"> 2012</w:t>
                    </w:r>
                  </w:p>
                </w:txbxContent>
              </v:textbox>
              <w10:wrap type="tight" anchorx="page" anchory="page"/>
            </v:shape>
          </w:pict>
        </mc:Fallback>
      </mc:AlternateContent>
    </w:r>
    <w:r>
      <w:rPr>
        <w:noProof/>
      </w:rPr>
      <w:drawing>
        <wp:anchor distT="0" distB="0" distL="118745" distR="118745" simplePos="0" relativeHeight="251661312" behindDoc="0" locked="0" layoutInCell="0" allowOverlap="1" wp14:anchorId="6D7354BC" wp14:editId="29647F8F">
          <wp:simplePos x="457200" y="457200"/>
          <wp:positionH relativeFrom="page">
            <wp:posOffset>457200</wp:posOffset>
          </wp:positionH>
          <wp:positionV relativeFrom="page">
            <wp:posOffset>457200</wp:posOffset>
          </wp:positionV>
          <wp:extent cx="6858000" cy="1422400"/>
          <wp:effectExtent l="19050" t="0" r="0" b="0"/>
          <wp:wrapTight wrapText="bothSides">
            <wp:wrapPolygon edited="0">
              <wp:start x="240" y="0"/>
              <wp:lineTo x="-60" y="0"/>
              <wp:lineTo x="-60" y="2893"/>
              <wp:lineTo x="360" y="4629"/>
              <wp:lineTo x="0" y="5786"/>
              <wp:lineTo x="-60" y="13307"/>
              <wp:lineTo x="180" y="14464"/>
              <wp:lineTo x="60" y="21118"/>
              <wp:lineTo x="18840" y="21118"/>
              <wp:lineTo x="21180" y="20250"/>
              <wp:lineTo x="19920" y="18514"/>
              <wp:lineTo x="21300" y="18225"/>
              <wp:lineTo x="20820" y="16200"/>
              <wp:lineTo x="8280" y="13886"/>
              <wp:lineTo x="21300" y="13886"/>
              <wp:lineTo x="21600" y="11571"/>
              <wp:lineTo x="20460" y="9257"/>
              <wp:lineTo x="21600" y="7232"/>
              <wp:lineTo x="21540" y="4629"/>
              <wp:lineTo x="21600" y="4629"/>
              <wp:lineTo x="21600" y="1446"/>
              <wp:lineTo x="5760" y="0"/>
              <wp:lineTo x="240" y="0"/>
            </wp:wrapPolygon>
          </wp:wrapTight>
          <wp:docPr id="9" name="Picture 3" descr="Interior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iorInk.png"/>
                  <pic:cNvPicPr/>
                </pic:nvPicPr>
                <pic:blipFill>
                  <a:blip r:embed="rId1"/>
                  <a:stretch>
                    <a:fillRect/>
                  </a:stretch>
                </pic:blipFill>
                <pic:spPr>
                  <a:xfrm>
                    <a:off x="0" y="0"/>
                    <a:ext cx="6858000" cy="1422400"/>
                  </a:xfrm>
                  <a:prstGeom prst="rect">
                    <a:avLst/>
                  </a:prstGeom>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39B53" w14:textId="77777777" w:rsidR="002337AB" w:rsidRDefault="002337AB">
    <w:pPr>
      <w:pStyle w:val="a4"/>
    </w:pPr>
    <w:r w:rsidRPr="000B637C">
      <w:rPr>
        <w:noProof/>
      </w:rPr>
      <w:drawing>
        <wp:anchor distT="0" distB="0" distL="118745" distR="118745" simplePos="0" relativeHeight="251659264" behindDoc="0" locked="0" layoutInCell="0" allowOverlap="1" wp14:anchorId="0E6A9658" wp14:editId="33E4348B">
          <wp:simplePos x="0" y="0"/>
          <wp:positionH relativeFrom="page">
            <wp:posOffset>0</wp:posOffset>
          </wp:positionH>
          <wp:positionV relativeFrom="page">
            <wp:posOffset>0</wp:posOffset>
          </wp:positionV>
          <wp:extent cx="7543800" cy="10744200"/>
          <wp:effectExtent l="0" t="0" r="0" b="0"/>
          <wp:wrapTight wrapText="bothSides">
            <wp:wrapPolygon edited="0">
              <wp:start x="0" y="357"/>
              <wp:lineTo x="0" y="1021"/>
              <wp:lineTo x="1745" y="1277"/>
              <wp:lineTo x="582" y="1685"/>
              <wp:lineTo x="0" y="1940"/>
              <wp:lineTo x="0" y="2196"/>
              <wp:lineTo x="1018" y="2911"/>
              <wp:lineTo x="218" y="3217"/>
              <wp:lineTo x="364" y="3728"/>
              <wp:lineTo x="73" y="4443"/>
              <wp:lineTo x="4000" y="4545"/>
              <wp:lineTo x="364" y="4800"/>
              <wp:lineTo x="364" y="5157"/>
              <wp:lineTo x="3345" y="5362"/>
              <wp:lineTo x="0" y="5413"/>
              <wp:lineTo x="0" y="6077"/>
              <wp:lineTo x="582" y="6179"/>
              <wp:lineTo x="582" y="6791"/>
              <wp:lineTo x="4727" y="6996"/>
              <wp:lineTo x="0" y="7302"/>
              <wp:lineTo x="0" y="12868"/>
              <wp:lineTo x="655" y="13532"/>
              <wp:lineTo x="0" y="13889"/>
              <wp:lineTo x="0" y="14349"/>
              <wp:lineTo x="1527" y="14502"/>
              <wp:lineTo x="2255" y="15166"/>
              <wp:lineTo x="1455" y="15319"/>
              <wp:lineTo x="1745" y="15779"/>
              <wp:lineTo x="4873" y="15983"/>
              <wp:lineTo x="0" y="16187"/>
              <wp:lineTo x="0" y="16698"/>
              <wp:lineTo x="218" y="17362"/>
              <wp:lineTo x="10764" y="17617"/>
              <wp:lineTo x="4436" y="17872"/>
              <wp:lineTo x="1382" y="18128"/>
              <wp:lineTo x="1382" y="18843"/>
              <wp:lineTo x="6327" y="19251"/>
              <wp:lineTo x="10764" y="19251"/>
              <wp:lineTo x="1164" y="19455"/>
              <wp:lineTo x="1236" y="20068"/>
              <wp:lineTo x="1673" y="20885"/>
              <wp:lineTo x="145" y="20936"/>
              <wp:lineTo x="0" y="21038"/>
              <wp:lineTo x="291" y="21243"/>
              <wp:lineTo x="655" y="21243"/>
              <wp:lineTo x="3491" y="20528"/>
              <wp:lineTo x="3564" y="20170"/>
              <wp:lineTo x="3927" y="20068"/>
              <wp:lineTo x="9091" y="19557"/>
              <wp:lineTo x="10691" y="19251"/>
              <wp:lineTo x="6255" y="18434"/>
              <wp:lineTo x="6618" y="18434"/>
              <wp:lineTo x="10182" y="17770"/>
              <wp:lineTo x="10691" y="17617"/>
              <wp:lineTo x="10691" y="16800"/>
              <wp:lineTo x="5164" y="15983"/>
              <wp:lineTo x="6982" y="15626"/>
              <wp:lineTo x="6764" y="15319"/>
              <wp:lineTo x="6182" y="15166"/>
              <wp:lineTo x="8218" y="14860"/>
              <wp:lineTo x="8145" y="14349"/>
              <wp:lineTo x="9091" y="14349"/>
              <wp:lineTo x="8436" y="13685"/>
              <wp:lineTo x="7345" y="13481"/>
              <wp:lineTo x="9164" y="13174"/>
              <wp:lineTo x="9018" y="12715"/>
              <wp:lineTo x="9964" y="12255"/>
              <wp:lineTo x="9382" y="12153"/>
              <wp:lineTo x="4436" y="11898"/>
              <wp:lineTo x="9091" y="11898"/>
              <wp:lineTo x="9236" y="11081"/>
              <wp:lineTo x="6327" y="11081"/>
              <wp:lineTo x="9745" y="10468"/>
              <wp:lineTo x="9600" y="10264"/>
              <wp:lineTo x="10400" y="10213"/>
              <wp:lineTo x="10618" y="9600"/>
              <wp:lineTo x="5600" y="9447"/>
              <wp:lineTo x="10545" y="9243"/>
              <wp:lineTo x="10545" y="8885"/>
              <wp:lineTo x="4727" y="8630"/>
              <wp:lineTo x="9745" y="8579"/>
              <wp:lineTo x="9891" y="8477"/>
              <wp:lineTo x="7709" y="7813"/>
              <wp:lineTo x="9455" y="7762"/>
              <wp:lineTo x="9309" y="7557"/>
              <wp:lineTo x="5091" y="6996"/>
              <wp:lineTo x="9745" y="6996"/>
              <wp:lineTo x="9891" y="6383"/>
              <wp:lineTo x="7127" y="6179"/>
              <wp:lineTo x="8509" y="6128"/>
              <wp:lineTo x="8218" y="5668"/>
              <wp:lineTo x="3709" y="5362"/>
              <wp:lineTo x="11709" y="5004"/>
              <wp:lineTo x="5309" y="4545"/>
              <wp:lineTo x="10982" y="4443"/>
              <wp:lineTo x="10909" y="4085"/>
              <wp:lineTo x="2909" y="3728"/>
              <wp:lineTo x="12145" y="3728"/>
              <wp:lineTo x="12218" y="2911"/>
              <wp:lineTo x="11273" y="2911"/>
              <wp:lineTo x="11200" y="2247"/>
              <wp:lineTo x="9164" y="2094"/>
              <wp:lineTo x="9236" y="1787"/>
              <wp:lineTo x="6327" y="1277"/>
              <wp:lineTo x="6400" y="1072"/>
              <wp:lineTo x="2982" y="613"/>
              <wp:lineTo x="218" y="357"/>
              <wp:lineTo x="0" y="357"/>
            </wp:wrapPolygon>
          </wp:wrapTight>
          <wp:docPr id="11" name="Picture 2" descr="CoverInk-Ful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a:blip r:embed="rId1"/>
                  <a:srcRect r="918"/>
                  <a:stretch>
                    <a:fillRect/>
                  </a:stretch>
                </pic:blipFill>
                <pic:spPr>
                  <a:xfrm>
                    <a:off x="0" y="0"/>
                    <a:ext cx="7543800" cy="10744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B33"/>
    <w:multiLevelType w:val="hybridMultilevel"/>
    <w:tmpl w:val="3C5E41F4"/>
    <w:lvl w:ilvl="0" w:tplc="0409000F">
      <w:start w:val="1"/>
      <w:numFmt w:val="decimal"/>
      <w:lvlText w:val="%1."/>
      <w:lvlJc w:val="left"/>
      <w:pPr>
        <w:ind w:left="764" w:hanging="480"/>
      </w:p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1">
    <w:nsid w:val="04391E23"/>
    <w:multiLevelType w:val="hybridMultilevel"/>
    <w:tmpl w:val="AB1AA73E"/>
    <w:lvl w:ilvl="0" w:tplc="08004500">
      <w:start w:val="1"/>
      <w:numFmt w:val="bullet"/>
      <w:lvlText w:val=""/>
      <w:lvlJc w:val="left"/>
      <w:pPr>
        <w:ind w:left="284" w:hanging="284"/>
      </w:pPr>
      <w:rPr>
        <w:rFonts w:ascii="Symbol" w:hAnsi="Symbo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6D30304"/>
    <w:multiLevelType w:val="hybridMultilevel"/>
    <w:tmpl w:val="D7DC9678"/>
    <w:lvl w:ilvl="0" w:tplc="0DEA235C">
      <w:start w:val="1"/>
      <w:numFmt w:val="bullet"/>
      <w:pStyle w:val="Title2"/>
      <w:lvlText w:val=""/>
      <w:lvlJc w:val="left"/>
      <w:pPr>
        <w:ind w:left="480" w:hanging="480"/>
      </w:pPr>
      <w:rPr>
        <w:rFonts w:ascii="Symbol" w:hAnsi="Symbo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8C46D74"/>
    <w:multiLevelType w:val="hybridMultilevel"/>
    <w:tmpl w:val="AA9EE6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D692BF1"/>
    <w:multiLevelType w:val="hybridMultilevel"/>
    <w:tmpl w:val="E65017B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13F55A9C"/>
    <w:multiLevelType w:val="hybridMultilevel"/>
    <w:tmpl w:val="582A9B6E"/>
    <w:lvl w:ilvl="0" w:tplc="70A85916">
      <w:start w:val="1"/>
      <w:numFmt w:val="decimal"/>
      <w:lvlText w:val="%1."/>
      <w:lvlJc w:val="left"/>
      <w:pPr>
        <w:ind w:left="360" w:hanging="360"/>
      </w:pPr>
      <w:rPr>
        <w:rFonts w:ascii="Monaco" w:hAnsi="Monaco"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6B00E30"/>
    <w:multiLevelType w:val="hybridMultilevel"/>
    <w:tmpl w:val="F40C1F7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6EA399A"/>
    <w:multiLevelType w:val="hybridMultilevel"/>
    <w:tmpl w:val="FA2619B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9EA4C4D"/>
    <w:multiLevelType w:val="hybridMultilevel"/>
    <w:tmpl w:val="FA24F7F8"/>
    <w:lvl w:ilvl="0" w:tplc="0409000F">
      <w:start w:val="1"/>
      <w:numFmt w:val="decimal"/>
      <w:lvlText w:val="%1."/>
      <w:lvlJc w:val="left"/>
      <w:pPr>
        <w:ind w:left="1440" w:hanging="480"/>
      </w:pPr>
    </w:lvl>
    <w:lvl w:ilvl="1" w:tplc="04090019" w:tentative="1">
      <w:start w:val="1"/>
      <w:numFmt w:val="lowerLetter"/>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lowerLetter"/>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lowerLetter"/>
      <w:lvlText w:val="%8)"/>
      <w:lvlJc w:val="left"/>
      <w:pPr>
        <w:ind w:left="4800" w:hanging="480"/>
      </w:pPr>
    </w:lvl>
    <w:lvl w:ilvl="8" w:tplc="0409001B" w:tentative="1">
      <w:start w:val="1"/>
      <w:numFmt w:val="lowerRoman"/>
      <w:lvlText w:val="%9."/>
      <w:lvlJc w:val="right"/>
      <w:pPr>
        <w:ind w:left="5280" w:hanging="480"/>
      </w:pPr>
    </w:lvl>
  </w:abstractNum>
  <w:abstractNum w:abstractNumId="9">
    <w:nsid w:val="21905A21"/>
    <w:multiLevelType w:val="hybridMultilevel"/>
    <w:tmpl w:val="F6B414C0"/>
    <w:lvl w:ilvl="0" w:tplc="04090009">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0">
    <w:nsid w:val="23FC424F"/>
    <w:multiLevelType w:val="hybridMultilevel"/>
    <w:tmpl w:val="29B0BFD0"/>
    <w:lvl w:ilvl="0" w:tplc="0409000F">
      <w:start w:val="1"/>
      <w:numFmt w:val="decimal"/>
      <w:lvlText w:val="%1."/>
      <w:lvlJc w:val="left"/>
      <w:pPr>
        <w:ind w:left="764" w:hanging="480"/>
      </w:pPr>
    </w:lvl>
    <w:lvl w:ilvl="1" w:tplc="04090019" w:tentative="1">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abstractNum w:abstractNumId="11">
    <w:nsid w:val="250F734E"/>
    <w:multiLevelType w:val="hybridMultilevel"/>
    <w:tmpl w:val="B3F42404"/>
    <w:lvl w:ilvl="0" w:tplc="04090019">
      <w:start w:val="1"/>
      <w:numFmt w:val="lowerLetter"/>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2576479A"/>
    <w:multiLevelType w:val="hybridMultilevel"/>
    <w:tmpl w:val="504AB1BC"/>
    <w:lvl w:ilvl="0" w:tplc="A7D67094">
      <w:start w:val="1"/>
      <w:numFmt w:val="bullet"/>
      <w:pStyle w:val="a"/>
      <w:lvlText w:val="n"/>
      <w:lvlJc w:val="left"/>
      <w:pPr>
        <w:tabs>
          <w:tab w:val="num" w:pos="360"/>
        </w:tabs>
        <w:ind w:left="360" w:hanging="360"/>
      </w:pPr>
      <w:rPr>
        <w:rFonts w:ascii="Wingdings" w:hAnsi="Wingdings" w:hint="default"/>
        <w:color w:val="2E2224"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FD126C"/>
    <w:multiLevelType w:val="hybridMultilevel"/>
    <w:tmpl w:val="FB1E4F20"/>
    <w:lvl w:ilvl="0" w:tplc="08004500">
      <w:start w:val="1"/>
      <w:numFmt w:val="bullet"/>
      <w:lvlText w:val=""/>
      <w:lvlJc w:val="left"/>
      <w:pPr>
        <w:ind w:left="284" w:hanging="284"/>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2E844767"/>
    <w:multiLevelType w:val="hybridMultilevel"/>
    <w:tmpl w:val="15385020"/>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5">
    <w:nsid w:val="314F58E8"/>
    <w:multiLevelType w:val="hybridMultilevel"/>
    <w:tmpl w:val="15385020"/>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6">
    <w:nsid w:val="350F3D74"/>
    <w:multiLevelType w:val="hybridMultilevel"/>
    <w:tmpl w:val="B650B15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C2F243B"/>
    <w:multiLevelType w:val="hybridMultilevel"/>
    <w:tmpl w:val="6B925766"/>
    <w:lvl w:ilvl="0" w:tplc="0DEA235C">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41326338"/>
    <w:multiLevelType w:val="hybridMultilevel"/>
    <w:tmpl w:val="73C6E346"/>
    <w:lvl w:ilvl="0" w:tplc="08004500">
      <w:start w:val="1"/>
      <w:numFmt w:val="bullet"/>
      <w:lvlText w:val=""/>
      <w:lvlJc w:val="left"/>
      <w:pPr>
        <w:ind w:left="284" w:hanging="284"/>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482E4F42"/>
    <w:multiLevelType w:val="hybridMultilevel"/>
    <w:tmpl w:val="D8D60880"/>
    <w:lvl w:ilvl="0" w:tplc="04090009">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nsid w:val="4BDE59A8"/>
    <w:multiLevelType w:val="hybridMultilevel"/>
    <w:tmpl w:val="8430B1DC"/>
    <w:lvl w:ilvl="0" w:tplc="08004500">
      <w:start w:val="1"/>
      <w:numFmt w:val="bullet"/>
      <w:lvlText w:val=""/>
      <w:lvlJc w:val="left"/>
      <w:pPr>
        <w:ind w:left="284" w:hanging="284"/>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534B235F"/>
    <w:multiLevelType w:val="hybridMultilevel"/>
    <w:tmpl w:val="5E18519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5A9E2A30"/>
    <w:multiLevelType w:val="hybridMultilevel"/>
    <w:tmpl w:val="47305AC6"/>
    <w:lvl w:ilvl="0" w:tplc="0DEA235C">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5CA874F6"/>
    <w:multiLevelType w:val="hybridMultilevel"/>
    <w:tmpl w:val="B9441BB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5FA91FD5"/>
    <w:multiLevelType w:val="hybridMultilevel"/>
    <w:tmpl w:val="D75CA276"/>
    <w:lvl w:ilvl="0" w:tplc="FBD4AAA6">
      <w:start w:val="1"/>
      <w:numFmt w:val="lowerLetter"/>
      <w:lvlText w:val="%1)"/>
      <w:lvlJc w:val="left"/>
      <w:pPr>
        <w:ind w:left="840" w:hanging="480"/>
      </w:pPr>
      <w:rPr>
        <w:rFonts w:asciiTheme="minorHAnsi" w:hAnsiTheme="minorHAnsi"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nsid w:val="61315469"/>
    <w:multiLevelType w:val="hybridMultilevel"/>
    <w:tmpl w:val="1A020A72"/>
    <w:lvl w:ilvl="0" w:tplc="08004500">
      <w:start w:val="1"/>
      <w:numFmt w:val="bullet"/>
      <w:lvlText w:val=""/>
      <w:lvlJc w:val="left"/>
      <w:pPr>
        <w:ind w:left="284" w:hanging="284"/>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66801B9C"/>
    <w:multiLevelType w:val="hybridMultilevel"/>
    <w:tmpl w:val="91504F04"/>
    <w:lvl w:ilvl="0" w:tplc="ABB25188">
      <w:start w:val="1"/>
      <w:numFmt w:val="decimal"/>
      <w:pStyle w:val="Listnumb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66EC434C"/>
    <w:multiLevelType w:val="hybridMultilevel"/>
    <w:tmpl w:val="67221FE6"/>
    <w:lvl w:ilvl="0" w:tplc="08004500">
      <w:start w:val="1"/>
      <w:numFmt w:val="bullet"/>
      <w:lvlText w:val=""/>
      <w:lvlJc w:val="left"/>
      <w:pPr>
        <w:ind w:left="284" w:hanging="284"/>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7BDD30B3"/>
    <w:multiLevelType w:val="hybridMultilevel"/>
    <w:tmpl w:val="DB92FA0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2"/>
  </w:num>
  <w:num w:numId="2">
    <w:abstractNumId w:val="26"/>
  </w:num>
  <w:num w:numId="3">
    <w:abstractNumId w:val="5"/>
  </w:num>
  <w:num w:numId="4">
    <w:abstractNumId w:val="28"/>
  </w:num>
  <w:num w:numId="5">
    <w:abstractNumId w:val="19"/>
  </w:num>
  <w:num w:numId="6">
    <w:abstractNumId w:val="11"/>
  </w:num>
  <w:num w:numId="7">
    <w:abstractNumId w:val="24"/>
  </w:num>
  <w:num w:numId="8">
    <w:abstractNumId w:val="9"/>
  </w:num>
  <w:num w:numId="9">
    <w:abstractNumId w:val="3"/>
  </w:num>
  <w:num w:numId="10">
    <w:abstractNumId w:val="22"/>
  </w:num>
  <w:num w:numId="11">
    <w:abstractNumId w:val="12"/>
  </w:num>
  <w:num w:numId="12">
    <w:abstractNumId w:val="4"/>
  </w:num>
  <w:num w:numId="13">
    <w:abstractNumId w:val="17"/>
  </w:num>
  <w:num w:numId="14">
    <w:abstractNumId w:val="18"/>
  </w:num>
  <w:num w:numId="15">
    <w:abstractNumId w:val="27"/>
  </w:num>
  <w:num w:numId="16">
    <w:abstractNumId w:val="25"/>
  </w:num>
  <w:num w:numId="17">
    <w:abstractNumId w:val="20"/>
  </w:num>
  <w:num w:numId="18">
    <w:abstractNumId w:val="13"/>
  </w:num>
  <w:num w:numId="19">
    <w:abstractNumId w:val="14"/>
  </w:num>
  <w:num w:numId="20">
    <w:abstractNumId w:val="15"/>
  </w:num>
  <w:num w:numId="21">
    <w:abstractNumId w:val="1"/>
  </w:num>
  <w:num w:numId="22">
    <w:abstractNumId w:val="8"/>
  </w:num>
  <w:num w:numId="23">
    <w:abstractNumId w:val="0"/>
  </w:num>
  <w:num w:numId="24">
    <w:abstractNumId w:val="10"/>
  </w:num>
  <w:num w:numId="25">
    <w:abstractNumId w:val="21"/>
  </w:num>
  <w:num w:numId="26">
    <w:abstractNumId w:val="23"/>
  </w:num>
  <w:num w:numId="27">
    <w:abstractNumId w:val="7"/>
  </w:num>
  <w:num w:numId="28">
    <w:abstractNumId w:val="16"/>
  </w:num>
  <w:num w:numId="2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attachedTemplate r:id="rId1"/>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294606"/>
    <w:rsid w:val="000036ED"/>
    <w:rsid w:val="000100CA"/>
    <w:rsid w:val="000254DF"/>
    <w:rsid w:val="000404A7"/>
    <w:rsid w:val="00043D1A"/>
    <w:rsid w:val="0005150D"/>
    <w:rsid w:val="00056DF0"/>
    <w:rsid w:val="0006525A"/>
    <w:rsid w:val="00077BCC"/>
    <w:rsid w:val="00086BD1"/>
    <w:rsid w:val="000A4BFD"/>
    <w:rsid w:val="000C6A4C"/>
    <w:rsid w:val="000D383A"/>
    <w:rsid w:val="000D3A3D"/>
    <w:rsid w:val="000D3B4D"/>
    <w:rsid w:val="000D4E75"/>
    <w:rsid w:val="000F4215"/>
    <w:rsid w:val="0010437E"/>
    <w:rsid w:val="001226A5"/>
    <w:rsid w:val="00125D11"/>
    <w:rsid w:val="00130C1F"/>
    <w:rsid w:val="00132093"/>
    <w:rsid w:val="00134A65"/>
    <w:rsid w:val="001375CC"/>
    <w:rsid w:val="00142C92"/>
    <w:rsid w:val="00145104"/>
    <w:rsid w:val="00171B67"/>
    <w:rsid w:val="00191C57"/>
    <w:rsid w:val="001B6ECF"/>
    <w:rsid w:val="001C10C8"/>
    <w:rsid w:val="001D189B"/>
    <w:rsid w:val="001D26B1"/>
    <w:rsid w:val="001D6976"/>
    <w:rsid w:val="001E300D"/>
    <w:rsid w:val="001F7597"/>
    <w:rsid w:val="002004B2"/>
    <w:rsid w:val="0021281D"/>
    <w:rsid w:val="00213DE9"/>
    <w:rsid w:val="0021423A"/>
    <w:rsid w:val="00227599"/>
    <w:rsid w:val="00231D1D"/>
    <w:rsid w:val="002337AB"/>
    <w:rsid w:val="002411C2"/>
    <w:rsid w:val="002441E5"/>
    <w:rsid w:val="002506E8"/>
    <w:rsid w:val="00252F09"/>
    <w:rsid w:val="002548BF"/>
    <w:rsid w:val="002834EA"/>
    <w:rsid w:val="00286914"/>
    <w:rsid w:val="00294606"/>
    <w:rsid w:val="002A7C84"/>
    <w:rsid w:val="002B4EA7"/>
    <w:rsid w:val="002E079B"/>
    <w:rsid w:val="002E2845"/>
    <w:rsid w:val="002E44EB"/>
    <w:rsid w:val="00300649"/>
    <w:rsid w:val="00314825"/>
    <w:rsid w:val="00315701"/>
    <w:rsid w:val="00315D18"/>
    <w:rsid w:val="00316FE7"/>
    <w:rsid w:val="0033082C"/>
    <w:rsid w:val="00340325"/>
    <w:rsid w:val="0034391A"/>
    <w:rsid w:val="0036225C"/>
    <w:rsid w:val="00364C68"/>
    <w:rsid w:val="003801EF"/>
    <w:rsid w:val="003814C5"/>
    <w:rsid w:val="00383F42"/>
    <w:rsid w:val="003852E9"/>
    <w:rsid w:val="0038754A"/>
    <w:rsid w:val="00387630"/>
    <w:rsid w:val="00390ECA"/>
    <w:rsid w:val="00395C3F"/>
    <w:rsid w:val="003972C7"/>
    <w:rsid w:val="003B003B"/>
    <w:rsid w:val="003C0C8C"/>
    <w:rsid w:val="003C20DC"/>
    <w:rsid w:val="003C3655"/>
    <w:rsid w:val="003C7F7B"/>
    <w:rsid w:val="003D06E7"/>
    <w:rsid w:val="003D65A5"/>
    <w:rsid w:val="003E08B4"/>
    <w:rsid w:val="003E6AEA"/>
    <w:rsid w:val="003F5412"/>
    <w:rsid w:val="00405B28"/>
    <w:rsid w:val="00407C4B"/>
    <w:rsid w:val="00412F45"/>
    <w:rsid w:val="00412FD6"/>
    <w:rsid w:val="00423CA2"/>
    <w:rsid w:val="0044124B"/>
    <w:rsid w:val="00444342"/>
    <w:rsid w:val="00474691"/>
    <w:rsid w:val="004765BB"/>
    <w:rsid w:val="004849C0"/>
    <w:rsid w:val="004B1198"/>
    <w:rsid w:val="004C431B"/>
    <w:rsid w:val="004C6936"/>
    <w:rsid w:val="004D0144"/>
    <w:rsid w:val="004E1DB1"/>
    <w:rsid w:val="004F4D77"/>
    <w:rsid w:val="004F7CFC"/>
    <w:rsid w:val="005030BB"/>
    <w:rsid w:val="00533332"/>
    <w:rsid w:val="005441B9"/>
    <w:rsid w:val="005500D0"/>
    <w:rsid w:val="00555E51"/>
    <w:rsid w:val="00566844"/>
    <w:rsid w:val="0056707C"/>
    <w:rsid w:val="00573C96"/>
    <w:rsid w:val="005751F0"/>
    <w:rsid w:val="005A6A91"/>
    <w:rsid w:val="005B40FD"/>
    <w:rsid w:val="005C0943"/>
    <w:rsid w:val="005C35A1"/>
    <w:rsid w:val="005C4F33"/>
    <w:rsid w:val="005C54AE"/>
    <w:rsid w:val="005C668C"/>
    <w:rsid w:val="005C6FEF"/>
    <w:rsid w:val="005D086E"/>
    <w:rsid w:val="005D255D"/>
    <w:rsid w:val="005D433B"/>
    <w:rsid w:val="005D5098"/>
    <w:rsid w:val="005E08F5"/>
    <w:rsid w:val="005E3B66"/>
    <w:rsid w:val="005F4936"/>
    <w:rsid w:val="00616AFA"/>
    <w:rsid w:val="0062495D"/>
    <w:rsid w:val="00625140"/>
    <w:rsid w:val="00625C72"/>
    <w:rsid w:val="00630D34"/>
    <w:rsid w:val="006631D3"/>
    <w:rsid w:val="00666A23"/>
    <w:rsid w:val="006707ED"/>
    <w:rsid w:val="00674098"/>
    <w:rsid w:val="00682730"/>
    <w:rsid w:val="00691CA1"/>
    <w:rsid w:val="00696FCE"/>
    <w:rsid w:val="006A3D9C"/>
    <w:rsid w:val="006C11E2"/>
    <w:rsid w:val="006C3DB8"/>
    <w:rsid w:val="006D1F2F"/>
    <w:rsid w:val="006F11BB"/>
    <w:rsid w:val="00710CA5"/>
    <w:rsid w:val="007323B4"/>
    <w:rsid w:val="00740913"/>
    <w:rsid w:val="00755525"/>
    <w:rsid w:val="0076414E"/>
    <w:rsid w:val="0076648A"/>
    <w:rsid w:val="00790813"/>
    <w:rsid w:val="007912BF"/>
    <w:rsid w:val="007B0398"/>
    <w:rsid w:val="007C4E23"/>
    <w:rsid w:val="007C5AE1"/>
    <w:rsid w:val="007E6468"/>
    <w:rsid w:val="00801501"/>
    <w:rsid w:val="0081228E"/>
    <w:rsid w:val="00823698"/>
    <w:rsid w:val="0083401A"/>
    <w:rsid w:val="00861B2B"/>
    <w:rsid w:val="00862500"/>
    <w:rsid w:val="0087442B"/>
    <w:rsid w:val="00880063"/>
    <w:rsid w:val="008821AE"/>
    <w:rsid w:val="008862D8"/>
    <w:rsid w:val="008902D8"/>
    <w:rsid w:val="008927AC"/>
    <w:rsid w:val="008936A3"/>
    <w:rsid w:val="008A044A"/>
    <w:rsid w:val="008B0088"/>
    <w:rsid w:val="008B5410"/>
    <w:rsid w:val="008B6AEF"/>
    <w:rsid w:val="008D3238"/>
    <w:rsid w:val="008D44B3"/>
    <w:rsid w:val="008E4626"/>
    <w:rsid w:val="008E4CEC"/>
    <w:rsid w:val="0090364E"/>
    <w:rsid w:val="0090647D"/>
    <w:rsid w:val="00916C7B"/>
    <w:rsid w:val="00925D03"/>
    <w:rsid w:val="00930663"/>
    <w:rsid w:val="009323C1"/>
    <w:rsid w:val="00933E8F"/>
    <w:rsid w:val="00966416"/>
    <w:rsid w:val="009750A4"/>
    <w:rsid w:val="00983ADE"/>
    <w:rsid w:val="0098462F"/>
    <w:rsid w:val="009931DC"/>
    <w:rsid w:val="009949CC"/>
    <w:rsid w:val="009C2D8E"/>
    <w:rsid w:val="009C7A65"/>
    <w:rsid w:val="009E459E"/>
    <w:rsid w:val="009F443D"/>
    <w:rsid w:val="00A1415F"/>
    <w:rsid w:val="00A1587C"/>
    <w:rsid w:val="00A53C2F"/>
    <w:rsid w:val="00A66529"/>
    <w:rsid w:val="00A752F4"/>
    <w:rsid w:val="00A76F0A"/>
    <w:rsid w:val="00A85C54"/>
    <w:rsid w:val="00A91E8C"/>
    <w:rsid w:val="00AA1BA7"/>
    <w:rsid w:val="00AC2E10"/>
    <w:rsid w:val="00AE1E2E"/>
    <w:rsid w:val="00AE3A7D"/>
    <w:rsid w:val="00AF2DD3"/>
    <w:rsid w:val="00B00A9A"/>
    <w:rsid w:val="00B04897"/>
    <w:rsid w:val="00B0641D"/>
    <w:rsid w:val="00B40D5C"/>
    <w:rsid w:val="00B533E4"/>
    <w:rsid w:val="00B702D3"/>
    <w:rsid w:val="00B74368"/>
    <w:rsid w:val="00B749CE"/>
    <w:rsid w:val="00B76B58"/>
    <w:rsid w:val="00B8222C"/>
    <w:rsid w:val="00B842C0"/>
    <w:rsid w:val="00B927CF"/>
    <w:rsid w:val="00BA4E45"/>
    <w:rsid w:val="00BD0034"/>
    <w:rsid w:val="00BD29EC"/>
    <w:rsid w:val="00BD32AE"/>
    <w:rsid w:val="00BD36C9"/>
    <w:rsid w:val="00BE705C"/>
    <w:rsid w:val="00C0537F"/>
    <w:rsid w:val="00C06F2D"/>
    <w:rsid w:val="00C23038"/>
    <w:rsid w:val="00C316CB"/>
    <w:rsid w:val="00C37EED"/>
    <w:rsid w:val="00C47A09"/>
    <w:rsid w:val="00C600FC"/>
    <w:rsid w:val="00C61FA1"/>
    <w:rsid w:val="00C751CE"/>
    <w:rsid w:val="00C75C44"/>
    <w:rsid w:val="00CA073A"/>
    <w:rsid w:val="00CA3683"/>
    <w:rsid w:val="00CB6E23"/>
    <w:rsid w:val="00CD58E5"/>
    <w:rsid w:val="00CE6A9E"/>
    <w:rsid w:val="00D00FCA"/>
    <w:rsid w:val="00D04424"/>
    <w:rsid w:val="00D06DF4"/>
    <w:rsid w:val="00D17B61"/>
    <w:rsid w:val="00D20329"/>
    <w:rsid w:val="00D27555"/>
    <w:rsid w:val="00D376E7"/>
    <w:rsid w:val="00D4141E"/>
    <w:rsid w:val="00D51F2B"/>
    <w:rsid w:val="00D52208"/>
    <w:rsid w:val="00D74575"/>
    <w:rsid w:val="00D80884"/>
    <w:rsid w:val="00D80C09"/>
    <w:rsid w:val="00D95432"/>
    <w:rsid w:val="00DA0717"/>
    <w:rsid w:val="00DB4823"/>
    <w:rsid w:val="00DE593B"/>
    <w:rsid w:val="00E16E91"/>
    <w:rsid w:val="00E211A9"/>
    <w:rsid w:val="00E27B8F"/>
    <w:rsid w:val="00E3064D"/>
    <w:rsid w:val="00E53975"/>
    <w:rsid w:val="00E60D80"/>
    <w:rsid w:val="00E61280"/>
    <w:rsid w:val="00E70079"/>
    <w:rsid w:val="00E80B01"/>
    <w:rsid w:val="00EB3A73"/>
    <w:rsid w:val="00EC0BE0"/>
    <w:rsid w:val="00EC2D59"/>
    <w:rsid w:val="00ED45A7"/>
    <w:rsid w:val="00EE6CC9"/>
    <w:rsid w:val="00F0783F"/>
    <w:rsid w:val="00F109EA"/>
    <w:rsid w:val="00F17BDB"/>
    <w:rsid w:val="00F261C3"/>
    <w:rsid w:val="00F3070D"/>
    <w:rsid w:val="00F36677"/>
    <w:rsid w:val="00F405E5"/>
    <w:rsid w:val="00F51DA0"/>
    <w:rsid w:val="00F52CDF"/>
    <w:rsid w:val="00F563BB"/>
    <w:rsid w:val="00F70D3D"/>
    <w:rsid w:val="00F769D8"/>
    <w:rsid w:val="00FB7B01"/>
    <w:rsid w:val="00FC1D76"/>
    <w:rsid w:val="00FC4686"/>
    <w:rsid w:val="00FD4464"/>
    <w:rsid w:val="00FE4F8B"/>
    <w:rsid w:val="00FF392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C4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0" w:defSemiHidden="0" w:defUnhideWhenUsed="0" w:defQFormat="0" w:count="276">
    <w:lsdException w:name="Hyperlink" w:uiPriority="99"/>
  </w:latentStyles>
  <w:style w:type="paragraph" w:default="1" w:styleId="a0">
    <w:name w:val="Normal"/>
    <w:qFormat/>
  </w:style>
  <w:style w:type="paragraph" w:styleId="1">
    <w:name w:val="heading 1"/>
    <w:basedOn w:val="a0"/>
    <w:link w:val="10"/>
    <w:pPr>
      <w:outlineLvl w:val="0"/>
    </w:pPr>
    <w:rPr>
      <w:b/>
      <w:bCs/>
      <w:color w:val="2E2224" w:themeColor="text1"/>
      <w:sz w:val="32"/>
      <w:szCs w:val="36"/>
    </w:rPr>
  </w:style>
  <w:style w:type="paragraph" w:styleId="2">
    <w:name w:val="heading 2"/>
    <w:basedOn w:val="a0"/>
    <w:link w:val="20"/>
    <w:pPr>
      <w:outlineLvl w:val="1"/>
    </w:pPr>
    <w:rPr>
      <w:b/>
      <w:bCs/>
      <w:color w:val="2E2224" w:themeColor="text1"/>
      <w:szCs w:val="26"/>
    </w:rPr>
  </w:style>
  <w:style w:type="paragraph" w:styleId="3">
    <w:name w:val="heading 3"/>
    <w:basedOn w:val="a0"/>
    <w:link w:val="30"/>
    <w:pPr>
      <w:jc w:val="right"/>
      <w:outlineLvl w:val="2"/>
    </w:pPr>
    <w:rPr>
      <w:b/>
      <w:bCs/>
      <w:color w:val="2E2224" w:themeColor="text1"/>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pPr>
      <w:tabs>
        <w:tab w:val="center" w:pos="4320"/>
        <w:tab w:val="right" w:pos="8640"/>
      </w:tabs>
    </w:pPr>
  </w:style>
  <w:style w:type="character" w:customStyle="1" w:styleId="a5">
    <w:name w:val="页眉字符"/>
    <w:basedOn w:val="a1"/>
    <w:link w:val="a4"/>
  </w:style>
  <w:style w:type="paragraph" w:styleId="a6">
    <w:name w:val="footer"/>
    <w:basedOn w:val="a0"/>
    <w:link w:val="a7"/>
    <w:unhideWhenUsed/>
    <w:pPr>
      <w:jc w:val="right"/>
    </w:pPr>
    <w:rPr>
      <w:rFonts w:asciiTheme="majorHAnsi" w:eastAsiaTheme="majorEastAsia" w:hAnsiTheme="majorHAnsi" w:cs="Rockwell"/>
      <w:b/>
      <w:color w:val="B75D52" w:themeColor="text2" w:themeTint="99"/>
      <w:sz w:val="34"/>
    </w:rPr>
  </w:style>
  <w:style w:type="character" w:customStyle="1" w:styleId="a7">
    <w:name w:val="页脚字符"/>
    <w:basedOn w:val="a1"/>
    <w:link w:val="a6"/>
    <w:rPr>
      <w:rFonts w:asciiTheme="majorHAnsi" w:eastAsiaTheme="majorEastAsia" w:hAnsiTheme="majorHAnsi" w:cs="Rockwell"/>
      <w:b/>
      <w:color w:val="B75D52" w:themeColor="text2" w:themeTint="99"/>
      <w:sz w:val="34"/>
    </w:rPr>
  </w:style>
  <w:style w:type="character" w:customStyle="1" w:styleId="10">
    <w:name w:val="标题 1字符"/>
    <w:basedOn w:val="a1"/>
    <w:link w:val="1"/>
    <w:rPr>
      <w:b/>
      <w:bCs/>
      <w:color w:val="2E2224" w:themeColor="text1"/>
      <w:sz w:val="32"/>
      <w:szCs w:val="36"/>
    </w:rPr>
  </w:style>
  <w:style w:type="paragraph" w:styleId="a8">
    <w:name w:val="Subtitle"/>
    <w:basedOn w:val="a0"/>
    <w:link w:val="a9"/>
    <w:qFormat/>
    <w:pPr>
      <w:numPr>
        <w:ilvl w:val="1"/>
      </w:numPr>
      <w:jc w:val="center"/>
    </w:pPr>
    <w:rPr>
      <w:rFonts w:ascii="Impact" w:eastAsiaTheme="majorEastAsia" w:hAnsi="Impact" w:cs="Rockwell"/>
      <w:bCs/>
      <w:caps/>
      <w:color w:val="2E2224" w:themeColor="text1"/>
      <w:sz w:val="280"/>
      <w:szCs w:val="192"/>
      <w14:textFill>
        <w14:solidFill>
          <w14:schemeClr w14:val="tx1">
            <w14:alpha w14:val="85000"/>
          </w14:schemeClr>
        </w14:solidFill>
      </w14:textFill>
      <w14:props3d w14:extrusionH="0" w14:contourW="0" w14:prstMaterial="none">
        <w14:contourClr>
          <w14:schemeClr w14:val="bg1"/>
        </w14:contourClr>
      </w14:props3d>
    </w:rPr>
  </w:style>
  <w:style w:type="character" w:customStyle="1" w:styleId="a9">
    <w:name w:val="副标题字符"/>
    <w:basedOn w:val="a1"/>
    <w:link w:val="a8"/>
    <w:rPr>
      <w:rFonts w:ascii="Impact" w:eastAsiaTheme="majorEastAsia" w:hAnsi="Impact" w:cs="Rockwell"/>
      <w:bCs/>
      <w:caps/>
      <w:color w:val="2E2224" w:themeColor="text1"/>
      <w:sz w:val="280"/>
      <w:szCs w:val="192"/>
      <w14:textFill>
        <w14:solidFill>
          <w14:schemeClr w14:val="tx1">
            <w14:alpha w14:val="85000"/>
          </w14:schemeClr>
        </w14:solidFill>
      </w14:textFill>
      <w14:props3d w14:extrusionH="0" w14:contourW="0" w14:prstMaterial="none">
        <w14:contourClr>
          <w14:schemeClr w14:val="bg1"/>
        </w14:contourClr>
      </w14:props3d>
    </w:rPr>
  </w:style>
  <w:style w:type="paragraph" w:customStyle="1" w:styleId="ContactDetails">
    <w:name w:val="Contact Details"/>
    <w:basedOn w:val="a0"/>
    <w:qFormat/>
    <w:pPr>
      <w:spacing w:line="264" w:lineRule="auto"/>
      <w:jc w:val="right"/>
    </w:pPr>
    <w:rPr>
      <w:rFonts w:asciiTheme="majorHAnsi" w:eastAsiaTheme="majorEastAsia" w:hAnsiTheme="majorHAnsi" w:cs="Rockwell"/>
      <w:color w:val="CBD8DD" w:themeColor="background2"/>
      <w:sz w:val="16"/>
    </w:rPr>
  </w:style>
  <w:style w:type="paragraph" w:styleId="aa">
    <w:name w:val="Date"/>
    <w:basedOn w:val="a0"/>
    <w:link w:val="ab"/>
    <w:semiHidden/>
    <w:unhideWhenUsed/>
    <w:rPr>
      <w:rFonts w:asciiTheme="majorHAnsi" w:eastAsiaTheme="majorEastAsia" w:hAnsiTheme="majorHAnsi" w:cs="Rockwell"/>
      <w:b/>
      <w:color w:val="CBD8DD" w:themeColor="background2"/>
      <w:sz w:val="28"/>
    </w:rPr>
  </w:style>
  <w:style w:type="character" w:customStyle="1" w:styleId="ab">
    <w:name w:val="日期字符"/>
    <w:basedOn w:val="a1"/>
    <w:link w:val="aa"/>
    <w:semiHidden/>
    <w:rPr>
      <w:rFonts w:asciiTheme="majorHAnsi" w:eastAsiaTheme="majorEastAsia" w:hAnsiTheme="majorHAnsi" w:cs="Rockwell"/>
      <w:b/>
      <w:color w:val="CBD8DD" w:themeColor="background2"/>
      <w:sz w:val="28"/>
    </w:rPr>
  </w:style>
  <w:style w:type="paragraph" w:styleId="ac">
    <w:name w:val="Title"/>
    <w:basedOn w:val="a0"/>
    <w:link w:val="ad"/>
    <w:qFormat/>
    <w:rPr>
      <w:color w:val="CBD8DD" w:themeColor="background2"/>
      <w:kern w:val="28"/>
      <w:sz w:val="80"/>
      <w:szCs w:val="52"/>
    </w:rPr>
  </w:style>
  <w:style w:type="character" w:customStyle="1" w:styleId="ad">
    <w:name w:val="标题字符"/>
    <w:basedOn w:val="a1"/>
    <w:link w:val="ac"/>
    <w:rPr>
      <w:color w:val="CBD8DD" w:themeColor="background2"/>
      <w:kern w:val="28"/>
      <w:sz w:val="80"/>
      <w:szCs w:val="52"/>
    </w:rPr>
  </w:style>
  <w:style w:type="paragraph" w:customStyle="1" w:styleId="Header-Left">
    <w:name w:val="Header - Left"/>
    <w:basedOn w:val="a0"/>
    <w:qFormat/>
    <w:pPr>
      <w:spacing w:line="240" w:lineRule="exact"/>
      <w:jc w:val="right"/>
    </w:pPr>
    <w:rPr>
      <w:rFonts w:asciiTheme="majorHAnsi" w:eastAsiaTheme="majorEastAsia" w:hAnsiTheme="majorHAnsi" w:cs="Rockwell"/>
      <w:b/>
      <w:color w:val="B75D52" w:themeColor="text2" w:themeTint="99"/>
      <w:sz w:val="20"/>
    </w:rPr>
  </w:style>
  <w:style w:type="paragraph" w:customStyle="1" w:styleId="Date2">
    <w:name w:val="Date 2"/>
    <w:basedOn w:val="a0"/>
    <w:qFormat/>
    <w:pPr>
      <w:spacing w:line="240" w:lineRule="exact"/>
    </w:pPr>
    <w:rPr>
      <w:color w:val="B75D52" w:themeColor="text2" w:themeTint="99"/>
      <w:sz w:val="18"/>
    </w:rPr>
  </w:style>
  <w:style w:type="paragraph" w:customStyle="1" w:styleId="Header-Right">
    <w:name w:val="Header - Right"/>
    <w:basedOn w:val="a0"/>
    <w:qFormat/>
    <w:pPr>
      <w:spacing w:line="400" w:lineRule="exact"/>
    </w:pPr>
    <w:rPr>
      <w:b/>
      <w:color w:val="B75D52" w:themeColor="text2" w:themeTint="99"/>
      <w:sz w:val="36"/>
    </w:rPr>
  </w:style>
  <w:style w:type="paragraph" w:styleId="ae">
    <w:name w:val="Body Text"/>
    <w:basedOn w:val="a0"/>
    <w:link w:val="af"/>
    <w:unhideWhenUsed/>
    <w:pPr>
      <w:spacing w:after="240" w:line="264" w:lineRule="auto"/>
      <w:jc w:val="both"/>
    </w:pPr>
    <w:rPr>
      <w:color w:val="2E2224" w:themeColor="text1"/>
      <w:sz w:val="18"/>
    </w:rPr>
  </w:style>
  <w:style w:type="character" w:customStyle="1" w:styleId="af">
    <w:name w:val="正文文本字符"/>
    <w:basedOn w:val="a1"/>
    <w:link w:val="ae"/>
    <w:rPr>
      <w:color w:val="2E2224" w:themeColor="text1"/>
      <w:sz w:val="18"/>
    </w:rPr>
  </w:style>
  <w:style w:type="paragraph" w:customStyle="1" w:styleId="BodyText-Left">
    <w:name w:val="Body Text - Left"/>
    <w:basedOn w:val="ae"/>
    <w:qFormat/>
    <w:pPr>
      <w:jc w:val="left"/>
    </w:pPr>
  </w:style>
  <w:style w:type="character" w:customStyle="1" w:styleId="20">
    <w:name w:val="标题 2字符"/>
    <w:basedOn w:val="a1"/>
    <w:link w:val="2"/>
    <w:rPr>
      <w:b/>
      <w:bCs/>
      <w:color w:val="2E2224" w:themeColor="text1"/>
      <w:szCs w:val="26"/>
    </w:rPr>
  </w:style>
  <w:style w:type="character" w:customStyle="1" w:styleId="30">
    <w:name w:val="标题 3字符"/>
    <w:basedOn w:val="a1"/>
    <w:link w:val="3"/>
    <w:rPr>
      <w:b/>
      <w:bCs/>
      <w:color w:val="2E2224" w:themeColor="text1"/>
      <w:sz w:val="20"/>
    </w:rPr>
  </w:style>
  <w:style w:type="paragraph" w:customStyle="1" w:styleId="af0">
    <w:name w:val="组织"/>
    <w:basedOn w:val="a0"/>
    <w:link w:val="af1"/>
    <w:qFormat/>
    <w:pPr>
      <w:jc w:val="right"/>
    </w:pPr>
    <w:rPr>
      <w:rFonts w:asciiTheme="majorHAnsi" w:hAnsiTheme="majorHAnsi"/>
      <w:b/>
      <w:color w:val="CBD8DD" w:themeColor="background2"/>
      <w:sz w:val="36"/>
      <w:szCs w:val="36"/>
    </w:rPr>
  </w:style>
  <w:style w:type="character" w:customStyle="1" w:styleId="af1">
    <w:name w:val="组织章程"/>
    <w:basedOn w:val="a1"/>
    <w:link w:val="af0"/>
    <w:rPr>
      <w:rFonts w:asciiTheme="majorHAnsi" w:hAnsiTheme="majorHAnsi"/>
      <w:b/>
      <w:color w:val="CBD8DD" w:themeColor="background2"/>
      <w:sz w:val="36"/>
      <w:szCs w:val="36"/>
    </w:rPr>
  </w:style>
  <w:style w:type="paragraph" w:styleId="af2">
    <w:name w:val="Balloon Text"/>
    <w:basedOn w:val="a0"/>
    <w:link w:val="af3"/>
    <w:rsid w:val="008936A3"/>
    <w:rPr>
      <w:rFonts w:ascii="Lucida Grande" w:hAnsi="Lucida Grande" w:cs="Lucida Grande"/>
      <w:sz w:val="18"/>
      <w:szCs w:val="18"/>
    </w:rPr>
  </w:style>
  <w:style w:type="character" w:customStyle="1" w:styleId="af3">
    <w:name w:val="批注框文本字符"/>
    <w:basedOn w:val="a1"/>
    <w:link w:val="af2"/>
    <w:rsid w:val="008936A3"/>
    <w:rPr>
      <w:rFonts w:ascii="Lucida Grande" w:hAnsi="Lucida Grande" w:cs="Lucida Grande"/>
      <w:sz w:val="18"/>
      <w:szCs w:val="18"/>
    </w:rPr>
  </w:style>
  <w:style w:type="character" w:customStyle="1" w:styleId="apple-style-span">
    <w:name w:val="apple-style-span"/>
    <w:basedOn w:val="a1"/>
    <w:rsid w:val="0087442B"/>
  </w:style>
  <w:style w:type="character" w:customStyle="1" w:styleId="apple-converted-space">
    <w:name w:val="apple-converted-space"/>
    <w:basedOn w:val="a1"/>
    <w:rsid w:val="00682730"/>
  </w:style>
  <w:style w:type="character" w:styleId="af4">
    <w:name w:val="Hyperlink"/>
    <w:basedOn w:val="a1"/>
    <w:uiPriority w:val="99"/>
    <w:unhideWhenUsed/>
    <w:rsid w:val="00682730"/>
    <w:rPr>
      <w:color w:val="0000FF"/>
      <w:u w:val="single"/>
    </w:rPr>
  </w:style>
  <w:style w:type="paragraph" w:styleId="af5">
    <w:name w:val="List Paragraph"/>
    <w:basedOn w:val="a0"/>
    <w:rsid w:val="00691CA1"/>
    <w:pPr>
      <w:ind w:firstLineChars="200" w:firstLine="420"/>
    </w:pPr>
  </w:style>
  <w:style w:type="paragraph" w:customStyle="1" w:styleId="Title2">
    <w:name w:val="Title 2"/>
    <w:basedOn w:val="af5"/>
    <w:qFormat/>
    <w:rsid w:val="001E300D"/>
    <w:pPr>
      <w:numPr>
        <w:numId w:val="1"/>
      </w:numPr>
      <w:spacing w:beforeLines="200" w:before="480" w:afterLines="100" w:after="240"/>
      <w:ind w:firstLineChars="0" w:firstLine="0"/>
    </w:pPr>
    <w:rPr>
      <w:smallCaps/>
      <w:sz w:val="28"/>
      <w:szCs w:val="28"/>
    </w:rPr>
  </w:style>
  <w:style w:type="paragraph" w:customStyle="1" w:styleId="Listnumber">
    <w:name w:val="List number"/>
    <w:basedOn w:val="af5"/>
    <w:qFormat/>
    <w:rsid w:val="007C4E23"/>
    <w:pPr>
      <w:numPr>
        <w:numId w:val="2"/>
      </w:numPr>
      <w:spacing w:line="276" w:lineRule="auto"/>
      <w:ind w:left="964" w:firstLineChars="0" w:hanging="482"/>
    </w:pPr>
  </w:style>
  <w:style w:type="paragraph" w:styleId="af6">
    <w:name w:val="caption"/>
    <w:basedOn w:val="a0"/>
    <w:next w:val="a0"/>
    <w:rsid w:val="00A91E8C"/>
    <w:rPr>
      <w:rFonts w:asciiTheme="majorHAnsi" w:eastAsia="宋体" w:hAnsiTheme="majorHAnsi" w:cstheme="majorBidi"/>
      <w:sz w:val="20"/>
      <w:szCs w:val="20"/>
    </w:rPr>
  </w:style>
  <w:style w:type="paragraph" w:customStyle="1" w:styleId="Figure">
    <w:name w:val="Figure"/>
    <w:basedOn w:val="af6"/>
    <w:qFormat/>
    <w:rsid w:val="00BA4E45"/>
    <w:pPr>
      <w:jc w:val="center"/>
    </w:pPr>
    <w:rPr>
      <w:i/>
      <w:smallCaps/>
    </w:rPr>
  </w:style>
  <w:style w:type="paragraph" w:styleId="a">
    <w:name w:val="List Bullet"/>
    <w:basedOn w:val="a0"/>
    <w:rsid w:val="00F405E5"/>
    <w:pPr>
      <w:numPr>
        <w:numId w:val="11"/>
      </w:numPr>
      <w:spacing w:after="120" w:line="276" w:lineRule="auto"/>
    </w:pPr>
    <w:rPr>
      <w:sz w:val="20"/>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0" w:defSemiHidden="0" w:defUnhideWhenUsed="0" w:defQFormat="0" w:count="276">
    <w:lsdException w:name="Hyperlink" w:uiPriority="99"/>
  </w:latentStyles>
  <w:style w:type="paragraph" w:default="1" w:styleId="a0">
    <w:name w:val="Normal"/>
    <w:qFormat/>
  </w:style>
  <w:style w:type="paragraph" w:styleId="1">
    <w:name w:val="heading 1"/>
    <w:basedOn w:val="a0"/>
    <w:link w:val="10"/>
    <w:pPr>
      <w:outlineLvl w:val="0"/>
    </w:pPr>
    <w:rPr>
      <w:b/>
      <w:bCs/>
      <w:color w:val="2E2224" w:themeColor="text1"/>
      <w:sz w:val="32"/>
      <w:szCs w:val="36"/>
    </w:rPr>
  </w:style>
  <w:style w:type="paragraph" w:styleId="2">
    <w:name w:val="heading 2"/>
    <w:basedOn w:val="a0"/>
    <w:link w:val="20"/>
    <w:pPr>
      <w:outlineLvl w:val="1"/>
    </w:pPr>
    <w:rPr>
      <w:b/>
      <w:bCs/>
      <w:color w:val="2E2224" w:themeColor="text1"/>
      <w:szCs w:val="26"/>
    </w:rPr>
  </w:style>
  <w:style w:type="paragraph" w:styleId="3">
    <w:name w:val="heading 3"/>
    <w:basedOn w:val="a0"/>
    <w:link w:val="30"/>
    <w:pPr>
      <w:jc w:val="right"/>
      <w:outlineLvl w:val="2"/>
    </w:pPr>
    <w:rPr>
      <w:b/>
      <w:bCs/>
      <w:color w:val="2E2224" w:themeColor="text1"/>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pPr>
      <w:tabs>
        <w:tab w:val="center" w:pos="4320"/>
        <w:tab w:val="right" w:pos="8640"/>
      </w:tabs>
    </w:pPr>
  </w:style>
  <w:style w:type="character" w:customStyle="1" w:styleId="a5">
    <w:name w:val="页眉字符"/>
    <w:basedOn w:val="a1"/>
    <w:link w:val="a4"/>
  </w:style>
  <w:style w:type="paragraph" w:styleId="a6">
    <w:name w:val="footer"/>
    <w:basedOn w:val="a0"/>
    <w:link w:val="a7"/>
    <w:unhideWhenUsed/>
    <w:pPr>
      <w:jc w:val="right"/>
    </w:pPr>
    <w:rPr>
      <w:rFonts w:asciiTheme="majorHAnsi" w:eastAsiaTheme="majorEastAsia" w:hAnsiTheme="majorHAnsi" w:cs="Rockwell"/>
      <w:b/>
      <w:color w:val="B75D52" w:themeColor="text2" w:themeTint="99"/>
      <w:sz w:val="34"/>
    </w:rPr>
  </w:style>
  <w:style w:type="character" w:customStyle="1" w:styleId="a7">
    <w:name w:val="页脚字符"/>
    <w:basedOn w:val="a1"/>
    <w:link w:val="a6"/>
    <w:rPr>
      <w:rFonts w:asciiTheme="majorHAnsi" w:eastAsiaTheme="majorEastAsia" w:hAnsiTheme="majorHAnsi" w:cs="Rockwell"/>
      <w:b/>
      <w:color w:val="B75D52" w:themeColor="text2" w:themeTint="99"/>
      <w:sz w:val="34"/>
    </w:rPr>
  </w:style>
  <w:style w:type="character" w:customStyle="1" w:styleId="10">
    <w:name w:val="标题 1字符"/>
    <w:basedOn w:val="a1"/>
    <w:link w:val="1"/>
    <w:rPr>
      <w:b/>
      <w:bCs/>
      <w:color w:val="2E2224" w:themeColor="text1"/>
      <w:sz w:val="32"/>
      <w:szCs w:val="36"/>
    </w:rPr>
  </w:style>
  <w:style w:type="paragraph" w:styleId="a8">
    <w:name w:val="Subtitle"/>
    <w:basedOn w:val="a0"/>
    <w:link w:val="a9"/>
    <w:qFormat/>
    <w:pPr>
      <w:numPr>
        <w:ilvl w:val="1"/>
      </w:numPr>
      <w:jc w:val="center"/>
    </w:pPr>
    <w:rPr>
      <w:rFonts w:ascii="Impact" w:eastAsiaTheme="majorEastAsia" w:hAnsi="Impact" w:cs="Rockwell"/>
      <w:bCs/>
      <w:caps/>
      <w:color w:val="2E2224" w:themeColor="text1"/>
      <w:sz w:val="280"/>
      <w:szCs w:val="192"/>
      <w14:textFill>
        <w14:solidFill>
          <w14:schemeClr w14:val="tx1">
            <w14:alpha w14:val="85000"/>
          </w14:schemeClr>
        </w14:solidFill>
      </w14:textFill>
      <w14:props3d w14:extrusionH="0" w14:contourW="0" w14:prstMaterial="none">
        <w14:contourClr>
          <w14:schemeClr w14:val="bg1"/>
        </w14:contourClr>
      </w14:props3d>
    </w:rPr>
  </w:style>
  <w:style w:type="character" w:customStyle="1" w:styleId="a9">
    <w:name w:val="副标题字符"/>
    <w:basedOn w:val="a1"/>
    <w:link w:val="a8"/>
    <w:rPr>
      <w:rFonts w:ascii="Impact" w:eastAsiaTheme="majorEastAsia" w:hAnsi="Impact" w:cs="Rockwell"/>
      <w:bCs/>
      <w:caps/>
      <w:color w:val="2E2224" w:themeColor="text1"/>
      <w:sz w:val="280"/>
      <w:szCs w:val="192"/>
      <w14:textFill>
        <w14:solidFill>
          <w14:schemeClr w14:val="tx1">
            <w14:alpha w14:val="85000"/>
          </w14:schemeClr>
        </w14:solidFill>
      </w14:textFill>
      <w14:props3d w14:extrusionH="0" w14:contourW="0" w14:prstMaterial="none">
        <w14:contourClr>
          <w14:schemeClr w14:val="bg1"/>
        </w14:contourClr>
      </w14:props3d>
    </w:rPr>
  </w:style>
  <w:style w:type="paragraph" w:customStyle="1" w:styleId="ContactDetails">
    <w:name w:val="Contact Details"/>
    <w:basedOn w:val="a0"/>
    <w:qFormat/>
    <w:pPr>
      <w:spacing w:line="264" w:lineRule="auto"/>
      <w:jc w:val="right"/>
    </w:pPr>
    <w:rPr>
      <w:rFonts w:asciiTheme="majorHAnsi" w:eastAsiaTheme="majorEastAsia" w:hAnsiTheme="majorHAnsi" w:cs="Rockwell"/>
      <w:color w:val="CBD8DD" w:themeColor="background2"/>
      <w:sz w:val="16"/>
    </w:rPr>
  </w:style>
  <w:style w:type="paragraph" w:styleId="aa">
    <w:name w:val="Date"/>
    <w:basedOn w:val="a0"/>
    <w:link w:val="ab"/>
    <w:semiHidden/>
    <w:unhideWhenUsed/>
    <w:rPr>
      <w:rFonts w:asciiTheme="majorHAnsi" w:eastAsiaTheme="majorEastAsia" w:hAnsiTheme="majorHAnsi" w:cs="Rockwell"/>
      <w:b/>
      <w:color w:val="CBD8DD" w:themeColor="background2"/>
      <w:sz w:val="28"/>
    </w:rPr>
  </w:style>
  <w:style w:type="character" w:customStyle="1" w:styleId="ab">
    <w:name w:val="日期字符"/>
    <w:basedOn w:val="a1"/>
    <w:link w:val="aa"/>
    <w:semiHidden/>
    <w:rPr>
      <w:rFonts w:asciiTheme="majorHAnsi" w:eastAsiaTheme="majorEastAsia" w:hAnsiTheme="majorHAnsi" w:cs="Rockwell"/>
      <w:b/>
      <w:color w:val="CBD8DD" w:themeColor="background2"/>
      <w:sz w:val="28"/>
    </w:rPr>
  </w:style>
  <w:style w:type="paragraph" w:styleId="ac">
    <w:name w:val="Title"/>
    <w:basedOn w:val="a0"/>
    <w:link w:val="ad"/>
    <w:qFormat/>
    <w:rPr>
      <w:color w:val="CBD8DD" w:themeColor="background2"/>
      <w:kern w:val="28"/>
      <w:sz w:val="80"/>
      <w:szCs w:val="52"/>
    </w:rPr>
  </w:style>
  <w:style w:type="character" w:customStyle="1" w:styleId="ad">
    <w:name w:val="标题字符"/>
    <w:basedOn w:val="a1"/>
    <w:link w:val="ac"/>
    <w:rPr>
      <w:color w:val="CBD8DD" w:themeColor="background2"/>
      <w:kern w:val="28"/>
      <w:sz w:val="80"/>
      <w:szCs w:val="52"/>
    </w:rPr>
  </w:style>
  <w:style w:type="paragraph" w:customStyle="1" w:styleId="Header-Left">
    <w:name w:val="Header - Left"/>
    <w:basedOn w:val="a0"/>
    <w:qFormat/>
    <w:pPr>
      <w:spacing w:line="240" w:lineRule="exact"/>
      <w:jc w:val="right"/>
    </w:pPr>
    <w:rPr>
      <w:rFonts w:asciiTheme="majorHAnsi" w:eastAsiaTheme="majorEastAsia" w:hAnsiTheme="majorHAnsi" w:cs="Rockwell"/>
      <w:b/>
      <w:color w:val="B75D52" w:themeColor="text2" w:themeTint="99"/>
      <w:sz w:val="20"/>
    </w:rPr>
  </w:style>
  <w:style w:type="paragraph" w:customStyle="1" w:styleId="Date2">
    <w:name w:val="Date 2"/>
    <w:basedOn w:val="a0"/>
    <w:qFormat/>
    <w:pPr>
      <w:spacing w:line="240" w:lineRule="exact"/>
    </w:pPr>
    <w:rPr>
      <w:color w:val="B75D52" w:themeColor="text2" w:themeTint="99"/>
      <w:sz w:val="18"/>
    </w:rPr>
  </w:style>
  <w:style w:type="paragraph" w:customStyle="1" w:styleId="Header-Right">
    <w:name w:val="Header - Right"/>
    <w:basedOn w:val="a0"/>
    <w:qFormat/>
    <w:pPr>
      <w:spacing w:line="400" w:lineRule="exact"/>
    </w:pPr>
    <w:rPr>
      <w:b/>
      <w:color w:val="B75D52" w:themeColor="text2" w:themeTint="99"/>
      <w:sz w:val="36"/>
    </w:rPr>
  </w:style>
  <w:style w:type="paragraph" w:styleId="ae">
    <w:name w:val="Body Text"/>
    <w:basedOn w:val="a0"/>
    <w:link w:val="af"/>
    <w:unhideWhenUsed/>
    <w:pPr>
      <w:spacing w:after="240" w:line="264" w:lineRule="auto"/>
      <w:jc w:val="both"/>
    </w:pPr>
    <w:rPr>
      <w:color w:val="2E2224" w:themeColor="text1"/>
      <w:sz w:val="18"/>
    </w:rPr>
  </w:style>
  <w:style w:type="character" w:customStyle="1" w:styleId="af">
    <w:name w:val="正文文本字符"/>
    <w:basedOn w:val="a1"/>
    <w:link w:val="ae"/>
    <w:rPr>
      <w:color w:val="2E2224" w:themeColor="text1"/>
      <w:sz w:val="18"/>
    </w:rPr>
  </w:style>
  <w:style w:type="paragraph" w:customStyle="1" w:styleId="BodyText-Left">
    <w:name w:val="Body Text - Left"/>
    <w:basedOn w:val="ae"/>
    <w:qFormat/>
    <w:pPr>
      <w:jc w:val="left"/>
    </w:pPr>
  </w:style>
  <w:style w:type="character" w:customStyle="1" w:styleId="20">
    <w:name w:val="标题 2字符"/>
    <w:basedOn w:val="a1"/>
    <w:link w:val="2"/>
    <w:rPr>
      <w:b/>
      <w:bCs/>
      <w:color w:val="2E2224" w:themeColor="text1"/>
      <w:szCs w:val="26"/>
    </w:rPr>
  </w:style>
  <w:style w:type="character" w:customStyle="1" w:styleId="30">
    <w:name w:val="标题 3字符"/>
    <w:basedOn w:val="a1"/>
    <w:link w:val="3"/>
    <w:rPr>
      <w:b/>
      <w:bCs/>
      <w:color w:val="2E2224" w:themeColor="text1"/>
      <w:sz w:val="20"/>
    </w:rPr>
  </w:style>
  <w:style w:type="paragraph" w:customStyle="1" w:styleId="af0">
    <w:name w:val="组织"/>
    <w:basedOn w:val="a0"/>
    <w:link w:val="af1"/>
    <w:qFormat/>
    <w:pPr>
      <w:jc w:val="right"/>
    </w:pPr>
    <w:rPr>
      <w:rFonts w:asciiTheme="majorHAnsi" w:hAnsiTheme="majorHAnsi"/>
      <w:b/>
      <w:color w:val="CBD8DD" w:themeColor="background2"/>
      <w:sz w:val="36"/>
      <w:szCs w:val="36"/>
    </w:rPr>
  </w:style>
  <w:style w:type="character" w:customStyle="1" w:styleId="af1">
    <w:name w:val="组织章程"/>
    <w:basedOn w:val="a1"/>
    <w:link w:val="af0"/>
    <w:rPr>
      <w:rFonts w:asciiTheme="majorHAnsi" w:hAnsiTheme="majorHAnsi"/>
      <w:b/>
      <w:color w:val="CBD8DD" w:themeColor="background2"/>
      <w:sz w:val="36"/>
      <w:szCs w:val="36"/>
    </w:rPr>
  </w:style>
  <w:style w:type="paragraph" w:styleId="af2">
    <w:name w:val="Balloon Text"/>
    <w:basedOn w:val="a0"/>
    <w:link w:val="af3"/>
    <w:rsid w:val="008936A3"/>
    <w:rPr>
      <w:rFonts w:ascii="Lucida Grande" w:hAnsi="Lucida Grande" w:cs="Lucida Grande"/>
      <w:sz w:val="18"/>
      <w:szCs w:val="18"/>
    </w:rPr>
  </w:style>
  <w:style w:type="character" w:customStyle="1" w:styleId="af3">
    <w:name w:val="批注框文本字符"/>
    <w:basedOn w:val="a1"/>
    <w:link w:val="af2"/>
    <w:rsid w:val="008936A3"/>
    <w:rPr>
      <w:rFonts w:ascii="Lucida Grande" w:hAnsi="Lucida Grande" w:cs="Lucida Grande"/>
      <w:sz w:val="18"/>
      <w:szCs w:val="18"/>
    </w:rPr>
  </w:style>
  <w:style w:type="character" w:customStyle="1" w:styleId="apple-style-span">
    <w:name w:val="apple-style-span"/>
    <w:basedOn w:val="a1"/>
    <w:rsid w:val="0087442B"/>
  </w:style>
  <w:style w:type="character" w:customStyle="1" w:styleId="apple-converted-space">
    <w:name w:val="apple-converted-space"/>
    <w:basedOn w:val="a1"/>
    <w:rsid w:val="00682730"/>
  </w:style>
  <w:style w:type="character" w:styleId="af4">
    <w:name w:val="Hyperlink"/>
    <w:basedOn w:val="a1"/>
    <w:uiPriority w:val="99"/>
    <w:unhideWhenUsed/>
    <w:rsid w:val="00682730"/>
    <w:rPr>
      <w:color w:val="0000FF"/>
      <w:u w:val="single"/>
    </w:rPr>
  </w:style>
  <w:style w:type="paragraph" w:styleId="af5">
    <w:name w:val="List Paragraph"/>
    <w:basedOn w:val="a0"/>
    <w:rsid w:val="00691CA1"/>
    <w:pPr>
      <w:ind w:firstLineChars="200" w:firstLine="420"/>
    </w:pPr>
  </w:style>
  <w:style w:type="paragraph" w:customStyle="1" w:styleId="Title2">
    <w:name w:val="Title 2"/>
    <w:basedOn w:val="af5"/>
    <w:qFormat/>
    <w:rsid w:val="001E300D"/>
    <w:pPr>
      <w:numPr>
        <w:numId w:val="1"/>
      </w:numPr>
      <w:spacing w:beforeLines="200" w:before="480" w:afterLines="100" w:after="240"/>
      <w:ind w:firstLineChars="0" w:firstLine="0"/>
    </w:pPr>
    <w:rPr>
      <w:smallCaps/>
      <w:sz w:val="28"/>
      <w:szCs w:val="28"/>
    </w:rPr>
  </w:style>
  <w:style w:type="paragraph" w:customStyle="1" w:styleId="Listnumber">
    <w:name w:val="List number"/>
    <w:basedOn w:val="af5"/>
    <w:qFormat/>
    <w:rsid w:val="007C4E23"/>
    <w:pPr>
      <w:numPr>
        <w:numId w:val="2"/>
      </w:numPr>
      <w:spacing w:line="276" w:lineRule="auto"/>
      <w:ind w:left="964" w:firstLineChars="0" w:hanging="482"/>
    </w:pPr>
  </w:style>
  <w:style w:type="paragraph" w:styleId="af6">
    <w:name w:val="caption"/>
    <w:basedOn w:val="a0"/>
    <w:next w:val="a0"/>
    <w:rsid w:val="00A91E8C"/>
    <w:rPr>
      <w:rFonts w:asciiTheme="majorHAnsi" w:eastAsia="宋体" w:hAnsiTheme="majorHAnsi" w:cstheme="majorBidi"/>
      <w:sz w:val="20"/>
      <w:szCs w:val="20"/>
    </w:rPr>
  </w:style>
  <w:style w:type="paragraph" w:customStyle="1" w:styleId="Figure">
    <w:name w:val="Figure"/>
    <w:basedOn w:val="af6"/>
    <w:qFormat/>
    <w:rsid w:val="00BA4E45"/>
    <w:pPr>
      <w:jc w:val="center"/>
    </w:pPr>
    <w:rPr>
      <w:i/>
      <w:smallCaps/>
    </w:rPr>
  </w:style>
  <w:style w:type="paragraph" w:styleId="a">
    <w:name w:val="List Bullet"/>
    <w:basedOn w:val="a0"/>
    <w:rsid w:val="00F405E5"/>
    <w:pPr>
      <w:numPr>
        <w:numId w:val="11"/>
      </w:numPr>
      <w:spacing w:after="120" w:line="276" w:lineRule="auto"/>
    </w:pPr>
    <w:rPr>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9281">
      <w:bodyDiv w:val="1"/>
      <w:marLeft w:val="0"/>
      <w:marRight w:val="0"/>
      <w:marTop w:val="0"/>
      <w:marBottom w:val="0"/>
      <w:divBdr>
        <w:top w:val="none" w:sz="0" w:space="0" w:color="auto"/>
        <w:left w:val="none" w:sz="0" w:space="0" w:color="auto"/>
        <w:bottom w:val="none" w:sz="0" w:space="0" w:color="auto"/>
        <w:right w:val="none" w:sz="0" w:space="0" w:color="auto"/>
      </w:divBdr>
    </w:div>
    <w:div w:id="295062441">
      <w:bodyDiv w:val="1"/>
      <w:marLeft w:val="0"/>
      <w:marRight w:val="0"/>
      <w:marTop w:val="0"/>
      <w:marBottom w:val="0"/>
      <w:divBdr>
        <w:top w:val="none" w:sz="0" w:space="0" w:color="auto"/>
        <w:left w:val="none" w:sz="0" w:space="0" w:color="auto"/>
        <w:bottom w:val="none" w:sz="0" w:space="0" w:color="auto"/>
        <w:right w:val="none" w:sz="0" w:space="0" w:color="auto"/>
      </w:divBdr>
    </w:div>
    <w:div w:id="432938727">
      <w:bodyDiv w:val="1"/>
      <w:marLeft w:val="0"/>
      <w:marRight w:val="0"/>
      <w:marTop w:val="0"/>
      <w:marBottom w:val="0"/>
      <w:divBdr>
        <w:top w:val="none" w:sz="0" w:space="0" w:color="auto"/>
        <w:left w:val="none" w:sz="0" w:space="0" w:color="auto"/>
        <w:bottom w:val="none" w:sz="0" w:space="0" w:color="auto"/>
        <w:right w:val="none" w:sz="0" w:space="0" w:color="auto"/>
      </w:divBdr>
    </w:div>
    <w:div w:id="803354781">
      <w:bodyDiv w:val="1"/>
      <w:marLeft w:val="0"/>
      <w:marRight w:val="0"/>
      <w:marTop w:val="0"/>
      <w:marBottom w:val="0"/>
      <w:divBdr>
        <w:top w:val="none" w:sz="0" w:space="0" w:color="auto"/>
        <w:left w:val="none" w:sz="0" w:space="0" w:color="auto"/>
        <w:bottom w:val="none" w:sz="0" w:space="0" w:color="auto"/>
        <w:right w:val="none" w:sz="0" w:space="0" w:color="auto"/>
      </w:divBdr>
    </w:div>
    <w:div w:id="979309390">
      <w:bodyDiv w:val="1"/>
      <w:marLeft w:val="0"/>
      <w:marRight w:val="0"/>
      <w:marTop w:val="0"/>
      <w:marBottom w:val="0"/>
      <w:divBdr>
        <w:top w:val="none" w:sz="0" w:space="0" w:color="auto"/>
        <w:left w:val="none" w:sz="0" w:space="0" w:color="auto"/>
        <w:bottom w:val="none" w:sz="0" w:space="0" w:color="auto"/>
        <w:right w:val="none" w:sz="0" w:space="0" w:color="auto"/>
      </w:divBdr>
    </w:div>
    <w:div w:id="1429739876">
      <w:bodyDiv w:val="1"/>
      <w:marLeft w:val="0"/>
      <w:marRight w:val="0"/>
      <w:marTop w:val="0"/>
      <w:marBottom w:val="0"/>
      <w:divBdr>
        <w:top w:val="none" w:sz="0" w:space="0" w:color="auto"/>
        <w:left w:val="none" w:sz="0" w:space="0" w:color="auto"/>
        <w:bottom w:val="none" w:sz="0" w:space="0" w:color="auto"/>
        <w:right w:val="none" w:sz="0" w:space="0" w:color="auto"/>
      </w:divBdr>
    </w:div>
    <w:div w:id="1977832642">
      <w:bodyDiv w:val="1"/>
      <w:marLeft w:val="0"/>
      <w:marRight w:val="0"/>
      <w:marTop w:val="0"/>
      <w:marBottom w:val="0"/>
      <w:divBdr>
        <w:top w:val="none" w:sz="0" w:space="0" w:color="auto"/>
        <w:left w:val="none" w:sz="0" w:space="0" w:color="auto"/>
        <w:bottom w:val="none" w:sz="0" w:space="0" w:color="auto"/>
        <w:right w:val="none" w:sz="0" w:space="0" w:color="auto"/>
      </w:divBdr>
    </w:div>
    <w:div w:id="2035836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20OS:Applications:Microsoft%20Office%202011:Office:Media:&#27169;&#26495;:&#39029;&#38754;&#35270;&#22270;:&#25552;&#35758;:&#22696;&#27700;&#27744;&#25552;&#35758;.dotx" TargetMode="External"/></Relationships>
</file>

<file path=word/theme/theme1.xml><?xml version="1.0" encoding="utf-8"?>
<a:theme xmlns:a="http://schemas.openxmlformats.org/drawingml/2006/main" name="Office Theme">
  <a:themeElements>
    <a:clrScheme name="SOHO">
      <a:dk1>
        <a:srgbClr val="2E2224"/>
      </a:dk1>
      <a:lt1>
        <a:sysClr val="window" lastClr="FFFFFF"/>
      </a:lt1>
      <a:dk2>
        <a:srgbClr val="48231E"/>
      </a:dk2>
      <a:lt2>
        <a:srgbClr val="CBD8DD"/>
      </a:lt2>
      <a:accent1>
        <a:srgbClr val="61625E"/>
      </a:accent1>
      <a:accent2>
        <a:srgbClr val="964D2C"/>
      </a:accent2>
      <a:accent3>
        <a:srgbClr val="66553E"/>
      </a:accent3>
      <a:accent4>
        <a:srgbClr val="848058"/>
      </a:accent4>
      <a:accent5>
        <a:srgbClr val="AFA14B"/>
      </a:accent5>
      <a:accent6>
        <a:srgbClr val="AD7D4D"/>
      </a:accent6>
      <a:hlink>
        <a:srgbClr val="FFDE66"/>
      </a:hlink>
      <a:folHlink>
        <a:srgbClr val="C0AEBC"/>
      </a:folHlink>
    </a:clrScheme>
    <a:fontScheme name="SOHO">
      <a:majorFont>
        <a:latin typeface="Candara"/>
        <a:ea typeface=""/>
        <a:cs typeface=""/>
        <a:font script="Jpan" typeface="ＭＳ Ｐゴシック"/>
        <a:font script="Hang" typeface="HY견명조"/>
        <a:font script="Hans" typeface="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ＭＳ Ｐゴシック"/>
        <a:font script="Hang" typeface="HY견명조"/>
        <a:font script="Hans" typeface="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a:solidFill>
            <a:schemeClr val="tx1"/>
          </a:solidFill>
        </a:ln>
        <a:effectLst/>
        <a:extLst>
          <a:ext uri="{C572A759-6A51-4108-AA02-DFA0A04FC94B}">
            <ma14:wrappingTextBoxFlag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05665-0915-C640-8449-9D7BAEFDE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墨水池提议.dotx</Template>
  <TotalTime>1152</TotalTime>
  <Pages>4</Pages>
  <Words>647</Words>
  <Characters>3691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Wang</dc:creator>
  <cp:keywords/>
  <dc:description/>
  <cp:lastModifiedBy>Yang Wang</cp:lastModifiedBy>
  <cp:revision>48</cp:revision>
  <cp:lastPrinted>2012-02-21T06:16:00Z</cp:lastPrinted>
  <dcterms:created xsi:type="dcterms:W3CDTF">2012-04-01T01:25:00Z</dcterms:created>
  <dcterms:modified xsi:type="dcterms:W3CDTF">2012-04-02T01:12:00Z</dcterms:modified>
  <cp:category/>
</cp:coreProperties>
</file>